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BA4" w:rsidRPr="00C804EB" w:rsidRDefault="00BE0BA4" w:rsidP="00B53ED3">
      <w:pPr>
        <w:pStyle w:val="ListParagraph"/>
        <w:numPr>
          <w:ilvl w:val="0"/>
          <w:numId w:val="1"/>
        </w:numPr>
        <w:spacing w:line="276" w:lineRule="auto"/>
        <w:ind w:firstLineChars="0"/>
        <w:rPr>
          <w:b/>
          <w:sz w:val="32"/>
          <w:szCs w:val="32"/>
        </w:rPr>
      </w:pPr>
      <w:r w:rsidRPr="00F57AE3">
        <w:rPr>
          <w:b/>
          <w:sz w:val="32"/>
          <w:szCs w:val="32"/>
        </w:rPr>
        <w:t>Installation</w:t>
      </w:r>
    </w:p>
    <w:p w:rsidR="00BE0BA4" w:rsidRDefault="00BE0BA4" w:rsidP="00B53ED3">
      <w:pPr>
        <w:pStyle w:val="ListParagraph"/>
        <w:spacing w:line="276" w:lineRule="auto"/>
        <w:ind w:firstLineChars="0" w:firstLine="0"/>
        <w:jc w:val="left"/>
      </w:pPr>
      <w:r w:rsidRPr="00F57AE3">
        <w:t xml:space="preserve">To install the component, </w:t>
      </w:r>
      <w:r>
        <w:t xml:space="preserve">please </w:t>
      </w:r>
      <w:r w:rsidRPr="00F57AE3">
        <w:t>run Setup.exe.</w:t>
      </w:r>
      <w:r>
        <w:t xml:space="preserve"> </w:t>
      </w:r>
      <w:r w:rsidRPr="00F57AE3">
        <w:t xml:space="preserve">The installation directory is </w:t>
      </w:r>
      <w:r>
        <w:t xml:space="preserve">predetermined </w:t>
      </w:r>
      <w:r w:rsidRPr="00F57AE3">
        <w:t>by the setup,</w:t>
      </w:r>
      <w:r>
        <w:t xml:space="preserve"> </w:t>
      </w:r>
      <w:r w:rsidRPr="00F57AE3">
        <w:t>C:\Programme\Kostal\Linecontroller DLL 2004</w:t>
      </w:r>
      <w:r>
        <w:t>. T</w:t>
      </w:r>
      <w:r w:rsidRPr="00F57AE3">
        <w:t>he doc</w:t>
      </w:r>
      <w:r>
        <w:t xml:space="preserve">umentation and the test program are </w:t>
      </w:r>
      <w:r w:rsidRPr="00F57AE3">
        <w:t>automatically created entries in the Windows start menu</w:t>
      </w:r>
      <w:r>
        <w:t>. By this y</w:t>
      </w:r>
      <w:r w:rsidRPr="00F57AE3">
        <w:t>o</w:t>
      </w:r>
      <w:r>
        <w:t>u can access this documentation and r</w:t>
      </w:r>
      <w:r w:rsidRPr="00F57AE3">
        <w:t>ead more instructions during installation.</w:t>
      </w:r>
    </w:p>
    <w:p w:rsidR="00BE0BA4" w:rsidRDefault="00BE0BA4" w:rsidP="00B53ED3">
      <w:pPr>
        <w:pStyle w:val="ListParagraph"/>
        <w:spacing w:line="276" w:lineRule="auto"/>
        <w:ind w:firstLineChars="0" w:firstLine="0"/>
        <w:jc w:val="left"/>
      </w:pPr>
    </w:p>
    <w:p w:rsidR="00BE0BA4" w:rsidRDefault="00BE0BA4" w:rsidP="00B53ED3">
      <w:pPr>
        <w:pStyle w:val="ListParagraph"/>
        <w:spacing w:line="276" w:lineRule="auto"/>
        <w:ind w:firstLineChars="0" w:firstLine="0"/>
        <w:jc w:val="left"/>
      </w:pPr>
      <w:r>
        <w:t>Following files will be installed: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376"/>
        <w:gridCol w:w="1701"/>
        <w:gridCol w:w="4439"/>
      </w:tblGrid>
      <w:tr w:rsidR="00BE0BA4" w:rsidRPr="00973BE5" w:rsidTr="00973BE5">
        <w:tc>
          <w:tcPr>
            <w:tcW w:w="2376" w:type="dxa"/>
            <w:tcBorders>
              <w:top w:val="nil"/>
              <w:left w:val="nil"/>
              <w:bottom w:val="nil"/>
              <w:right w:val="nil"/>
            </w:tcBorders>
          </w:tcPr>
          <w:p w:rsidR="00BE0BA4" w:rsidRPr="00973BE5" w:rsidRDefault="00BE0BA4" w:rsidP="00973BE5">
            <w:pPr>
              <w:pStyle w:val="ListParagraph"/>
              <w:spacing w:line="276" w:lineRule="auto"/>
              <w:ind w:firstLineChars="0" w:firstLine="0"/>
              <w:jc w:val="left"/>
            </w:pPr>
            <w:r w:rsidRPr="00973BE5">
              <w:t>Linecontroller.dll</w:t>
            </w:r>
          </w:p>
        </w:tc>
        <w:tc>
          <w:tcPr>
            <w:tcW w:w="1701" w:type="dxa"/>
            <w:tcBorders>
              <w:top w:val="nil"/>
              <w:left w:val="nil"/>
              <w:bottom w:val="nil"/>
              <w:right w:val="nil"/>
            </w:tcBorders>
          </w:tcPr>
          <w:p w:rsidR="00BE0BA4" w:rsidRPr="00973BE5" w:rsidRDefault="00BE0BA4" w:rsidP="00973BE5">
            <w:pPr>
              <w:pStyle w:val="ListParagraph"/>
              <w:spacing w:line="276" w:lineRule="auto"/>
              <w:ind w:firstLineChars="0" w:firstLine="0"/>
              <w:jc w:val="left"/>
            </w:pPr>
            <w:r w:rsidRPr="00973BE5">
              <w:t>Version 1.4.2</w:t>
            </w:r>
          </w:p>
        </w:tc>
        <w:tc>
          <w:tcPr>
            <w:tcW w:w="4439" w:type="dxa"/>
            <w:tcBorders>
              <w:top w:val="nil"/>
              <w:left w:val="nil"/>
              <w:bottom w:val="nil"/>
              <w:right w:val="nil"/>
            </w:tcBorders>
          </w:tcPr>
          <w:p w:rsidR="00BE0BA4" w:rsidRPr="00973BE5" w:rsidRDefault="00BE0BA4" w:rsidP="00973BE5">
            <w:pPr>
              <w:pStyle w:val="ListParagraph"/>
              <w:spacing w:line="276" w:lineRule="auto"/>
              <w:ind w:firstLineChars="0" w:firstLine="0"/>
              <w:jc w:val="left"/>
            </w:pPr>
            <w:r w:rsidRPr="00973BE5">
              <w:t>DLL file</w:t>
            </w:r>
          </w:p>
        </w:tc>
      </w:tr>
      <w:tr w:rsidR="00BE0BA4" w:rsidRPr="00973BE5" w:rsidTr="00973BE5">
        <w:tc>
          <w:tcPr>
            <w:tcW w:w="2376" w:type="dxa"/>
            <w:tcBorders>
              <w:top w:val="nil"/>
              <w:left w:val="nil"/>
              <w:bottom w:val="nil"/>
              <w:right w:val="nil"/>
            </w:tcBorders>
          </w:tcPr>
          <w:p w:rsidR="00BE0BA4" w:rsidRPr="00973BE5" w:rsidRDefault="00BE0BA4" w:rsidP="00973BE5">
            <w:pPr>
              <w:pStyle w:val="ListParagraph"/>
              <w:spacing w:line="276" w:lineRule="auto"/>
              <w:ind w:firstLineChars="0" w:firstLine="0"/>
              <w:jc w:val="left"/>
            </w:pPr>
            <w:r w:rsidRPr="00973BE5">
              <w:t>wedding.sql</w:t>
            </w:r>
          </w:p>
        </w:tc>
        <w:tc>
          <w:tcPr>
            <w:tcW w:w="1701" w:type="dxa"/>
            <w:tcBorders>
              <w:top w:val="nil"/>
              <w:left w:val="nil"/>
              <w:bottom w:val="nil"/>
              <w:right w:val="nil"/>
            </w:tcBorders>
          </w:tcPr>
          <w:p w:rsidR="00BE0BA4" w:rsidRPr="00973BE5" w:rsidRDefault="00BE0BA4" w:rsidP="00973BE5">
            <w:pPr>
              <w:pStyle w:val="ListParagraph"/>
              <w:spacing w:line="276" w:lineRule="auto"/>
              <w:ind w:firstLineChars="0" w:firstLine="0"/>
              <w:jc w:val="left"/>
              <w:rPr>
                <w:lang w:val="de-DE"/>
              </w:rPr>
            </w:pPr>
            <w:r w:rsidRPr="00973BE5">
              <w:rPr>
                <w:lang w:val="de-DE"/>
              </w:rPr>
              <w:t>—</w:t>
            </w:r>
          </w:p>
        </w:tc>
        <w:tc>
          <w:tcPr>
            <w:tcW w:w="4439" w:type="dxa"/>
            <w:tcBorders>
              <w:top w:val="nil"/>
              <w:left w:val="nil"/>
              <w:bottom w:val="nil"/>
              <w:right w:val="nil"/>
            </w:tcBorders>
          </w:tcPr>
          <w:p w:rsidR="00BE0BA4" w:rsidRPr="006146C0" w:rsidRDefault="00BE0BA4" w:rsidP="00973BE5">
            <w:pPr>
              <w:pStyle w:val="ListParagraph"/>
              <w:spacing w:line="276" w:lineRule="auto"/>
              <w:ind w:firstLineChars="0" w:firstLine="0"/>
              <w:jc w:val="left"/>
            </w:pPr>
            <w:r w:rsidRPr="00973BE5">
              <w:t>SQL backup of the Wedding Table</w:t>
            </w:r>
            <w:r w:rsidRPr="006146C0">
              <w:t>*</w:t>
            </w:r>
          </w:p>
        </w:tc>
      </w:tr>
      <w:tr w:rsidR="00BE0BA4" w:rsidRPr="00973BE5" w:rsidTr="00973BE5">
        <w:tc>
          <w:tcPr>
            <w:tcW w:w="2376" w:type="dxa"/>
            <w:tcBorders>
              <w:top w:val="nil"/>
              <w:left w:val="nil"/>
              <w:bottom w:val="nil"/>
              <w:right w:val="nil"/>
            </w:tcBorders>
          </w:tcPr>
          <w:p w:rsidR="00BE0BA4" w:rsidRPr="00973BE5" w:rsidRDefault="00BE0BA4" w:rsidP="00973BE5">
            <w:pPr>
              <w:pStyle w:val="ListParagraph"/>
              <w:spacing w:line="276" w:lineRule="auto"/>
              <w:ind w:firstLineChars="0" w:firstLine="0"/>
              <w:jc w:val="left"/>
            </w:pPr>
            <w:r w:rsidRPr="00973BE5">
              <w:t>article.sql</w:t>
            </w:r>
          </w:p>
        </w:tc>
        <w:tc>
          <w:tcPr>
            <w:tcW w:w="1701" w:type="dxa"/>
            <w:tcBorders>
              <w:top w:val="nil"/>
              <w:left w:val="nil"/>
              <w:bottom w:val="nil"/>
              <w:right w:val="nil"/>
            </w:tcBorders>
          </w:tcPr>
          <w:p w:rsidR="00BE0BA4" w:rsidRPr="00973BE5" w:rsidRDefault="00BE0BA4" w:rsidP="00973BE5">
            <w:pPr>
              <w:pStyle w:val="ListParagraph"/>
              <w:spacing w:line="276" w:lineRule="auto"/>
              <w:ind w:firstLineChars="0" w:firstLine="0"/>
              <w:jc w:val="left"/>
            </w:pPr>
            <w:r w:rsidRPr="00973BE5">
              <w:rPr>
                <w:lang w:val="de-DE"/>
              </w:rPr>
              <w:t>—</w:t>
            </w:r>
          </w:p>
        </w:tc>
        <w:tc>
          <w:tcPr>
            <w:tcW w:w="4439" w:type="dxa"/>
            <w:tcBorders>
              <w:top w:val="nil"/>
              <w:left w:val="nil"/>
              <w:bottom w:val="nil"/>
              <w:right w:val="nil"/>
            </w:tcBorders>
          </w:tcPr>
          <w:p w:rsidR="00BE0BA4" w:rsidRPr="00973BE5" w:rsidRDefault="00BE0BA4" w:rsidP="00973BE5">
            <w:pPr>
              <w:pStyle w:val="ListParagraph"/>
              <w:spacing w:line="276" w:lineRule="auto"/>
              <w:ind w:firstLineChars="0" w:firstLine="0"/>
              <w:jc w:val="left"/>
            </w:pPr>
            <w:r w:rsidRPr="00973BE5">
              <w:t>SQL backup of the article table *</w:t>
            </w:r>
          </w:p>
        </w:tc>
      </w:tr>
      <w:tr w:rsidR="00BE0BA4" w:rsidRPr="00973BE5" w:rsidTr="00973BE5">
        <w:tc>
          <w:tcPr>
            <w:tcW w:w="2376" w:type="dxa"/>
            <w:tcBorders>
              <w:top w:val="nil"/>
              <w:left w:val="nil"/>
              <w:bottom w:val="nil"/>
              <w:right w:val="nil"/>
            </w:tcBorders>
          </w:tcPr>
          <w:p w:rsidR="00BE0BA4" w:rsidRPr="00973BE5" w:rsidRDefault="00BE0BA4" w:rsidP="00973BE5">
            <w:pPr>
              <w:pStyle w:val="ListParagraph"/>
              <w:spacing w:line="276" w:lineRule="auto"/>
              <w:ind w:firstLineChars="0" w:firstLine="0"/>
              <w:jc w:val="left"/>
            </w:pPr>
            <w:r w:rsidRPr="00973BE5">
              <w:t>Linecontrolling.ini</w:t>
            </w:r>
          </w:p>
        </w:tc>
        <w:tc>
          <w:tcPr>
            <w:tcW w:w="1701" w:type="dxa"/>
            <w:tcBorders>
              <w:top w:val="nil"/>
              <w:left w:val="nil"/>
              <w:bottom w:val="nil"/>
              <w:right w:val="nil"/>
            </w:tcBorders>
          </w:tcPr>
          <w:p w:rsidR="00BE0BA4" w:rsidRPr="00973BE5" w:rsidRDefault="00BE0BA4" w:rsidP="00973BE5">
            <w:pPr>
              <w:pStyle w:val="ListParagraph"/>
              <w:spacing w:line="276" w:lineRule="auto"/>
              <w:ind w:firstLineChars="0" w:firstLine="0"/>
              <w:jc w:val="left"/>
            </w:pPr>
            <w:r w:rsidRPr="00973BE5">
              <w:t>Version 1.0</w:t>
            </w:r>
          </w:p>
        </w:tc>
        <w:tc>
          <w:tcPr>
            <w:tcW w:w="4439" w:type="dxa"/>
            <w:tcBorders>
              <w:top w:val="nil"/>
              <w:left w:val="nil"/>
              <w:bottom w:val="nil"/>
              <w:right w:val="nil"/>
            </w:tcBorders>
          </w:tcPr>
          <w:p w:rsidR="00BE0BA4" w:rsidRPr="00973BE5" w:rsidRDefault="00BE0BA4" w:rsidP="00973BE5">
            <w:pPr>
              <w:pStyle w:val="ListParagraph"/>
              <w:spacing w:line="276" w:lineRule="auto"/>
              <w:ind w:firstLineChars="0" w:firstLine="0"/>
              <w:jc w:val="left"/>
            </w:pPr>
            <w:r w:rsidRPr="00973BE5">
              <w:t>Configuration file for the DLL chaining</w:t>
            </w:r>
          </w:p>
        </w:tc>
      </w:tr>
      <w:tr w:rsidR="00BE0BA4" w:rsidRPr="00973BE5" w:rsidTr="00973BE5">
        <w:tc>
          <w:tcPr>
            <w:tcW w:w="2376" w:type="dxa"/>
            <w:tcBorders>
              <w:top w:val="nil"/>
              <w:left w:val="nil"/>
              <w:bottom w:val="nil"/>
              <w:right w:val="nil"/>
            </w:tcBorders>
          </w:tcPr>
          <w:p w:rsidR="00BE0BA4" w:rsidRPr="00973BE5" w:rsidRDefault="00BE0BA4" w:rsidP="00973BE5">
            <w:pPr>
              <w:pStyle w:val="ListParagraph"/>
              <w:spacing w:line="276" w:lineRule="auto"/>
              <w:ind w:firstLineChars="0" w:firstLine="0"/>
              <w:jc w:val="left"/>
            </w:pPr>
            <w:r w:rsidRPr="00973BE5">
              <w:t>Dokumentation.doc</w:t>
            </w:r>
          </w:p>
        </w:tc>
        <w:tc>
          <w:tcPr>
            <w:tcW w:w="1701" w:type="dxa"/>
            <w:tcBorders>
              <w:top w:val="nil"/>
              <w:left w:val="nil"/>
              <w:bottom w:val="nil"/>
              <w:right w:val="nil"/>
            </w:tcBorders>
          </w:tcPr>
          <w:p w:rsidR="00BE0BA4" w:rsidRPr="00973BE5" w:rsidRDefault="00BE0BA4" w:rsidP="00973BE5">
            <w:pPr>
              <w:pStyle w:val="ListParagraph"/>
              <w:spacing w:line="276" w:lineRule="auto"/>
              <w:ind w:firstLineChars="0" w:firstLine="0"/>
              <w:jc w:val="left"/>
            </w:pPr>
            <w:r w:rsidRPr="00973BE5">
              <w:t>Version 1.4.2</w:t>
            </w:r>
          </w:p>
        </w:tc>
        <w:tc>
          <w:tcPr>
            <w:tcW w:w="4439" w:type="dxa"/>
            <w:tcBorders>
              <w:top w:val="nil"/>
              <w:left w:val="nil"/>
              <w:bottom w:val="nil"/>
              <w:right w:val="nil"/>
            </w:tcBorders>
          </w:tcPr>
          <w:p w:rsidR="00BE0BA4" w:rsidRPr="00973BE5" w:rsidRDefault="00BE0BA4" w:rsidP="00973BE5">
            <w:pPr>
              <w:pStyle w:val="ListParagraph"/>
              <w:spacing w:line="276" w:lineRule="auto"/>
              <w:ind w:firstLineChars="0" w:firstLine="0"/>
              <w:jc w:val="left"/>
            </w:pPr>
            <w:r w:rsidRPr="00973BE5">
              <w:t>The documentation</w:t>
            </w:r>
          </w:p>
        </w:tc>
      </w:tr>
      <w:tr w:rsidR="00BE0BA4" w:rsidRPr="00973BE5" w:rsidTr="00973BE5">
        <w:tc>
          <w:tcPr>
            <w:tcW w:w="2376" w:type="dxa"/>
            <w:tcBorders>
              <w:top w:val="nil"/>
              <w:left w:val="nil"/>
              <w:bottom w:val="nil"/>
              <w:right w:val="nil"/>
            </w:tcBorders>
          </w:tcPr>
          <w:p w:rsidR="00BE0BA4" w:rsidRPr="00973BE5" w:rsidRDefault="00BE0BA4" w:rsidP="00973BE5">
            <w:pPr>
              <w:pStyle w:val="ListParagraph"/>
              <w:spacing w:line="276" w:lineRule="auto"/>
              <w:ind w:firstLineChars="0" w:firstLine="0"/>
              <w:jc w:val="left"/>
            </w:pPr>
            <w:r w:rsidRPr="00973BE5">
              <w:t>unins000.exe</w:t>
            </w:r>
          </w:p>
        </w:tc>
        <w:tc>
          <w:tcPr>
            <w:tcW w:w="1701" w:type="dxa"/>
            <w:tcBorders>
              <w:top w:val="nil"/>
              <w:left w:val="nil"/>
              <w:bottom w:val="nil"/>
              <w:right w:val="nil"/>
            </w:tcBorders>
          </w:tcPr>
          <w:p w:rsidR="00BE0BA4" w:rsidRPr="00973BE5" w:rsidRDefault="00BE0BA4" w:rsidP="00973BE5">
            <w:pPr>
              <w:pStyle w:val="ListParagraph"/>
              <w:spacing w:line="276" w:lineRule="auto"/>
              <w:ind w:firstLineChars="0" w:firstLine="0"/>
              <w:jc w:val="left"/>
            </w:pPr>
            <w:r w:rsidRPr="00973BE5">
              <w:t>Version 51.52</w:t>
            </w:r>
          </w:p>
        </w:tc>
        <w:tc>
          <w:tcPr>
            <w:tcW w:w="4439" w:type="dxa"/>
            <w:tcBorders>
              <w:top w:val="nil"/>
              <w:left w:val="nil"/>
              <w:bottom w:val="nil"/>
              <w:right w:val="nil"/>
            </w:tcBorders>
          </w:tcPr>
          <w:p w:rsidR="00BE0BA4" w:rsidRPr="00973BE5" w:rsidRDefault="00BE0BA4" w:rsidP="00973BE5">
            <w:pPr>
              <w:pStyle w:val="ListParagraph"/>
              <w:spacing w:line="276" w:lineRule="auto"/>
              <w:ind w:firstLineChars="0" w:firstLine="0"/>
              <w:jc w:val="left"/>
            </w:pPr>
            <w:r w:rsidRPr="00973BE5">
              <w:t>Uninstall program</w:t>
            </w:r>
          </w:p>
        </w:tc>
      </w:tr>
      <w:tr w:rsidR="00BE0BA4" w:rsidRPr="00973BE5" w:rsidTr="00973BE5">
        <w:tc>
          <w:tcPr>
            <w:tcW w:w="2376" w:type="dxa"/>
            <w:tcBorders>
              <w:top w:val="nil"/>
              <w:left w:val="nil"/>
              <w:bottom w:val="nil"/>
              <w:right w:val="nil"/>
            </w:tcBorders>
          </w:tcPr>
          <w:p w:rsidR="00BE0BA4" w:rsidRPr="00973BE5" w:rsidRDefault="00BE0BA4" w:rsidP="00973BE5">
            <w:pPr>
              <w:pStyle w:val="ListParagraph"/>
              <w:spacing w:line="276" w:lineRule="auto"/>
              <w:ind w:firstLineChars="0" w:firstLine="0"/>
              <w:jc w:val="left"/>
            </w:pPr>
            <w:r w:rsidRPr="00973BE5">
              <w:t>unins000.dat</w:t>
            </w:r>
          </w:p>
        </w:tc>
        <w:tc>
          <w:tcPr>
            <w:tcW w:w="1701" w:type="dxa"/>
            <w:tcBorders>
              <w:top w:val="nil"/>
              <w:left w:val="nil"/>
              <w:bottom w:val="nil"/>
              <w:right w:val="nil"/>
            </w:tcBorders>
          </w:tcPr>
          <w:p w:rsidR="00BE0BA4" w:rsidRPr="00973BE5" w:rsidRDefault="00BE0BA4" w:rsidP="00973BE5">
            <w:pPr>
              <w:pStyle w:val="ListParagraph"/>
              <w:spacing w:line="276" w:lineRule="auto"/>
              <w:ind w:firstLineChars="0" w:firstLine="0"/>
              <w:jc w:val="left"/>
            </w:pPr>
            <w:r w:rsidRPr="00973BE5">
              <w:rPr>
                <w:lang w:val="de-DE"/>
              </w:rPr>
              <w:t>—</w:t>
            </w:r>
          </w:p>
        </w:tc>
        <w:tc>
          <w:tcPr>
            <w:tcW w:w="4439" w:type="dxa"/>
            <w:tcBorders>
              <w:top w:val="nil"/>
              <w:left w:val="nil"/>
              <w:bottom w:val="nil"/>
              <w:right w:val="nil"/>
            </w:tcBorders>
          </w:tcPr>
          <w:p w:rsidR="00BE0BA4" w:rsidRPr="00973BE5" w:rsidRDefault="00BE0BA4" w:rsidP="00973BE5">
            <w:pPr>
              <w:pStyle w:val="ListParagraph"/>
              <w:spacing w:line="276" w:lineRule="auto"/>
              <w:ind w:firstLineChars="0" w:firstLine="0"/>
              <w:jc w:val="left"/>
            </w:pPr>
            <w:r w:rsidRPr="00973BE5">
              <w:t>Uninstall information</w:t>
            </w:r>
          </w:p>
        </w:tc>
      </w:tr>
      <w:tr w:rsidR="00BE0BA4" w:rsidRPr="00973BE5" w:rsidTr="00973BE5">
        <w:tc>
          <w:tcPr>
            <w:tcW w:w="2376" w:type="dxa"/>
            <w:tcBorders>
              <w:top w:val="nil"/>
              <w:left w:val="nil"/>
              <w:bottom w:val="nil"/>
              <w:right w:val="nil"/>
            </w:tcBorders>
          </w:tcPr>
          <w:p w:rsidR="00BE0BA4" w:rsidRPr="00973BE5" w:rsidRDefault="00BE0BA4" w:rsidP="00973BE5">
            <w:pPr>
              <w:pStyle w:val="ListParagraph"/>
              <w:spacing w:line="276" w:lineRule="auto"/>
              <w:ind w:firstLineChars="0" w:firstLine="0"/>
              <w:jc w:val="left"/>
            </w:pPr>
            <w:r w:rsidRPr="00973BE5">
              <w:t>msado28.tlb</w:t>
            </w:r>
          </w:p>
        </w:tc>
        <w:tc>
          <w:tcPr>
            <w:tcW w:w="1701" w:type="dxa"/>
            <w:tcBorders>
              <w:top w:val="nil"/>
              <w:left w:val="nil"/>
              <w:bottom w:val="nil"/>
              <w:right w:val="nil"/>
            </w:tcBorders>
          </w:tcPr>
          <w:p w:rsidR="00BE0BA4" w:rsidRPr="00973BE5" w:rsidRDefault="00BE0BA4" w:rsidP="00973BE5">
            <w:pPr>
              <w:pStyle w:val="ListParagraph"/>
              <w:spacing w:line="276" w:lineRule="auto"/>
              <w:ind w:firstLineChars="0" w:firstLine="0"/>
              <w:jc w:val="left"/>
            </w:pPr>
            <w:r w:rsidRPr="00973BE5">
              <w:rPr>
                <w:lang w:val="de-DE"/>
              </w:rPr>
              <w:t>—</w:t>
            </w:r>
          </w:p>
        </w:tc>
        <w:tc>
          <w:tcPr>
            <w:tcW w:w="4439" w:type="dxa"/>
            <w:tcBorders>
              <w:top w:val="nil"/>
              <w:left w:val="nil"/>
              <w:bottom w:val="nil"/>
              <w:right w:val="nil"/>
            </w:tcBorders>
          </w:tcPr>
          <w:p w:rsidR="00BE0BA4" w:rsidRPr="00973BE5" w:rsidRDefault="00BE0BA4" w:rsidP="00973BE5">
            <w:pPr>
              <w:pStyle w:val="ListParagraph"/>
              <w:spacing w:line="276" w:lineRule="auto"/>
              <w:ind w:firstLineChars="0" w:firstLine="0"/>
              <w:jc w:val="left"/>
            </w:pPr>
            <w:r w:rsidRPr="00973BE5">
              <w:t>Uninstall information</w:t>
            </w:r>
          </w:p>
        </w:tc>
      </w:tr>
    </w:tbl>
    <w:p w:rsidR="00BE0BA4" w:rsidRDefault="00BE0BA4" w:rsidP="00B53ED3">
      <w:pPr>
        <w:pStyle w:val="ListParagraph"/>
        <w:spacing w:line="276" w:lineRule="auto"/>
        <w:ind w:firstLineChars="0" w:firstLine="0"/>
        <w:jc w:val="left"/>
      </w:pPr>
    </w:p>
    <w:p w:rsidR="00BE0BA4" w:rsidRDefault="00BE0BA4" w:rsidP="00B53ED3">
      <w:pPr>
        <w:pStyle w:val="ListParagraph"/>
        <w:spacing w:line="276" w:lineRule="auto"/>
        <w:ind w:firstLineChars="0" w:firstLine="0"/>
        <w:jc w:val="left"/>
      </w:pPr>
      <w:r w:rsidRPr="004103A1">
        <w:t>* These files are</w:t>
      </w:r>
      <w:r>
        <w:t xml:space="preserve"> not</w:t>
      </w:r>
      <w:r w:rsidRPr="004103A1">
        <w:t xml:space="preserve"> allowed be changed in </w:t>
      </w:r>
      <w:r>
        <w:t>any</w:t>
      </w:r>
      <w:r w:rsidRPr="004103A1">
        <w:t xml:space="preserve"> case, since after a change, no correct function can be guaranteed</w:t>
      </w:r>
    </w:p>
    <w:p w:rsidR="00BE0BA4" w:rsidRDefault="00BE0BA4" w:rsidP="00B53ED3">
      <w:pPr>
        <w:widowControl/>
        <w:spacing w:line="276" w:lineRule="auto"/>
        <w:jc w:val="left"/>
      </w:pPr>
      <w:r>
        <w:br w:type="page"/>
      </w:r>
    </w:p>
    <w:p w:rsidR="00BE0BA4" w:rsidRPr="004103A1" w:rsidRDefault="00BE0BA4" w:rsidP="00B53ED3">
      <w:pPr>
        <w:pStyle w:val="ListParagraph"/>
        <w:numPr>
          <w:ilvl w:val="0"/>
          <w:numId w:val="1"/>
        </w:numPr>
        <w:spacing w:line="276" w:lineRule="auto"/>
        <w:ind w:firstLineChars="0"/>
        <w:rPr>
          <w:b/>
          <w:sz w:val="32"/>
          <w:szCs w:val="32"/>
        </w:rPr>
      </w:pPr>
      <w:r w:rsidRPr="004103A1">
        <w:rPr>
          <w:b/>
          <w:sz w:val="32"/>
          <w:szCs w:val="32"/>
        </w:rPr>
        <w:t>Library</w:t>
      </w:r>
    </w:p>
    <w:p w:rsidR="00BE0BA4" w:rsidRPr="004103A1" w:rsidRDefault="00BE0BA4" w:rsidP="00B53ED3">
      <w:pPr>
        <w:pStyle w:val="ListParagraph"/>
        <w:numPr>
          <w:ilvl w:val="1"/>
          <w:numId w:val="1"/>
        </w:numPr>
        <w:spacing w:line="276" w:lineRule="auto"/>
        <w:ind w:firstLineChars="0"/>
        <w:jc w:val="left"/>
        <w:rPr>
          <w:b/>
          <w:sz w:val="28"/>
          <w:szCs w:val="28"/>
        </w:rPr>
      </w:pPr>
      <w:r>
        <w:rPr>
          <w:b/>
          <w:sz w:val="28"/>
          <w:szCs w:val="28"/>
        </w:rPr>
        <w:t>Duties of the l</w:t>
      </w:r>
      <w:r w:rsidRPr="004103A1">
        <w:rPr>
          <w:b/>
          <w:sz w:val="28"/>
          <w:szCs w:val="28"/>
        </w:rPr>
        <w:t>ibrary</w:t>
      </w:r>
    </w:p>
    <w:p w:rsidR="00BE0BA4" w:rsidRDefault="00BE0BA4" w:rsidP="00B53ED3">
      <w:pPr>
        <w:spacing w:line="276" w:lineRule="auto"/>
        <w:jc w:val="left"/>
      </w:pPr>
      <w:r w:rsidRPr="004103A1">
        <w:t xml:space="preserve">The Line Controller </w:t>
      </w:r>
      <w:r>
        <w:t xml:space="preserve">2004 </w:t>
      </w:r>
      <w:r w:rsidRPr="004103A1">
        <w:t>ActiveX DLL provides the</w:t>
      </w:r>
      <w:r>
        <w:t xml:space="preserve"> </w:t>
      </w:r>
      <w:r w:rsidRPr="00292D44">
        <w:t>possibility</w:t>
      </w:r>
      <w:r>
        <w:t xml:space="preserve"> </w:t>
      </w:r>
      <w:r w:rsidRPr="00292D44">
        <w:t>to write data into a SQL database chaining and read them from there.</w:t>
      </w:r>
      <w:r>
        <w:t xml:space="preserve"> </w:t>
      </w:r>
      <w:r w:rsidRPr="00292D44">
        <w:t>The special feature of this new version of the Line Controller DLL is that the user has two possible modes of available operation to their guests.</w:t>
      </w:r>
      <w:r>
        <w:t xml:space="preserve"> </w:t>
      </w:r>
      <w:r w:rsidRPr="00292D44">
        <w:t xml:space="preserve">Firstly, it is possible to store the data in a database, </w:t>
      </w:r>
      <w:r>
        <w:t xml:space="preserve">where can read again. </w:t>
      </w:r>
      <w:r w:rsidRPr="00292D44">
        <w:t>However, this solution leads to the fact that</w:t>
      </w:r>
      <w:r>
        <w:t xml:space="preserve"> when </w:t>
      </w:r>
      <w:r w:rsidRPr="00843236">
        <w:t>a database failure</w:t>
      </w:r>
      <w:r>
        <w:t xml:space="preserve">s, </w:t>
      </w:r>
      <w:r w:rsidRPr="00843236">
        <w:t>not linked products can be produced.</w:t>
      </w:r>
      <w:r>
        <w:t xml:space="preserve"> </w:t>
      </w:r>
      <w:r w:rsidRPr="00843236">
        <w:t>For such a case</w:t>
      </w:r>
      <w:r>
        <w:t xml:space="preserve">, </w:t>
      </w:r>
      <w:r w:rsidRPr="00843236">
        <w:t>t</w:t>
      </w:r>
      <w:r>
        <w:t xml:space="preserve">he appropriate testing chaining </w:t>
      </w:r>
      <w:r w:rsidRPr="00203D2B">
        <w:t>must be issued</w:t>
      </w:r>
      <w:r>
        <w:t xml:space="preserve">. </w:t>
      </w:r>
      <w:r w:rsidRPr="00203D2B">
        <w:t>The second solution is based on a master-slave database,</w:t>
      </w:r>
      <w:r>
        <w:t xml:space="preserve"> </w:t>
      </w:r>
      <w:r w:rsidRPr="00203D2B">
        <w:t>which virtually guarantees 99.9% availability for the data</w:t>
      </w:r>
      <w:r>
        <w:t xml:space="preserve">, </w:t>
      </w:r>
      <w:r w:rsidRPr="00203D2B">
        <w:t>since in ca</w:t>
      </w:r>
      <w:r>
        <w:t>se of a loss of the master data</w:t>
      </w:r>
      <w:r w:rsidRPr="00203D2B">
        <w:t>base</w:t>
      </w:r>
      <w:r>
        <w:t>, the slave data</w:t>
      </w:r>
      <w:r w:rsidRPr="00203D2B">
        <w:t>base takes ov</w:t>
      </w:r>
      <w:r>
        <w:t>er the tasks of the master data</w:t>
      </w:r>
      <w:r w:rsidRPr="00203D2B">
        <w:t>base automatically.</w:t>
      </w:r>
      <w:r>
        <w:t xml:space="preserve"> </w:t>
      </w:r>
      <w:r w:rsidRPr="00203D2B">
        <w:t>This solution is the clearly favored solution and should to possibility be used.</w:t>
      </w:r>
      <w:r>
        <w:t xml:space="preserve"> </w:t>
      </w:r>
      <w:r w:rsidRPr="00203D2B">
        <w:t>The DLL can be integrated as a flexible component in all projects.</w:t>
      </w:r>
    </w:p>
    <w:p w:rsidR="00BE0BA4" w:rsidRDefault="00BE0BA4" w:rsidP="00B53ED3">
      <w:pPr>
        <w:widowControl/>
        <w:spacing w:line="276" w:lineRule="auto"/>
        <w:jc w:val="left"/>
      </w:pPr>
      <w:r>
        <w:br w:type="page"/>
      </w:r>
    </w:p>
    <w:p w:rsidR="00BE0BA4" w:rsidRPr="00C804EB" w:rsidRDefault="00BE0BA4" w:rsidP="00B53ED3">
      <w:pPr>
        <w:pStyle w:val="ListParagraph"/>
        <w:numPr>
          <w:ilvl w:val="0"/>
          <w:numId w:val="1"/>
        </w:numPr>
        <w:spacing w:line="276" w:lineRule="auto"/>
        <w:ind w:firstLineChars="0"/>
        <w:rPr>
          <w:b/>
          <w:sz w:val="32"/>
          <w:szCs w:val="32"/>
        </w:rPr>
      </w:pPr>
      <w:r>
        <w:rPr>
          <w:b/>
          <w:sz w:val="32"/>
          <w:szCs w:val="32"/>
        </w:rPr>
        <w:t>Examples</w:t>
      </w:r>
    </w:p>
    <w:p w:rsidR="00BE0BA4" w:rsidRDefault="00BE0BA4" w:rsidP="00B53ED3">
      <w:pPr>
        <w:spacing w:line="276" w:lineRule="auto"/>
        <w:jc w:val="left"/>
      </w:pPr>
      <w:r w:rsidRPr="00203D2B">
        <w:t>For the Line Controller 2004 ActiveX DLL, there are two application examples.</w:t>
      </w:r>
      <w:r>
        <w:t xml:space="preserve"> T</w:t>
      </w:r>
      <w:r w:rsidRPr="00203D2B">
        <w:t>hese two examples will be discussed in more detail in the following two pages.</w:t>
      </w:r>
      <w:r>
        <w:t xml:space="preserve"> The graph respectively shows </w:t>
      </w:r>
      <w:r w:rsidRPr="00A476D5">
        <w:t>only connections to the master database server</w:t>
      </w:r>
      <w:r>
        <w:t xml:space="preserve">, </w:t>
      </w:r>
      <w:r w:rsidRPr="00A476D5">
        <w:t>because the second server for the DLL is transparent and is only used when the first crash.</w:t>
      </w:r>
    </w:p>
    <w:p w:rsidR="00BE0BA4" w:rsidRPr="00A476D5" w:rsidRDefault="00BE0BA4" w:rsidP="00B53ED3">
      <w:pPr>
        <w:pStyle w:val="ListParagraph"/>
        <w:numPr>
          <w:ilvl w:val="1"/>
          <w:numId w:val="1"/>
        </w:numPr>
        <w:spacing w:line="276" w:lineRule="auto"/>
        <w:ind w:firstLineChars="0"/>
        <w:jc w:val="left"/>
        <w:rPr>
          <w:b/>
          <w:sz w:val="28"/>
          <w:szCs w:val="28"/>
        </w:rPr>
      </w:pPr>
      <w:r>
        <w:rPr>
          <w:b/>
          <w:sz w:val="28"/>
          <w:szCs w:val="28"/>
        </w:rPr>
        <w:t>C</w:t>
      </w:r>
      <w:r w:rsidRPr="00A476D5">
        <w:rPr>
          <w:b/>
          <w:sz w:val="28"/>
          <w:szCs w:val="28"/>
        </w:rPr>
        <w:t>haining of a product</w:t>
      </w:r>
    </w:p>
    <w:p w:rsidR="00BE0BA4" w:rsidRPr="00B14C40" w:rsidRDefault="00BE0BA4" w:rsidP="00B53ED3">
      <w:pPr>
        <w:spacing w:line="276" w:lineRule="auto"/>
        <w:jc w:val="left"/>
      </w:pPr>
      <w:r w:rsidRPr="00B14C40">
        <w:t xml:space="preserve">The following diagram shows the linkage </w:t>
      </w:r>
      <w:r>
        <w:t>of</w:t>
      </w:r>
      <w:r w:rsidRPr="00B14C40">
        <w:t xml:space="preserve"> the Line Controller 2004 ActiveX DLL from a product that goes through several stages of production.</w:t>
      </w:r>
      <w:r>
        <w:t xml:space="preserve"> </w:t>
      </w:r>
      <w:r w:rsidRPr="00B14C40">
        <w:t>For each production step</w:t>
      </w:r>
      <w:r>
        <w:t xml:space="preserve">, it will check whether it has been good tested on the previous station. </w:t>
      </w:r>
      <w:r w:rsidRPr="00764492">
        <w:t xml:space="preserve">As described in the </w:t>
      </w:r>
      <w:r>
        <w:t xml:space="preserve">diagram, you can see a </w:t>
      </w:r>
      <w:r w:rsidRPr="00764492">
        <w:t>source code example</w:t>
      </w:r>
      <w:r>
        <w:t xml:space="preserve"> </w:t>
      </w:r>
      <w:r w:rsidRPr="00764492">
        <w:t>for each station</w:t>
      </w:r>
      <w:r>
        <w:t xml:space="preserve"> </w:t>
      </w:r>
      <w:r w:rsidRPr="00764492">
        <w:t>shown in the documentation mentioned points.</w:t>
      </w:r>
      <w:r>
        <w:t xml:space="preserve"> </w:t>
      </w:r>
      <w:r w:rsidRPr="00764492">
        <w:t xml:space="preserve">It should be noted that </w:t>
      </w:r>
      <w:r>
        <w:t>they</w:t>
      </w:r>
      <w:r w:rsidRPr="00764492">
        <w:t xml:space="preserve"> are examples and not requirements.</w:t>
      </w:r>
      <w:r>
        <w:t xml:space="preserve"> </w:t>
      </w:r>
      <w:r w:rsidRPr="00764492">
        <w:t xml:space="preserve">Everyone is responsible for the </w:t>
      </w:r>
      <w:r>
        <w:t>correct program functions themselves.</w:t>
      </w:r>
    </w:p>
    <w:p w:rsidR="00BE0BA4" w:rsidRDefault="00BE0BA4" w:rsidP="00B53ED3">
      <w:pPr>
        <w:spacing w:line="276" w:lineRule="auto"/>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7" type="#_x0000_t75" alt="HD1:Users:will:Desktop:Dokumentation Linecontroller 2004 ActiveX-DLL.jpg" style="width:405.75pt;height:442.5pt;visibility:visible">
            <v:imagedata r:id="rId7" o:title=""/>
          </v:shape>
        </w:pict>
      </w:r>
    </w:p>
    <w:p w:rsidR="00BE0BA4" w:rsidRPr="00947940" w:rsidRDefault="00BE0BA4" w:rsidP="00B53ED3">
      <w:pPr>
        <w:pStyle w:val="ListParagraph"/>
        <w:widowControl/>
        <w:numPr>
          <w:ilvl w:val="2"/>
          <w:numId w:val="1"/>
        </w:numPr>
        <w:spacing w:line="276" w:lineRule="auto"/>
        <w:ind w:firstLineChars="0"/>
        <w:jc w:val="left"/>
        <w:rPr>
          <w:b/>
          <w:sz w:val="28"/>
          <w:szCs w:val="28"/>
        </w:rPr>
      </w:pPr>
      <w:r w:rsidRPr="00947940">
        <w:rPr>
          <w:b/>
          <w:sz w:val="28"/>
          <w:szCs w:val="28"/>
        </w:rPr>
        <w:t>Example source code for ICT tester</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LineControl.SerialNo = “0010302140230234“</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LineControl.ArticleNo = “00103021“</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LineControl.TestResult = True</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LineControl.CurrentTest = “ICT“</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LineControl.TraceID = 90010</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LineControl.AdditionalText(0) = “Resistor R27 = 56 OHM“</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If LineControl.WriteCurrentStamp() = 0 Then</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MsgBox “Record written “</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Else</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MsgBox “Record not written “</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End If</w:t>
      </w:r>
    </w:p>
    <w:p w:rsidR="00BE0BA4" w:rsidRPr="00947940" w:rsidRDefault="00BE0BA4" w:rsidP="00B53ED3">
      <w:pPr>
        <w:pStyle w:val="ListParagraph"/>
        <w:widowControl/>
        <w:numPr>
          <w:ilvl w:val="2"/>
          <w:numId w:val="1"/>
        </w:numPr>
        <w:spacing w:line="276" w:lineRule="auto"/>
        <w:ind w:firstLineChars="0"/>
        <w:jc w:val="left"/>
        <w:rPr>
          <w:b/>
          <w:sz w:val="28"/>
          <w:szCs w:val="28"/>
        </w:rPr>
      </w:pPr>
      <w:r w:rsidRPr="00947940">
        <w:rPr>
          <w:b/>
          <w:sz w:val="28"/>
          <w:szCs w:val="28"/>
        </w:rPr>
        <w:t xml:space="preserve">Example source code for </w:t>
      </w:r>
      <w:r>
        <w:rPr>
          <w:b/>
          <w:sz w:val="28"/>
          <w:szCs w:val="28"/>
        </w:rPr>
        <w:t>flasher</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LineControl.SerialNo = "0010302140230234"</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LineControl.ArticleNo = "00103021"</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LineControl.PreviousTest (0) = "ICT"</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LineControl.SearchMode = 1</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If LineControl.ReadPreviousStamp () = 0 Then</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MsgBox "Good tested part"</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else</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MsgBox "Poor tested part"</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 xml:space="preserve">   Exit Sub</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End If</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LineControl.SerialNo = "0010302140230234"</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LineControl.ArticleNo = "00103021"</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LineControl.TestResult = TRUE</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LineControl.CurrentTest = "FSH"</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LineControl.TraceID = 90011</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If LineControl.WriteCurrentStamp () = 0 Then</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MsgBox "Record written"</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else</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MsgBox "Record not written"</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End If</w:t>
      </w:r>
    </w:p>
    <w:p w:rsidR="00BE0BA4" w:rsidRDefault="00BE0BA4" w:rsidP="00B53ED3">
      <w:pPr>
        <w:pStyle w:val="ListParagraph"/>
        <w:widowControl/>
        <w:numPr>
          <w:ilvl w:val="2"/>
          <w:numId w:val="1"/>
        </w:numPr>
        <w:spacing w:line="276" w:lineRule="auto"/>
        <w:ind w:firstLineChars="0"/>
        <w:jc w:val="left"/>
        <w:rPr>
          <w:b/>
          <w:sz w:val="28"/>
          <w:szCs w:val="28"/>
        </w:rPr>
      </w:pPr>
      <w:r w:rsidRPr="00947940">
        <w:rPr>
          <w:b/>
          <w:sz w:val="28"/>
          <w:szCs w:val="28"/>
        </w:rPr>
        <w:t xml:space="preserve">Example source code for </w:t>
      </w:r>
      <w:r>
        <w:rPr>
          <w:b/>
          <w:sz w:val="28"/>
          <w:szCs w:val="28"/>
        </w:rPr>
        <w:t>assembly</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LineControl.SerialNo = "0010302140230234"</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LineControl.ArticleNo = "00103021"</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LineControl.PreviousTest (0) = "FSH"</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LineControl.SearchMode = 1</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If LineControl.ReadPreviousStamp () = 0 Then</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MsgBox "Good tested part"</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else</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MsgBox " Poor tested part "</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 xml:space="preserve">   Exit Sub</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End If</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LineControl.SerialNo = "0010302140230234"</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LineControl.ArticleNo = "00103021"</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LineControl.TestResult = TRUE</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LineControl.CurrentTest = "ASS"</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LineControl.TraceID = 90014</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If LineControl.WriteCurrentStamp () = 0 Then</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MsgBox " Record written "</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else</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MsgBox "Record not written"</w:t>
      </w:r>
    </w:p>
    <w:p w:rsidR="00BE0BA4" w:rsidRDefault="00BE0BA4" w:rsidP="00B53ED3">
      <w:pPr>
        <w:widowControl/>
        <w:spacing w:line="276" w:lineRule="auto"/>
        <w:jc w:val="left"/>
        <w:rPr>
          <w:rFonts w:ascii="Calibri" w:hAnsi="Calibri"/>
          <w:sz w:val="20"/>
          <w:szCs w:val="20"/>
        </w:rPr>
      </w:pPr>
      <w:r w:rsidRPr="00017E65">
        <w:rPr>
          <w:rFonts w:ascii="Calibri" w:hAnsi="Calibri"/>
          <w:sz w:val="20"/>
          <w:szCs w:val="20"/>
        </w:rPr>
        <w:t>End If</w:t>
      </w:r>
    </w:p>
    <w:p w:rsidR="00BE0BA4" w:rsidRDefault="00BE0BA4" w:rsidP="00B53ED3">
      <w:pPr>
        <w:pStyle w:val="ListParagraph"/>
        <w:widowControl/>
        <w:numPr>
          <w:ilvl w:val="2"/>
          <w:numId w:val="1"/>
        </w:numPr>
        <w:spacing w:line="276" w:lineRule="auto"/>
        <w:ind w:firstLineChars="0"/>
        <w:jc w:val="left"/>
        <w:rPr>
          <w:b/>
          <w:sz w:val="28"/>
          <w:szCs w:val="28"/>
        </w:rPr>
      </w:pPr>
      <w:r w:rsidRPr="00947940">
        <w:rPr>
          <w:b/>
          <w:sz w:val="28"/>
          <w:szCs w:val="28"/>
        </w:rPr>
        <w:t xml:space="preserve">Example source code for </w:t>
      </w:r>
      <w:r>
        <w:rPr>
          <w:b/>
          <w:sz w:val="28"/>
          <w:szCs w:val="28"/>
        </w:rPr>
        <w:t>final test</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LineControl.SerialNo = "0010302140230234"</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LineControl.ArticleNo = "00103021"</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LineControl.PreviousTest (0) = "ICT"</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LineControl.PreviousTest (1) = "FSH"</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LineControl.PreviousTest (2) = "ASS"</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LineControl.SearchMode = 3</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If LineControl.ReadPreviousStamp () = 0 Then</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MsgBox " Good tested part "</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else</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 xml:space="preserve">MsgBox " </w:t>
      </w:r>
      <w:r>
        <w:rPr>
          <w:rFonts w:ascii="Calibri" w:hAnsi="Calibri"/>
          <w:sz w:val="20"/>
          <w:szCs w:val="20"/>
        </w:rPr>
        <w:t>Poor</w:t>
      </w:r>
      <w:r w:rsidRPr="00017E65">
        <w:rPr>
          <w:rFonts w:ascii="Calibri" w:hAnsi="Calibri"/>
          <w:sz w:val="20"/>
          <w:szCs w:val="20"/>
        </w:rPr>
        <w:t xml:space="preserve"> tested part "</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Exit Sub</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end if</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LineControl.SerialNo = "0010302140230234"</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LineControl.ArticleNo = "00103021"</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LineControl.TestResult = False</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LineControl.CurrentTest = "END"</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LineControl.TraceID = 90016</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LineControl.AdditionalText (0) = "PS250.35" "</w:t>
      </w:r>
      <w:r>
        <w:rPr>
          <w:rFonts w:ascii="Calibri" w:hAnsi="Calibri"/>
          <w:sz w:val="20"/>
          <w:szCs w:val="20"/>
        </w:rPr>
        <w:t>Test step number</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LineControl.AdditionalText (1) = "measurement capacitor C19" "</w:t>
      </w:r>
      <w:r>
        <w:rPr>
          <w:rFonts w:ascii="Calibri" w:hAnsi="Calibri"/>
          <w:sz w:val="20"/>
          <w:szCs w:val="20"/>
        </w:rPr>
        <w:t>Test step text</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LineControl.AdditionalText (2) = "4" "error</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If LineControl.WriteCurrentStamp () = 0 Then</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MsgBox "</w:t>
      </w:r>
      <w:r>
        <w:rPr>
          <w:rFonts w:ascii="Calibri" w:hAnsi="Calibri"/>
          <w:sz w:val="20"/>
          <w:szCs w:val="20"/>
        </w:rPr>
        <w:t>R</w:t>
      </w:r>
      <w:r w:rsidRPr="00017E65">
        <w:rPr>
          <w:rFonts w:ascii="Calibri" w:hAnsi="Calibri"/>
          <w:sz w:val="20"/>
          <w:szCs w:val="20"/>
        </w:rPr>
        <w:t>ecord</w:t>
      </w:r>
      <w:r>
        <w:rPr>
          <w:rFonts w:ascii="Calibri" w:hAnsi="Calibri"/>
          <w:sz w:val="20"/>
          <w:szCs w:val="20"/>
        </w:rPr>
        <w:t xml:space="preserve"> written</w:t>
      </w:r>
      <w:r w:rsidRPr="00017E65">
        <w:rPr>
          <w:rFonts w:ascii="Calibri" w:hAnsi="Calibri"/>
          <w:sz w:val="20"/>
          <w:szCs w:val="20"/>
        </w:rPr>
        <w:t>"</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else</w:t>
      </w:r>
    </w:p>
    <w:p w:rsidR="00BE0BA4" w:rsidRPr="00017E65" w:rsidRDefault="00BE0BA4" w:rsidP="00B53ED3">
      <w:pPr>
        <w:widowControl/>
        <w:spacing w:line="276" w:lineRule="auto"/>
        <w:jc w:val="left"/>
        <w:rPr>
          <w:rFonts w:ascii="Calibri" w:hAnsi="Calibri"/>
          <w:sz w:val="20"/>
          <w:szCs w:val="20"/>
        </w:rPr>
      </w:pPr>
      <w:r w:rsidRPr="00017E65">
        <w:rPr>
          <w:rFonts w:ascii="Calibri" w:hAnsi="Calibri"/>
          <w:sz w:val="20"/>
          <w:szCs w:val="20"/>
        </w:rPr>
        <w:t>MsgBox "Record not written"</w:t>
      </w:r>
    </w:p>
    <w:p w:rsidR="00BE0BA4" w:rsidRDefault="00BE0BA4" w:rsidP="00B53ED3">
      <w:pPr>
        <w:widowControl/>
        <w:spacing w:line="276" w:lineRule="auto"/>
        <w:jc w:val="left"/>
        <w:rPr>
          <w:rFonts w:ascii="Calibri" w:hAnsi="Calibri"/>
          <w:sz w:val="20"/>
          <w:szCs w:val="20"/>
        </w:rPr>
      </w:pPr>
      <w:r w:rsidRPr="00017E65">
        <w:rPr>
          <w:rFonts w:ascii="Calibri" w:hAnsi="Calibri"/>
          <w:sz w:val="20"/>
          <w:szCs w:val="20"/>
        </w:rPr>
        <w:t>end if</w:t>
      </w:r>
    </w:p>
    <w:p w:rsidR="00BE0BA4" w:rsidRDefault="00BE0BA4" w:rsidP="00B53ED3">
      <w:pPr>
        <w:widowControl/>
        <w:spacing w:line="276" w:lineRule="auto"/>
        <w:jc w:val="left"/>
        <w:rPr>
          <w:rFonts w:ascii="Calibri" w:hAnsi="Calibri"/>
          <w:sz w:val="20"/>
          <w:szCs w:val="20"/>
        </w:rPr>
      </w:pPr>
      <w:r>
        <w:rPr>
          <w:rFonts w:ascii="Calibri" w:hAnsi="Calibri"/>
          <w:sz w:val="20"/>
          <w:szCs w:val="20"/>
        </w:rPr>
        <w:br w:type="page"/>
      </w:r>
    </w:p>
    <w:p w:rsidR="00BE0BA4" w:rsidRPr="00B0147D" w:rsidRDefault="00BE0BA4" w:rsidP="00B53ED3">
      <w:pPr>
        <w:pStyle w:val="ListParagraph"/>
        <w:widowControl/>
        <w:numPr>
          <w:ilvl w:val="1"/>
          <w:numId w:val="1"/>
        </w:numPr>
        <w:spacing w:line="276" w:lineRule="auto"/>
        <w:ind w:firstLineChars="0"/>
        <w:jc w:val="left"/>
        <w:rPr>
          <w:rFonts w:ascii="Calibri" w:hAnsi="Calibri"/>
          <w:b/>
          <w:sz w:val="28"/>
          <w:szCs w:val="28"/>
        </w:rPr>
      </w:pPr>
      <w:r w:rsidRPr="00B0147D">
        <w:rPr>
          <w:rFonts w:ascii="Calibri" w:hAnsi="Calibri"/>
          <w:b/>
          <w:sz w:val="28"/>
          <w:szCs w:val="28"/>
        </w:rPr>
        <w:t>Chaining of multiple products</w:t>
      </w:r>
    </w:p>
    <w:p w:rsidR="00BE0BA4" w:rsidRPr="00B0147D" w:rsidRDefault="00BE0BA4" w:rsidP="00B53ED3">
      <w:pPr>
        <w:widowControl/>
        <w:spacing w:line="276" w:lineRule="auto"/>
        <w:jc w:val="left"/>
      </w:pPr>
      <w:r w:rsidRPr="00B0147D">
        <w:t xml:space="preserve">The following diagram shows the linkage </w:t>
      </w:r>
      <w:r>
        <w:t>of</w:t>
      </w:r>
      <w:r w:rsidRPr="00B0147D">
        <w:t xml:space="preserve"> the Line Controller 2004 ActiveX DLL of several products that flow at a given time in a new production of the entire product.</w:t>
      </w:r>
      <w:r>
        <w:t xml:space="preserve"> </w:t>
      </w:r>
      <w:r w:rsidRPr="00BA021E">
        <w:t>To ensure this production variant</w:t>
      </w:r>
      <w:r>
        <w:t xml:space="preserve">, </w:t>
      </w:r>
      <w:r w:rsidRPr="00BA021E">
        <w:t>all functions of the Line Controller 2004 ActiveX DLL</w:t>
      </w:r>
      <w:r>
        <w:t xml:space="preserve"> </w:t>
      </w:r>
      <w:r w:rsidRPr="0086232A">
        <w:t>must be assigned</w:t>
      </w:r>
      <w:r>
        <w:t xml:space="preserve"> </w:t>
      </w:r>
      <w:r w:rsidRPr="0086232A">
        <w:t>the blocked parts to the total product.</w:t>
      </w:r>
      <w:r>
        <w:t xml:space="preserve"> </w:t>
      </w:r>
      <w:r w:rsidRPr="0086232A">
        <w:t>This is achieved</w:t>
      </w:r>
      <w:r>
        <w:t xml:space="preserve"> that</w:t>
      </w:r>
      <w:r w:rsidRPr="0086232A">
        <w:t xml:space="preserve"> all individual products are </w:t>
      </w:r>
      <w:r>
        <w:t>checked with</w:t>
      </w:r>
      <w:r w:rsidRPr="0086232A">
        <w:t xml:space="preserve"> the "ReadPreviousStamp", and</w:t>
      </w:r>
      <w:r>
        <w:t xml:space="preserve"> thereby the function parameter</w:t>
      </w:r>
      <w:r w:rsidRPr="0086232A">
        <w:t xml:space="preserve"> "PrepareForChild" is set to TRUE.</w:t>
      </w:r>
      <w:r>
        <w:t xml:space="preserve"> If now the function "WriteCurrent</w:t>
      </w:r>
      <w:r w:rsidRPr="0086232A">
        <w:t>Stamp"</w:t>
      </w:r>
      <w:r>
        <w:t xml:space="preserve"> is called, </w:t>
      </w:r>
      <w:r w:rsidRPr="0077380B">
        <w:t>the DLL writ</w:t>
      </w:r>
      <w:r>
        <w:t xml:space="preserve">es all the information from the </w:t>
      </w:r>
      <w:r w:rsidRPr="0077380B">
        <w:t>items assigned</w:t>
      </w:r>
      <w:r>
        <w:t xml:space="preserve"> </w:t>
      </w:r>
      <w:r w:rsidRPr="0077380B">
        <w:t>previously to the overall product.</w:t>
      </w:r>
    </w:p>
    <w:p w:rsidR="00BE0BA4" w:rsidRDefault="00BE0BA4" w:rsidP="00B53ED3">
      <w:pPr>
        <w:widowControl/>
        <w:spacing w:line="276" w:lineRule="auto"/>
        <w:jc w:val="left"/>
        <w:rPr>
          <w:rFonts w:ascii="Calibri" w:hAnsi="Calibri"/>
        </w:rPr>
      </w:pPr>
      <w:r w:rsidRPr="002E4616">
        <w:rPr>
          <w:rFonts w:ascii="Calibri" w:hAnsi="Calibri"/>
          <w:noProof/>
        </w:rPr>
        <w:pict>
          <v:shape id="图片 5" o:spid="_x0000_i1028" type="#_x0000_t75" alt="HD1:Users:will:Desktop:Dokumentation Linecontroller 2004 ActiveX-DLL.jpg" style="width:414.75pt;height:420pt;visibility:visible">
            <v:imagedata r:id="rId8" o:title=""/>
          </v:shape>
        </w:pict>
      </w:r>
    </w:p>
    <w:p w:rsidR="00BE0BA4" w:rsidRDefault="00BE0BA4" w:rsidP="00B53ED3">
      <w:pPr>
        <w:widowControl/>
        <w:spacing w:line="276" w:lineRule="auto"/>
        <w:jc w:val="left"/>
        <w:rPr>
          <w:rFonts w:ascii="Calibri" w:hAnsi="Calibri"/>
        </w:rPr>
      </w:pPr>
      <w:r>
        <w:rPr>
          <w:rFonts w:ascii="Calibri" w:hAnsi="Calibri"/>
        </w:rPr>
        <w:br w:type="page"/>
      </w:r>
    </w:p>
    <w:p w:rsidR="00BE0BA4" w:rsidRPr="002C7936" w:rsidRDefault="00BE0BA4" w:rsidP="00B53ED3">
      <w:pPr>
        <w:pStyle w:val="ListParagraph"/>
        <w:widowControl/>
        <w:numPr>
          <w:ilvl w:val="2"/>
          <w:numId w:val="1"/>
        </w:numPr>
        <w:spacing w:line="276" w:lineRule="auto"/>
        <w:ind w:firstLineChars="0"/>
        <w:jc w:val="left"/>
        <w:rPr>
          <w:b/>
          <w:sz w:val="28"/>
          <w:szCs w:val="28"/>
        </w:rPr>
      </w:pPr>
      <w:r w:rsidRPr="002C7936">
        <w:rPr>
          <w:b/>
          <w:sz w:val="28"/>
          <w:szCs w:val="28"/>
        </w:rPr>
        <w:t>Example source code for turn signal switch final test</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LineControl.SerialNo = "0010302140230234"</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LineControl.ArticleNo = "00103021"</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LineControl.TestResult = True</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LineControl.CurrentTest = "BEND"</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LineControl.TraceID = 90096</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If LineControl.WriteCurrentStamp () = 0 Then</w:t>
      </w:r>
    </w:p>
    <w:p w:rsidR="00BE0BA4" w:rsidRPr="002C7936" w:rsidRDefault="00BE0BA4" w:rsidP="00B53ED3">
      <w:pPr>
        <w:widowControl/>
        <w:spacing w:line="276" w:lineRule="auto"/>
        <w:jc w:val="left"/>
        <w:rPr>
          <w:rFonts w:ascii="Calibri" w:hAnsi="Calibri"/>
          <w:sz w:val="20"/>
          <w:szCs w:val="20"/>
        </w:rPr>
      </w:pPr>
      <w:r>
        <w:rPr>
          <w:rFonts w:ascii="Calibri" w:hAnsi="Calibri"/>
          <w:sz w:val="20"/>
          <w:szCs w:val="20"/>
        </w:rPr>
        <w:t>MsgBox "Record written</w:t>
      </w:r>
      <w:r w:rsidRPr="002C7936">
        <w:rPr>
          <w:rFonts w:ascii="Calibri" w:hAnsi="Calibri"/>
          <w:sz w:val="20"/>
          <w:szCs w:val="20"/>
        </w:rPr>
        <w:t>"</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else</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MsgBox "Record not written"</w:t>
      </w:r>
    </w:p>
    <w:p w:rsidR="00BE0BA4" w:rsidRDefault="00BE0BA4" w:rsidP="00B53ED3">
      <w:pPr>
        <w:widowControl/>
        <w:spacing w:line="276" w:lineRule="auto"/>
        <w:jc w:val="left"/>
        <w:rPr>
          <w:rFonts w:ascii="Calibri" w:hAnsi="Calibri"/>
          <w:sz w:val="20"/>
          <w:szCs w:val="20"/>
        </w:rPr>
      </w:pPr>
      <w:r w:rsidRPr="002C7936">
        <w:rPr>
          <w:rFonts w:ascii="Calibri" w:hAnsi="Calibri"/>
          <w:sz w:val="20"/>
          <w:szCs w:val="20"/>
        </w:rPr>
        <w:t>End If</w:t>
      </w:r>
    </w:p>
    <w:p w:rsidR="00BE0BA4" w:rsidRPr="002C7936" w:rsidRDefault="00BE0BA4" w:rsidP="00B53ED3">
      <w:pPr>
        <w:pStyle w:val="ListParagraph"/>
        <w:widowControl/>
        <w:numPr>
          <w:ilvl w:val="2"/>
          <w:numId w:val="1"/>
        </w:numPr>
        <w:spacing w:line="276" w:lineRule="auto"/>
        <w:ind w:firstLineChars="0"/>
        <w:jc w:val="left"/>
        <w:rPr>
          <w:b/>
          <w:sz w:val="28"/>
          <w:szCs w:val="28"/>
        </w:rPr>
      </w:pPr>
      <w:r w:rsidRPr="002C7936">
        <w:rPr>
          <w:b/>
          <w:sz w:val="28"/>
          <w:szCs w:val="28"/>
        </w:rPr>
        <w:t>Example source code for</w:t>
      </w:r>
      <w:r>
        <w:rPr>
          <w:b/>
          <w:sz w:val="28"/>
          <w:szCs w:val="28"/>
        </w:rPr>
        <w:t>wiper</w:t>
      </w:r>
      <w:r w:rsidRPr="002C7936">
        <w:rPr>
          <w:b/>
          <w:sz w:val="28"/>
          <w:szCs w:val="28"/>
        </w:rPr>
        <w:t xml:space="preserve"> switch final test</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LineControl.SerialNo = "0010310140230234"</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LineControl.ArticleNo = "00103101"</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LineControl.TestResult = True</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LineControl.CurrentTest = "WEND"</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LineControl.TraceID = 90097</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If LineControl.WriteCurrentStamp () = 0 Then</w:t>
      </w:r>
    </w:p>
    <w:p w:rsidR="00BE0BA4" w:rsidRPr="002C7936" w:rsidRDefault="00BE0BA4" w:rsidP="00B53ED3">
      <w:pPr>
        <w:widowControl/>
        <w:spacing w:line="276" w:lineRule="auto"/>
        <w:jc w:val="left"/>
        <w:rPr>
          <w:rFonts w:ascii="Calibri" w:hAnsi="Calibri"/>
          <w:sz w:val="20"/>
          <w:szCs w:val="20"/>
        </w:rPr>
      </w:pPr>
      <w:r>
        <w:rPr>
          <w:rFonts w:ascii="Calibri" w:hAnsi="Calibri"/>
          <w:sz w:val="20"/>
          <w:szCs w:val="20"/>
        </w:rPr>
        <w:t>MsgBox "Record written</w:t>
      </w:r>
      <w:r w:rsidRPr="002C7936">
        <w:rPr>
          <w:rFonts w:ascii="Calibri" w:hAnsi="Calibri"/>
          <w:sz w:val="20"/>
          <w:szCs w:val="20"/>
        </w:rPr>
        <w:t>"</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else</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MsgBox "Record not written"</w:t>
      </w:r>
    </w:p>
    <w:p w:rsidR="00BE0BA4" w:rsidRDefault="00BE0BA4" w:rsidP="00B53ED3">
      <w:pPr>
        <w:widowControl/>
        <w:spacing w:line="276" w:lineRule="auto"/>
        <w:jc w:val="left"/>
        <w:rPr>
          <w:rFonts w:ascii="Calibri" w:hAnsi="Calibri"/>
          <w:sz w:val="20"/>
          <w:szCs w:val="20"/>
        </w:rPr>
      </w:pPr>
      <w:r w:rsidRPr="002C7936">
        <w:rPr>
          <w:rFonts w:ascii="Calibri" w:hAnsi="Calibri"/>
          <w:sz w:val="20"/>
          <w:szCs w:val="20"/>
        </w:rPr>
        <w:t>End If</w:t>
      </w:r>
    </w:p>
    <w:p w:rsidR="00BE0BA4" w:rsidRPr="002C7936" w:rsidRDefault="00BE0BA4" w:rsidP="00B53ED3">
      <w:pPr>
        <w:pStyle w:val="ListParagraph"/>
        <w:widowControl/>
        <w:numPr>
          <w:ilvl w:val="2"/>
          <w:numId w:val="1"/>
        </w:numPr>
        <w:spacing w:line="276" w:lineRule="auto"/>
        <w:ind w:firstLineChars="0"/>
        <w:jc w:val="left"/>
        <w:rPr>
          <w:b/>
          <w:sz w:val="28"/>
          <w:szCs w:val="28"/>
        </w:rPr>
      </w:pPr>
      <w:r w:rsidRPr="002C7936">
        <w:rPr>
          <w:b/>
          <w:sz w:val="28"/>
          <w:szCs w:val="28"/>
        </w:rPr>
        <w:t>Example source code for cruise control</w:t>
      </w:r>
      <w:r>
        <w:rPr>
          <w:b/>
          <w:sz w:val="28"/>
          <w:szCs w:val="28"/>
        </w:rPr>
        <w:t xml:space="preserve"> switch </w:t>
      </w:r>
      <w:r w:rsidRPr="002C7936">
        <w:rPr>
          <w:b/>
          <w:sz w:val="28"/>
          <w:szCs w:val="28"/>
        </w:rPr>
        <w:t>final test</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LineControl.SerialNo = "0010402140230234"</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LineControl.ArticleNo = "00104021"</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LineControl.TestResult = True</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LineControl.CurrentTest = "TEND"</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LineControl.TraceID = 90098</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If LineControl.WriteCurrentStamp () = 0 Then</w:t>
      </w:r>
    </w:p>
    <w:p w:rsidR="00BE0BA4" w:rsidRPr="002C7936" w:rsidRDefault="00BE0BA4" w:rsidP="00B53ED3">
      <w:pPr>
        <w:widowControl/>
        <w:spacing w:line="276" w:lineRule="auto"/>
        <w:jc w:val="left"/>
        <w:rPr>
          <w:rFonts w:ascii="Calibri" w:hAnsi="Calibri"/>
          <w:sz w:val="20"/>
          <w:szCs w:val="20"/>
        </w:rPr>
      </w:pPr>
      <w:r>
        <w:rPr>
          <w:rFonts w:ascii="Calibri" w:hAnsi="Calibri"/>
          <w:sz w:val="20"/>
          <w:szCs w:val="20"/>
        </w:rPr>
        <w:t>MsgBox "Record written</w:t>
      </w:r>
      <w:r w:rsidRPr="002C7936">
        <w:rPr>
          <w:rFonts w:ascii="Calibri" w:hAnsi="Calibri"/>
          <w:sz w:val="20"/>
          <w:szCs w:val="20"/>
        </w:rPr>
        <w:t>"</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else</w:t>
      </w:r>
    </w:p>
    <w:p w:rsidR="00BE0BA4" w:rsidRPr="002C7936" w:rsidRDefault="00BE0BA4" w:rsidP="00B53ED3">
      <w:pPr>
        <w:widowControl/>
        <w:spacing w:line="276" w:lineRule="auto"/>
        <w:jc w:val="left"/>
        <w:rPr>
          <w:rFonts w:ascii="Calibri" w:hAnsi="Calibri"/>
          <w:sz w:val="20"/>
          <w:szCs w:val="20"/>
        </w:rPr>
      </w:pPr>
      <w:r w:rsidRPr="002C7936">
        <w:rPr>
          <w:rFonts w:ascii="Calibri" w:hAnsi="Calibri"/>
          <w:sz w:val="20"/>
          <w:szCs w:val="20"/>
        </w:rPr>
        <w:t>MsgBox "Record not written"</w:t>
      </w:r>
    </w:p>
    <w:p w:rsidR="00BE0BA4" w:rsidRDefault="00BE0BA4" w:rsidP="00B53ED3">
      <w:pPr>
        <w:widowControl/>
        <w:spacing w:line="276" w:lineRule="auto"/>
        <w:jc w:val="left"/>
        <w:rPr>
          <w:rFonts w:ascii="Calibri" w:hAnsi="Calibri"/>
          <w:sz w:val="20"/>
          <w:szCs w:val="20"/>
        </w:rPr>
      </w:pPr>
      <w:r w:rsidRPr="002C7936">
        <w:rPr>
          <w:rFonts w:ascii="Calibri" w:hAnsi="Calibri"/>
          <w:sz w:val="20"/>
          <w:szCs w:val="20"/>
        </w:rPr>
        <w:t>End If</w:t>
      </w:r>
    </w:p>
    <w:p w:rsidR="00BE0BA4" w:rsidRDefault="00BE0BA4" w:rsidP="00B53ED3">
      <w:pPr>
        <w:widowControl/>
        <w:spacing w:line="276" w:lineRule="auto"/>
        <w:jc w:val="left"/>
        <w:rPr>
          <w:rFonts w:ascii="Calibri" w:hAnsi="Calibri"/>
          <w:sz w:val="20"/>
          <w:szCs w:val="20"/>
        </w:rPr>
      </w:pPr>
      <w:r>
        <w:rPr>
          <w:rFonts w:ascii="Calibri" w:hAnsi="Calibri"/>
          <w:sz w:val="20"/>
          <w:szCs w:val="20"/>
        </w:rPr>
        <w:br w:type="page"/>
      </w:r>
    </w:p>
    <w:p w:rsidR="00BE0BA4" w:rsidRDefault="00BE0BA4" w:rsidP="00B53ED3">
      <w:pPr>
        <w:pStyle w:val="ListParagraph"/>
        <w:widowControl/>
        <w:numPr>
          <w:ilvl w:val="2"/>
          <w:numId w:val="1"/>
        </w:numPr>
        <w:spacing w:line="276" w:lineRule="auto"/>
        <w:ind w:firstLineChars="0"/>
        <w:jc w:val="left"/>
        <w:rPr>
          <w:b/>
          <w:sz w:val="28"/>
          <w:szCs w:val="28"/>
        </w:rPr>
      </w:pPr>
      <w:r w:rsidRPr="002C7936">
        <w:rPr>
          <w:b/>
          <w:sz w:val="28"/>
          <w:szCs w:val="28"/>
        </w:rPr>
        <w:t>Example source code for</w:t>
      </w:r>
      <w:r>
        <w:rPr>
          <w:b/>
          <w:sz w:val="28"/>
          <w:szCs w:val="28"/>
        </w:rPr>
        <w:t xml:space="preserve">overall module </w:t>
      </w:r>
      <w:r w:rsidRPr="002C7936">
        <w:rPr>
          <w:b/>
          <w:sz w:val="28"/>
          <w:szCs w:val="28"/>
        </w:rPr>
        <w:t>final test</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bOK = True</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LineControl.SerialNo = "0010302140230234"</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LineControl.ArticleNo = "00103021"</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LineControl.PreviousTest (0) = "BEND"</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LineControl.SearchMode = 0</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If LineControl.PreviousStamp () &lt;&gt; 0 Then bOK = False</w:t>
      </w:r>
    </w:p>
    <w:p w:rsidR="00BE0BA4" w:rsidRDefault="00BE0BA4" w:rsidP="00B53ED3">
      <w:pPr>
        <w:widowControl/>
        <w:spacing w:line="276" w:lineRule="auto"/>
        <w:jc w:val="left"/>
        <w:rPr>
          <w:rFonts w:ascii="Calibri" w:hAnsi="Calibri"/>
          <w:sz w:val="20"/>
          <w:szCs w:val="20"/>
        </w:rPr>
      </w:pPr>
      <w:r w:rsidRPr="004A473E">
        <w:rPr>
          <w:rFonts w:ascii="Calibri" w:hAnsi="Calibri"/>
          <w:sz w:val="20"/>
          <w:szCs w:val="20"/>
        </w:rPr>
        <w:t>LineControl.PrepareForChild ()</w:t>
      </w:r>
    </w:p>
    <w:p w:rsidR="00BE0BA4" w:rsidRPr="004A473E" w:rsidRDefault="00BE0BA4" w:rsidP="00B53ED3">
      <w:pPr>
        <w:widowControl/>
        <w:spacing w:line="276" w:lineRule="auto"/>
        <w:jc w:val="left"/>
        <w:rPr>
          <w:rFonts w:ascii="Calibri" w:hAnsi="Calibri"/>
          <w:sz w:val="20"/>
          <w:szCs w:val="20"/>
        </w:rPr>
      </w:pP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LineControl.SerialNo = "0010310140230234"</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LineControl.ArticleNo = "00103101"</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LineControl.PreviousTest (0) = "WEND"</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LineControl.SearchMode = 0</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If LineControl.PreviousStamp () &lt;&gt; 0 Then bOK = False</w:t>
      </w:r>
    </w:p>
    <w:p w:rsidR="00BE0BA4" w:rsidRDefault="00BE0BA4" w:rsidP="00B53ED3">
      <w:pPr>
        <w:widowControl/>
        <w:spacing w:line="276" w:lineRule="auto"/>
        <w:jc w:val="left"/>
        <w:rPr>
          <w:rFonts w:ascii="Calibri" w:hAnsi="Calibri"/>
          <w:sz w:val="20"/>
          <w:szCs w:val="20"/>
        </w:rPr>
      </w:pPr>
      <w:r w:rsidRPr="004A473E">
        <w:rPr>
          <w:rFonts w:ascii="Calibri" w:hAnsi="Calibri"/>
          <w:sz w:val="20"/>
          <w:szCs w:val="20"/>
        </w:rPr>
        <w:t>LineControl.PrepareForChild ()</w:t>
      </w:r>
    </w:p>
    <w:p w:rsidR="00BE0BA4" w:rsidRPr="004A473E" w:rsidRDefault="00BE0BA4" w:rsidP="00B53ED3">
      <w:pPr>
        <w:widowControl/>
        <w:spacing w:line="276" w:lineRule="auto"/>
        <w:jc w:val="left"/>
        <w:rPr>
          <w:rFonts w:ascii="Calibri" w:hAnsi="Calibri"/>
          <w:sz w:val="20"/>
          <w:szCs w:val="20"/>
        </w:rPr>
      </w:pP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LineControl.SerialNo = "0010402140230234"</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LineControl.ArticleNo = "00104021"</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LineControl.PreviousTest (0) = "TEND"</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LineControl.SearchMode = 0</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If LineControl.PreviousStamp () &lt;&gt; 0 Then bOK = False</w:t>
      </w:r>
    </w:p>
    <w:p w:rsidR="00BE0BA4" w:rsidRDefault="00BE0BA4" w:rsidP="00B53ED3">
      <w:pPr>
        <w:widowControl/>
        <w:spacing w:line="276" w:lineRule="auto"/>
        <w:jc w:val="left"/>
        <w:rPr>
          <w:rFonts w:ascii="Calibri" w:hAnsi="Calibri"/>
          <w:sz w:val="20"/>
          <w:szCs w:val="20"/>
        </w:rPr>
      </w:pPr>
      <w:r w:rsidRPr="004A473E">
        <w:rPr>
          <w:rFonts w:ascii="Calibri" w:hAnsi="Calibri"/>
          <w:sz w:val="20"/>
          <w:szCs w:val="20"/>
        </w:rPr>
        <w:t>LineControl.PrepareForChild ()</w:t>
      </w:r>
    </w:p>
    <w:p w:rsidR="00BE0BA4" w:rsidRPr="004A473E" w:rsidRDefault="00BE0BA4" w:rsidP="00B53ED3">
      <w:pPr>
        <w:widowControl/>
        <w:spacing w:line="276" w:lineRule="auto"/>
        <w:jc w:val="left"/>
        <w:rPr>
          <w:rFonts w:ascii="Calibri" w:hAnsi="Calibri"/>
          <w:sz w:val="20"/>
          <w:szCs w:val="20"/>
        </w:rPr>
      </w:pP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If bOK = True Then</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LineControl.SerialNo = "0040302140230234"</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LineControl.ArticleNo = "00403021"</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LineControl.TestResult = True</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LineControl.CurrentTest = "END"</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LineControl.TraceID = 90099</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If LineControl.WriteCurrentStamp () = 0 Then</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If LineControl.MarryAllChildren () = 0 Then</w:t>
      </w:r>
    </w:p>
    <w:p w:rsidR="00BE0BA4" w:rsidRPr="004A473E" w:rsidRDefault="00BE0BA4" w:rsidP="00B53ED3">
      <w:pPr>
        <w:widowControl/>
        <w:spacing w:line="276" w:lineRule="auto"/>
        <w:jc w:val="left"/>
        <w:rPr>
          <w:rFonts w:ascii="Calibri" w:hAnsi="Calibri"/>
          <w:sz w:val="20"/>
          <w:szCs w:val="20"/>
        </w:rPr>
      </w:pPr>
      <w:r>
        <w:rPr>
          <w:rFonts w:ascii="Calibri" w:hAnsi="Calibri"/>
          <w:sz w:val="20"/>
          <w:szCs w:val="20"/>
        </w:rPr>
        <w:t>MsgBox "Record written</w:t>
      </w:r>
      <w:r w:rsidRPr="004A473E">
        <w:rPr>
          <w:rFonts w:ascii="Calibri" w:hAnsi="Calibri"/>
          <w:sz w:val="20"/>
          <w:szCs w:val="20"/>
        </w:rPr>
        <w:t>"</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End If</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else</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MsgBox "Record not written"</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End If</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else</w:t>
      </w:r>
    </w:p>
    <w:p w:rsidR="00BE0BA4" w:rsidRPr="004A473E" w:rsidRDefault="00BE0BA4" w:rsidP="00B53ED3">
      <w:pPr>
        <w:widowControl/>
        <w:spacing w:line="276" w:lineRule="auto"/>
        <w:jc w:val="left"/>
        <w:rPr>
          <w:rFonts w:ascii="Calibri" w:hAnsi="Calibri"/>
          <w:sz w:val="20"/>
          <w:szCs w:val="20"/>
        </w:rPr>
      </w:pPr>
      <w:r w:rsidRPr="004A473E">
        <w:rPr>
          <w:rFonts w:ascii="Calibri" w:hAnsi="Calibri"/>
          <w:sz w:val="20"/>
          <w:szCs w:val="20"/>
        </w:rPr>
        <w:t>Call Kill Childs</w:t>
      </w:r>
    </w:p>
    <w:p w:rsidR="00BE0BA4" w:rsidRDefault="00BE0BA4" w:rsidP="00B53ED3">
      <w:pPr>
        <w:widowControl/>
        <w:spacing w:line="276" w:lineRule="auto"/>
        <w:jc w:val="left"/>
        <w:rPr>
          <w:rFonts w:ascii="Calibri" w:hAnsi="Calibri"/>
          <w:sz w:val="20"/>
          <w:szCs w:val="20"/>
        </w:rPr>
      </w:pPr>
      <w:r w:rsidRPr="004A473E">
        <w:rPr>
          <w:rFonts w:ascii="Calibri" w:hAnsi="Calibri"/>
          <w:sz w:val="20"/>
          <w:szCs w:val="20"/>
        </w:rPr>
        <w:t>End If</w:t>
      </w:r>
    </w:p>
    <w:p w:rsidR="00BE0BA4" w:rsidRDefault="00BE0BA4" w:rsidP="00B53ED3">
      <w:pPr>
        <w:widowControl/>
        <w:spacing w:line="276" w:lineRule="auto"/>
        <w:jc w:val="left"/>
        <w:rPr>
          <w:rFonts w:ascii="Calibri" w:hAnsi="Calibri"/>
          <w:sz w:val="20"/>
          <w:szCs w:val="20"/>
        </w:rPr>
      </w:pPr>
      <w:r>
        <w:rPr>
          <w:rFonts w:ascii="Calibri" w:hAnsi="Calibri"/>
          <w:sz w:val="20"/>
          <w:szCs w:val="20"/>
        </w:rPr>
        <w:br w:type="page"/>
      </w:r>
    </w:p>
    <w:p w:rsidR="00BE0BA4" w:rsidRPr="009A1D68" w:rsidRDefault="00BE0BA4" w:rsidP="00B53ED3">
      <w:pPr>
        <w:spacing w:line="276" w:lineRule="auto"/>
        <w:jc w:val="left"/>
        <w:rPr>
          <w:b/>
          <w:sz w:val="32"/>
          <w:szCs w:val="32"/>
        </w:rPr>
      </w:pPr>
      <w:r w:rsidRPr="009A1D68">
        <w:rPr>
          <w:b/>
          <w:sz w:val="32"/>
          <w:szCs w:val="32"/>
        </w:rPr>
        <w:t>4 Use of the component</w:t>
      </w:r>
    </w:p>
    <w:p w:rsidR="00BE0BA4" w:rsidRPr="009A1D68" w:rsidRDefault="00BE0BA4" w:rsidP="00B53ED3">
      <w:pPr>
        <w:spacing w:line="276" w:lineRule="auto"/>
        <w:jc w:val="left"/>
        <w:rPr>
          <w:b/>
          <w:sz w:val="28"/>
          <w:szCs w:val="28"/>
        </w:rPr>
      </w:pPr>
      <w:r w:rsidRPr="009A1D68">
        <w:rPr>
          <w:b/>
          <w:sz w:val="28"/>
          <w:szCs w:val="28"/>
        </w:rPr>
        <w:t>4.1 Integration in a Project</w:t>
      </w:r>
    </w:p>
    <w:p w:rsidR="00BE0BA4" w:rsidRDefault="00BE0BA4" w:rsidP="00B53ED3">
      <w:pPr>
        <w:widowControl/>
        <w:spacing w:line="276" w:lineRule="auto"/>
        <w:jc w:val="left"/>
      </w:pPr>
      <w:r w:rsidRPr="00DF6D3D">
        <w:t>The Line Controller 2004 ActiveX DLL can be used as a component of a project</w:t>
      </w:r>
      <w:r>
        <w:t xml:space="preserve">, it must be made </w:t>
      </w:r>
      <w:r w:rsidRPr="00DF6D3D">
        <w:t>via a</w:t>
      </w:r>
      <w:r>
        <w:t xml:space="preserve"> </w:t>
      </w:r>
      <w:r w:rsidRPr="00DF6D3D">
        <w:t>known link.</w:t>
      </w:r>
      <w:r>
        <w:t xml:space="preserve"> </w:t>
      </w:r>
      <w:r w:rsidRPr="00A3026F">
        <w:t>In the following the application of a reference in the development Microsoft Visual Basic environment is explained.</w:t>
      </w:r>
    </w:p>
    <w:p w:rsidR="00BE0BA4" w:rsidRDefault="00BE0BA4" w:rsidP="00B53ED3">
      <w:pPr>
        <w:spacing w:line="276" w:lineRule="auto"/>
        <w:jc w:val="left"/>
        <w:rPr>
          <w:b/>
          <w:sz w:val="28"/>
          <w:szCs w:val="28"/>
        </w:rPr>
      </w:pPr>
      <w:r w:rsidRPr="00A3026F">
        <w:rPr>
          <w:b/>
          <w:sz w:val="28"/>
          <w:szCs w:val="28"/>
        </w:rPr>
        <w:t>4.1.1 Creating a reference in MS Visual Basic</w:t>
      </w:r>
    </w:p>
    <w:p w:rsidR="00BE0BA4" w:rsidRDefault="00BE0BA4" w:rsidP="00B53ED3">
      <w:pPr>
        <w:spacing w:line="276" w:lineRule="auto"/>
        <w:jc w:val="left"/>
      </w:pPr>
      <w:r w:rsidRPr="00A3026F">
        <w:t xml:space="preserve">Open the References dialog box by clicking in the Project menu, </w:t>
      </w:r>
      <w:r>
        <w:t xml:space="preserve">and </w:t>
      </w:r>
      <w:r w:rsidRPr="00A3026F">
        <w:t>select References</w:t>
      </w:r>
      <w:r>
        <w:t xml:space="preserve">. </w:t>
      </w:r>
      <w:r w:rsidRPr="0070690B">
        <w:t>Here you can select from the list of available references, select "Kostal Line Controller 2004 DLL".</w:t>
      </w:r>
    </w:p>
    <w:p w:rsidR="00BE0BA4" w:rsidRDefault="00BE0BA4" w:rsidP="00B53ED3">
      <w:pPr>
        <w:spacing w:line="276" w:lineRule="auto"/>
        <w:jc w:val="left"/>
        <w:rPr>
          <w:color w:val="000000"/>
        </w:rPr>
      </w:pPr>
      <w:r>
        <w:rPr>
          <w:color w:val="000000"/>
        </w:rPr>
        <w:t xml:space="preserve">If this should not be available, </w:t>
      </w:r>
      <w:r w:rsidRPr="00417D91">
        <w:rPr>
          <w:color w:val="000000"/>
        </w:rPr>
        <w:t>click Browse</w:t>
      </w:r>
      <w:r>
        <w:rPr>
          <w:color w:val="000000"/>
        </w:rPr>
        <w:t>……</w:t>
      </w:r>
      <w:r w:rsidRPr="00417D91">
        <w:rPr>
          <w:color w:val="000000"/>
        </w:rPr>
        <w:t>it will open the Add Reference dialog.</w:t>
      </w:r>
      <w:r>
        <w:rPr>
          <w:color w:val="000000"/>
        </w:rPr>
        <w:t xml:space="preserve"> </w:t>
      </w:r>
      <w:r w:rsidRPr="00417D91">
        <w:rPr>
          <w:color w:val="000000"/>
        </w:rPr>
        <w:t>This is similar to a standard dialog box for opening files.</w:t>
      </w:r>
      <w:r>
        <w:rPr>
          <w:color w:val="000000"/>
        </w:rPr>
        <w:t xml:space="preserve"> </w:t>
      </w:r>
      <w:r w:rsidRPr="00417D91">
        <w:rPr>
          <w:color w:val="000000"/>
        </w:rPr>
        <w:t>Set the file type to</w:t>
      </w:r>
      <w:r>
        <w:rPr>
          <w:color w:val="000000"/>
        </w:rPr>
        <w:t xml:space="preserve"> Execution file (*.exe, *.d</w:t>
      </w:r>
      <w:r w:rsidRPr="00417D91">
        <w:rPr>
          <w:color w:val="000000"/>
        </w:rPr>
        <w:t>ll).</w:t>
      </w:r>
      <w:r w:rsidRPr="00FD54A8">
        <w:rPr>
          <w:color w:val="000000"/>
        </w:rPr>
        <w:t>Navigate to the installation directory of the Line Controller 2004 ActiveX DLL and select the file Linecontroller.dll. Click Open.</w:t>
      </w:r>
    </w:p>
    <w:p w:rsidR="00BE0BA4" w:rsidRDefault="00BE0BA4" w:rsidP="00B53ED3">
      <w:pPr>
        <w:spacing w:line="276" w:lineRule="auto"/>
        <w:jc w:val="left"/>
      </w:pPr>
      <w:r w:rsidRPr="00FD54A8">
        <w:t>Click OK to complete the settings</w:t>
      </w:r>
      <w:r>
        <w:t>.</w:t>
      </w:r>
    </w:p>
    <w:p w:rsidR="00BE0BA4" w:rsidRDefault="00BE0BA4" w:rsidP="00B53ED3">
      <w:pPr>
        <w:spacing w:line="276" w:lineRule="auto"/>
        <w:jc w:val="left"/>
        <w:rPr>
          <w:b/>
          <w:sz w:val="28"/>
          <w:szCs w:val="28"/>
        </w:rPr>
      </w:pPr>
      <w:r>
        <w:rPr>
          <w:b/>
          <w:sz w:val="28"/>
          <w:szCs w:val="28"/>
        </w:rPr>
        <w:t xml:space="preserve">4.1.2Using </w:t>
      </w:r>
      <w:r w:rsidRPr="00FD54A8">
        <w:rPr>
          <w:b/>
          <w:sz w:val="28"/>
          <w:szCs w:val="28"/>
        </w:rPr>
        <w:t>of the component under MS Visual Basic</w:t>
      </w:r>
    </w:p>
    <w:p w:rsidR="00BE0BA4" w:rsidRDefault="00BE0BA4" w:rsidP="00B53ED3">
      <w:pPr>
        <w:spacing w:line="276" w:lineRule="auto"/>
        <w:jc w:val="left"/>
      </w:pPr>
      <w:r w:rsidRPr="00D76FDA">
        <w:t>Once you have set the reference to the component that you can use in your Visual Basic project. First, create an instance of the component by</w:t>
      </w:r>
    </w:p>
    <w:p w:rsidR="00BE0BA4" w:rsidRDefault="00BE0BA4" w:rsidP="002771CE">
      <w:pPr>
        <w:widowControl/>
        <w:spacing w:line="276" w:lineRule="auto"/>
        <w:ind w:firstLineChars="150" w:firstLine="31680"/>
        <w:jc w:val="left"/>
        <w:rPr>
          <w:rFonts w:ascii="Calibri" w:hAnsi="Calibri"/>
          <w:sz w:val="20"/>
          <w:szCs w:val="20"/>
        </w:rPr>
      </w:pPr>
      <w:r w:rsidRPr="00D76FDA">
        <w:rPr>
          <w:rFonts w:ascii="Calibri" w:hAnsi="Calibri"/>
          <w:sz w:val="20"/>
          <w:szCs w:val="20"/>
        </w:rPr>
        <w:t>Private/Public LineControl As New clsDB_Linecontrolling</w:t>
      </w:r>
    </w:p>
    <w:p w:rsidR="00BE0BA4" w:rsidRDefault="00BE0BA4" w:rsidP="00B53ED3">
      <w:pPr>
        <w:spacing w:line="276" w:lineRule="auto"/>
        <w:jc w:val="left"/>
      </w:pPr>
      <w:r w:rsidRPr="00D76FDA">
        <w:t>About the name (</w:t>
      </w:r>
      <w:r>
        <w:rPr>
          <w:rFonts w:ascii="Calibri" w:hAnsi="Calibri"/>
          <w:sz w:val="20"/>
          <w:szCs w:val="20"/>
        </w:rPr>
        <w:t xml:space="preserve">line </w:t>
      </w:r>
      <w:r w:rsidRPr="00D76FDA">
        <w:rPr>
          <w:rFonts w:ascii="Calibri" w:hAnsi="Calibri"/>
          <w:sz w:val="20"/>
          <w:szCs w:val="20"/>
        </w:rPr>
        <w:t>control</w:t>
      </w:r>
      <w:r w:rsidRPr="00D76FDA">
        <w:t>) used here, you can access the functions and features of the Line Controller 2004 ActiveX DLL, such as</w:t>
      </w:r>
    </w:p>
    <w:p w:rsidR="00BE0BA4" w:rsidRPr="00D76FDA" w:rsidRDefault="00BE0BA4" w:rsidP="002771CE">
      <w:pPr>
        <w:widowControl/>
        <w:spacing w:line="276" w:lineRule="auto"/>
        <w:ind w:firstLineChars="150" w:firstLine="31680"/>
        <w:jc w:val="left"/>
        <w:rPr>
          <w:rFonts w:ascii="Calibri" w:hAnsi="Calibri"/>
          <w:sz w:val="20"/>
          <w:szCs w:val="20"/>
        </w:rPr>
      </w:pPr>
      <w:r w:rsidRPr="00D76FDA">
        <w:rPr>
          <w:rFonts w:ascii="Calibri" w:hAnsi="Calibri"/>
          <w:sz w:val="20"/>
          <w:szCs w:val="20"/>
        </w:rPr>
        <w:t>LineControl.Init</w:t>
      </w:r>
    </w:p>
    <w:p w:rsidR="00BE0BA4" w:rsidRPr="00D76FDA" w:rsidRDefault="00BE0BA4" w:rsidP="002771CE">
      <w:pPr>
        <w:widowControl/>
        <w:spacing w:line="276" w:lineRule="auto"/>
        <w:ind w:firstLineChars="150" w:firstLine="31680"/>
        <w:jc w:val="left"/>
        <w:rPr>
          <w:rFonts w:ascii="Calibri" w:hAnsi="Calibri"/>
          <w:sz w:val="20"/>
          <w:szCs w:val="20"/>
        </w:rPr>
      </w:pPr>
      <w:r w:rsidRPr="00D76FDA">
        <w:rPr>
          <w:rFonts w:ascii="Calibri" w:hAnsi="Calibri"/>
          <w:sz w:val="20"/>
          <w:szCs w:val="20"/>
        </w:rPr>
        <w:t>LineControl.Traceid</w:t>
      </w:r>
    </w:p>
    <w:p w:rsidR="00BE0BA4" w:rsidRPr="00D76FDA" w:rsidRDefault="00BE0BA4" w:rsidP="002771CE">
      <w:pPr>
        <w:widowControl/>
        <w:spacing w:line="276" w:lineRule="auto"/>
        <w:ind w:firstLineChars="150" w:firstLine="31680"/>
        <w:jc w:val="left"/>
        <w:rPr>
          <w:rFonts w:ascii="Calibri" w:hAnsi="Calibri"/>
          <w:sz w:val="20"/>
          <w:szCs w:val="20"/>
        </w:rPr>
      </w:pPr>
      <w:r w:rsidRPr="00D76FDA">
        <w:rPr>
          <w:rFonts w:ascii="Calibri" w:hAnsi="Calibri"/>
          <w:sz w:val="20"/>
          <w:szCs w:val="20"/>
        </w:rPr>
        <w:t>LineControl.MasterDB_User</w:t>
      </w:r>
    </w:p>
    <w:p w:rsidR="00BE0BA4" w:rsidRPr="002771CE" w:rsidRDefault="00BE0BA4" w:rsidP="002771CE">
      <w:pPr>
        <w:widowControl/>
        <w:spacing w:line="276" w:lineRule="auto"/>
        <w:jc w:val="left"/>
      </w:pPr>
      <w:r>
        <w:br w:type="page"/>
      </w:r>
      <w:r>
        <w:rPr>
          <w:b/>
          <w:sz w:val="28"/>
          <w:szCs w:val="28"/>
        </w:rPr>
        <w:t>4.2Function</w:t>
      </w:r>
    </w:p>
    <w:p w:rsidR="00BE0BA4" w:rsidRDefault="00BE0BA4" w:rsidP="00B53ED3">
      <w:pPr>
        <w:spacing w:line="276" w:lineRule="auto"/>
        <w:jc w:val="left"/>
      </w:pPr>
      <w:r w:rsidRPr="00B506A0">
        <w:t>The 2004 Line Controller ActiveX DLL provides nine functions as a component of charge. These are explained in the following sections. All examples and syntax Listings refer to Microsoft Visual Basic.</w:t>
      </w:r>
    </w:p>
    <w:p w:rsidR="00BE0BA4" w:rsidRPr="00B506A0" w:rsidRDefault="00BE0BA4" w:rsidP="00B53ED3">
      <w:pPr>
        <w:spacing w:line="276" w:lineRule="auto"/>
        <w:jc w:val="left"/>
        <w:rPr>
          <w:b/>
          <w:sz w:val="28"/>
          <w:szCs w:val="28"/>
        </w:rPr>
      </w:pPr>
      <w:r w:rsidRPr="00B506A0">
        <w:rPr>
          <w:b/>
          <w:sz w:val="28"/>
          <w:szCs w:val="28"/>
        </w:rPr>
        <w:t>4.2.1 Init</w:t>
      </w:r>
    </w:p>
    <w:p w:rsidR="00BE0BA4" w:rsidRPr="00B506A0" w:rsidRDefault="00BE0BA4" w:rsidP="00B53ED3">
      <w:pPr>
        <w:widowControl/>
        <w:spacing w:line="276" w:lineRule="auto"/>
        <w:jc w:val="left"/>
        <w:rPr>
          <w:b/>
        </w:rPr>
      </w:pPr>
      <w:r w:rsidRPr="00B506A0">
        <w:rPr>
          <w:b/>
        </w:rPr>
        <w:t>Task</w:t>
      </w:r>
    </w:p>
    <w:p w:rsidR="00BE0BA4" w:rsidRPr="00F419CC" w:rsidRDefault="00BE0BA4" w:rsidP="00B53ED3">
      <w:pPr>
        <w:spacing w:line="276" w:lineRule="auto"/>
      </w:pPr>
      <w:r w:rsidRPr="00B506A0">
        <w:t>The function is used to initialize the DLL</w:t>
      </w:r>
      <w:r>
        <w:t xml:space="preserve">. </w:t>
      </w:r>
      <w:r w:rsidRPr="00F419CC">
        <w:t>The component is thereby adapted to the requirements of the program.</w:t>
      </w:r>
      <w:r>
        <w:t xml:space="preserve"> </w:t>
      </w:r>
      <w:r w:rsidRPr="00F419CC">
        <w:t xml:space="preserve">You </w:t>
      </w:r>
      <w:r>
        <w:t>check</w:t>
      </w:r>
      <w:r w:rsidRPr="00F419CC">
        <w:t xml:space="preserve"> the necessary para</w:t>
      </w:r>
      <w:r>
        <w:t>meters to valid-speed and try</w:t>
      </w:r>
      <w:r w:rsidRPr="00F419CC">
        <w:t xml:space="preserve"> to connect the specified SQL database.</w:t>
      </w:r>
      <w:r>
        <w:t xml:space="preserve"> </w:t>
      </w:r>
      <w:r w:rsidRPr="00F419CC">
        <w:t>With successful connection</w:t>
      </w:r>
      <w:r>
        <w:t>,</w:t>
      </w:r>
      <w:r w:rsidRPr="00F419CC">
        <w:t xml:space="preserve"> it is </w:t>
      </w:r>
      <w:r>
        <w:t>checked whether the necessary data</w:t>
      </w:r>
      <w:r w:rsidRPr="00F419CC">
        <w:t>base as well as the necessary tables exist</w:t>
      </w:r>
      <w:r>
        <w:t>s</w:t>
      </w:r>
      <w:r w:rsidRPr="00F419CC">
        <w:t>.</w:t>
      </w:r>
      <w:r>
        <w:t xml:space="preserve"> </w:t>
      </w:r>
      <w:r w:rsidRPr="00F419CC">
        <w:t>If this is not the case, they are automatically created by the DLL.</w:t>
      </w:r>
    </w:p>
    <w:p w:rsidR="00BE0BA4" w:rsidRPr="00F419CC" w:rsidRDefault="00BE0BA4" w:rsidP="00B53ED3">
      <w:pPr>
        <w:widowControl/>
        <w:spacing w:line="276" w:lineRule="auto"/>
        <w:jc w:val="left"/>
        <w:rPr>
          <w:b/>
        </w:rPr>
      </w:pPr>
      <w:r w:rsidRPr="00F419CC">
        <w:rPr>
          <w:b/>
        </w:rPr>
        <w:t>Call and parameter</w:t>
      </w:r>
    </w:p>
    <w:p w:rsidR="00BE0BA4" w:rsidRDefault="00BE0BA4" w:rsidP="00B53ED3">
      <w:pPr>
        <w:widowControl/>
        <w:spacing w:line="276" w:lineRule="auto"/>
        <w:jc w:val="left"/>
      </w:pPr>
      <w:r>
        <w:t xml:space="preserve">The call function is </w:t>
      </w:r>
      <w:r w:rsidRPr="00213297">
        <w:t>in the manner</w:t>
      </w:r>
      <w:r>
        <w:t>,</w:t>
      </w:r>
    </w:p>
    <w:p w:rsidR="00BE0BA4" w:rsidRPr="00213297" w:rsidRDefault="00BE0BA4" w:rsidP="002771CE">
      <w:pPr>
        <w:widowControl/>
        <w:spacing w:line="276" w:lineRule="auto"/>
        <w:ind w:firstLineChars="150" w:firstLine="31680"/>
        <w:jc w:val="left"/>
        <w:rPr>
          <w:rFonts w:ascii="Calibri" w:hAnsi="Calibri"/>
          <w:sz w:val="20"/>
          <w:szCs w:val="20"/>
        </w:rPr>
      </w:pPr>
      <w:r w:rsidRPr="00213297">
        <w:rPr>
          <w:rFonts w:ascii="Calibri" w:hAnsi="Calibri"/>
          <w:sz w:val="20"/>
          <w:szCs w:val="20"/>
        </w:rPr>
        <w:t>lReturn = LineControl.Init</w:t>
      </w:r>
    </w:p>
    <w:p w:rsidR="00BE0BA4" w:rsidRDefault="00BE0BA4" w:rsidP="00B53ED3">
      <w:pPr>
        <w:widowControl/>
        <w:spacing w:line="276" w:lineRule="auto"/>
        <w:jc w:val="left"/>
      </w:pPr>
      <w:r>
        <w:t xml:space="preserve">with the </w:t>
      </w:r>
      <w:r w:rsidRPr="00213297">
        <w:rPr>
          <w:rFonts w:ascii="Calibri" w:hAnsi="Calibri"/>
          <w:sz w:val="20"/>
          <w:szCs w:val="20"/>
        </w:rPr>
        <w:t>LineControl</w:t>
      </w:r>
      <w:r w:rsidRPr="00213297">
        <w:t xml:space="preserve"> in 4.1.2 - is specified using the component name under MS Visual Basic.</w:t>
      </w:r>
    </w:p>
    <w:p w:rsidR="00BE0BA4" w:rsidRDefault="00BE0BA4" w:rsidP="00B53ED3">
      <w:pPr>
        <w:widowControl/>
        <w:spacing w:line="276" w:lineRule="auto"/>
        <w:jc w:val="left"/>
      </w:pPr>
      <w:r w:rsidRPr="00213297">
        <w:t xml:space="preserve">So that the function can be properly run, at least two properties of the DLL </w:t>
      </w:r>
      <w:r>
        <w:t xml:space="preserve">must </w:t>
      </w:r>
      <w:r w:rsidRPr="00213297">
        <w:t>to be set</w:t>
      </w:r>
      <w:r>
        <w:t xml:space="preserve"> in </w:t>
      </w:r>
      <w:r w:rsidRPr="00213297">
        <w:t>advance. These two parameters are described below:</w:t>
      </w:r>
    </w:p>
    <w:p w:rsidR="00BE0BA4" w:rsidRDefault="00BE0BA4" w:rsidP="00B53ED3">
      <w:pPr>
        <w:widowControl/>
        <w:spacing w:line="276" w:lineRule="auto"/>
        <w:jc w:val="left"/>
      </w:pPr>
      <w:r w:rsidRPr="00213297">
        <w:t>INIFILE (string) specifies the configuration</w:t>
      </w:r>
      <w:r>
        <w:t xml:space="preserve"> file to use. This contains the </w:t>
      </w:r>
      <w:r w:rsidRPr="00213297">
        <w:t>necessary settings. For any further</w:t>
      </w:r>
      <w:r>
        <w:t xml:space="preserve"> information, see section 5.2 - </w:t>
      </w:r>
      <w:r w:rsidRPr="00213297">
        <w:t>Linecontrolling.ini. It is expected the path and the file name.</w:t>
      </w:r>
    </w:p>
    <w:p w:rsidR="00BE0BA4" w:rsidRDefault="00BE0BA4" w:rsidP="00B53ED3">
      <w:pPr>
        <w:widowControl/>
        <w:spacing w:line="276" w:lineRule="auto"/>
        <w:jc w:val="left"/>
      </w:pPr>
      <w:r w:rsidRPr="00FD0844">
        <w:t xml:space="preserve">INISection (string) identifies a specific section in the configuration file, called section. Usually the name of the corresponding </w:t>
      </w:r>
      <w:r>
        <w:t xml:space="preserve">test </w:t>
      </w:r>
      <w:r w:rsidRPr="00FD0844">
        <w:t xml:space="preserve">set </w:t>
      </w:r>
      <w:r>
        <w:t xml:space="preserve">is </w:t>
      </w:r>
      <w:r w:rsidRPr="00FD0844">
        <w:t>used.</w:t>
      </w:r>
    </w:p>
    <w:p w:rsidR="00BE0BA4" w:rsidRDefault="00BE0BA4" w:rsidP="00B53ED3">
      <w:pPr>
        <w:widowControl/>
        <w:spacing w:line="276" w:lineRule="auto"/>
        <w:jc w:val="left"/>
      </w:pPr>
      <w:r w:rsidRPr="00FD0844">
        <w:t>All other required properties are read from the specified configuration file and stored in properties (Property).The programmer is free to</w:t>
      </w:r>
      <w:r>
        <w:t xml:space="preserve"> choose</w:t>
      </w:r>
      <w:r w:rsidRPr="00FD0844">
        <w:t xml:space="preserve"> the properties before initialization by calling the init function.</w:t>
      </w:r>
      <w:r>
        <w:t xml:space="preserve"> </w:t>
      </w:r>
      <w:r w:rsidRPr="00FD0844">
        <w:t xml:space="preserve">This is set by the programmer and the related values </w:t>
      </w:r>
      <w:r w:rsidRPr="00FD0844">
        <w:rPr>
          <w:rFonts w:ascii="MS Mincho" w:eastAsia="MS Mincho" w:hAnsi="MS Mincho" w:cs="MS Mincho" w:hint="eastAsia"/>
        </w:rPr>
        <w:t>​​</w:t>
      </w:r>
      <w:r w:rsidRPr="00FD0844">
        <w:t>are u</w:t>
      </w:r>
      <w:r>
        <w:t>sed in the configuration file</w:t>
      </w:r>
      <w:r w:rsidRPr="00FD0844">
        <w:t>. For this reason, the following is a brief overview available via the possible parameters. For more information, please refer to the individual parameter descriptions.</w:t>
      </w:r>
    </w:p>
    <w:p w:rsidR="00BE0BA4" w:rsidRDefault="00BE0BA4" w:rsidP="00B53ED3">
      <w:pPr>
        <w:widowControl/>
        <w:spacing w:line="276" w:lineRule="auto"/>
        <w:jc w:val="left"/>
      </w:pPr>
      <w:r>
        <w:t>CurrentTest</w:t>
      </w:r>
    </w:p>
    <w:p w:rsidR="00BE0BA4" w:rsidRDefault="00BE0BA4" w:rsidP="00B53ED3">
      <w:pPr>
        <w:widowControl/>
        <w:spacing w:line="276" w:lineRule="auto"/>
        <w:jc w:val="left"/>
      </w:pPr>
      <w:r>
        <w:t>Process</w:t>
      </w:r>
    </w:p>
    <w:p w:rsidR="00BE0BA4" w:rsidRDefault="00BE0BA4" w:rsidP="00B53ED3">
      <w:pPr>
        <w:widowControl/>
        <w:spacing w:line="276" w:lineRule="auto"/>
        <w:jc w:val="left"/>
      </w:pPr>
      <w:r>
        <w:t>MasterDB_Server</w:t>
      </w:r>
    </w:p>
    <w:p w:rsidR="00BE0BA4" w:rsidRDefault="00BE0BA4" w:rsidP="00B53ED3">
      <w:pPr>
        <w:widowControl/>
        <w:spacing w:line="276" w:lineRule="auto"/>
        <w:jc w:val="left"/>
      </w:pPr>
      <w:r>
        <w:t>MasterDB_Name</w:t>
      </w:r>
    </w:p>
    <w:p w:rsidR="00BE0BA4" w:rsidRDefault="00BE0BA4" w:rsidP="00B53ED3">
      <w:pPr>
        <w:widowControl/>
        <w:spacing w:line="276" w:lineRule="auto"/>
        <w:jc w:val="left"/>
      </w:pPr>
      <w:r>
        <w:t>MasterDB_User</w:t>
      </w:r>
    </w:p>
    <w:p w:rsidR="00BE0BA4" w:rsidRDefault="00BE0BA4" w:rsidP="00B53ED3">
      <w:pPr>
        <w:widowControl/>
        <w:spacing w:line="276" w:lineRule="auto"/>
        <w:jc w:val="left"/>
      </w:pPr>
      <w:r>
        <w:t>MasterDB_Password</w:t>
      </w:r>
    </w:p>
    <w:p w:rsidR="00BE0BA4" w:rsidRDefault="00BE0BA4" w:rsidP="00B53ED3">
      <w:pPr>
        <w:widowControl/>
        <w:spacing w:line="276" w:lineRule="auto"/>
        <w:jc w:val="left"/>
      </w:pPr>
      <w:r>
        <w:t>SlaveDB_Server</w:t>
      </w:r>
    </w:p>
    <w:p w:rsidR="00BE0BA4" w:rsidRDefault="00BE0BA4" w:rsidP="00B53ED3">
      <w:pPr>
        <w:widowControl/>
        <w:spacing w:line="276" w:lineRule="auto"/>
        <w:jc w:val="left"/>
      </w:pPr>
      <w:r>
        <w:t>SlaveDB_Name</w:t>
      </w:r>
    </w:p>
    <w:p w:rsidR="00BE0BA4" w:rsidRDefault="00BE0BA4" w:rsidP="00B53ED3">
      <w:pPr>
        <w:widowControl/>
        <w:spacing w:line="276" w:lineRule="auto"/>
        <w:jc w:val="left"/>
      </w:pPr>
      <w:r>
        <w:t>SlaveDB_User</w:t>
      </w:r>
    </w:p>
    <w:p w:rsidR="00BE0BA4" w:rsidRDefault="00BE0BA4" w:rsidP="00B53ED3">
      <w:pPr>
        <w:widowControl/>
        <w:spacing w:line="276" w:lineRule="auto"/>
        <w:jc w:val="left"/>
      </w:pPr>
      <w:r>
        <w:t>SlaveDB_Password</w:t>
      </w:r>
    </w:p>
    <w:p w:rsidR="00BE0BA4" w:rsidRDefault="00BE0BA4" w:rsidP="00B53ED3">
      <w:pPr>
        <w:widowControl/>
        <w:spacing w:line="276" w:lineRule="auto"/>
        <w:jc w:val="left"/>
      </w:pPr>
      <w:r>
        <w:t>INIFile</w:t>
      </w:r>
    </w:p>
    <w:p w:rsidR="00BE0BA4" w:rsidRDefault="00BE0BA4" w:rsidP="00B53ED3">
      <w:pPr>
        <w:widowControl/>
        <w:spacing w:line="276" w:lineRule="auto"/>
        <w:jc w:val="left"/>
      </w:pPr>
      <w:r>
        <w:t>INISection</w:t>
      </w:r>
    </w:p>
    <w:p w:rsidR="00BE0BA4" w:rsidRDefault="00BE0BA4" w:rsidP="00B53ED3">
      <w:pPr>
        <w:widowControl/>
        <w:spacing w:line="276" w:lineRule="auto"/>
        <w:jc w:val="left"/>
      </w:pPr>
      <w:r>
        <w:t>KillAfterTest</w:t>
      </w:r>
    </w:p>
    <w:p w:rsidR="00BE0BA4" w:rsidRDefault="00BE0BA4" w:rsidP="00B53ED3">
      <w:pPr>
        <w:widowControl/>
        <w:spacing w:line="276" w:lineRule="auto"/>
        <w:jc w:val="left"/>
      </w:pPr>
      <w:r>
        <w:t>LocalPath</w:t>
      </w:r>
    </w:p>
    <w:p w:rsidR="00BE0BA4" w:rsidRDefault="00BE0BA4" w:rsidP="00B53ED3">
      <w:pPr>
        <w:widowControl/>
        <w:spacing w:line="276" w:lineRule="auto"/>
        <w:jc w:val="left"/>
      </w:pPr>
      <w:r>
        <w:t>MarkAfterTest</w:t>
      </w:r>
    </w:p>
    <w:p w:rsidR="00BE0BA4" w:rsidRDefault="00BE0BA4" w:rsidP="00B53ED3">
      <w:pPr>
        <w:widowControl/>
        <w:spacing w:line="276" w:lineRule="auto"/>
        <w:jc w:val="left"/>
      </w:pPr>
      <w:r>
        <w:t>PreviousTest</w:t>
      </w:r>
    </w:p>
    <w:p w:rsidR="00BE0BA4" w:rsidRDefault="00BE0BA4" w:rsidP="00B53ED3">
      <w:pPr>
        <w:widowControl/>
        <w:spacing w:line="276" w:lineRule="auto"/>
        <w:jc w:val="left"/>
      </w:pPr>
      <w:r>
        <w:t>SearchMode</w:t>
      </w:r>
    </w:p>
    <w:p w:rsidR="00BE0BA4" w:rsidRDefault="00BE0BA4" w:rsidP="00B53ED3">
      <w:pPr>
        <w:widowControl/>
        <w:spacing w:line="276" w:lineRule="auto"/>
        <w:jc w:val="left"/>
      </w:pPr>
      <w:r>
        <w:t>ServerMode</w:t>
      </w:r>
    </w:p>
    <w:p w:rsidR="00BE0BA4" w:rsidRDefault="00BE0BA4" w:rsidP="00B53ED3">
      <w:pPr>
        <w:widowControl/>
        <w:spacing w:line="276" w:lineRule="auto"/>
        <w:jc w:val="left"/>
      </w:pPr>
    </w:p>
    <w:p w:rsidR="00BE0BA4" w:rsidRPr="00FD0844" w:rsidRDefault="00BE0BA4" w:rsidP="00B53ED3">
      <w:pPr>
        <w:widowControl/>
        <w:spacing w:line="276" w:lineRule="auto"/>
        <w:jc w:val="left"/>
        <w:rPr>
          <w:b/>
        </w:rPr>
      </w:pPr>
      <w:r w:rsidRPr="00FD0844">
        <w:rPr>
          <w:b/>
        </w:rPr>
        <w:t>Error codes</w:t>
      </w:r>
    </w:p>
    <w:p w:rsidR="00BE0BA4" w:rsidRDefault="00BE0BA4" w:rsidP="00B53ED3">
      <w:pPr>
        <w:widowControl/>
        <w:spacing w:line="276" w:lineRule="auto"/>
        <w:jc w:val="left"/>
      </w:pPr>
      <w:r w:rsidRPr="00FD0844">
        <w:t>The function returns the error code of type Long Skip past navigation:</w:t>
      </w:r>
    </w:p>
    <w:tbl>
      <w:tblPr>
        <w:tblW w:w="0" w:type="auto"/>
        <w:tblLook w:val="00A0"/>
      </w:tblPr>
      <w:tblGrid>
        <w:gridCol w:w="1384"/>
        <w:gridCol w:w="7132"/>
      </w:tblGrid>
      <w:tr w:rsidR="00BE0BA4" w:rsidRPr="00973BE5" w:rsidTr="00973BE5">
        <w:tc>
          <w:tcPr>
            <w:tcW w:w="1384" w:type="dxa"/>
          </w:tcPr>
          <w:p w:rsidR="00BE0BA4" w:rsidRPr="00973BE5" w:rsidRDefault="00BE0BA4" w:rsidP="00973BE5">
            <w:pPr>
              <w:widowControl/>
              <w:spacing w:line="276" w:lineRule="auto"/>
              <w:jc w:val="left"/>
            </w:pPr>
            <w:r w:rsidRPr="00973BE5">
              <w:t>0</w:t>
            </w:r>
          </w:p>
        </w:tc>
        <w:tc>
          <w:tcPr>
            <w:tcW w:w="7132" w:type="dxa"/>
          </w:tcPr>
          <w:p w:rsidR="00BE0BA4" w:rsidRPr="00973BE5" w:rsidRDefault="00BE0BA4" w:rsidP="00973BE5">
            <w:pPr>
              <w:widowControl/>
              <w:spacing w:line="276" w:lineRule="auto"/>
              <w:jc w:val="left"/>
            </w:pPr>
            <w:r w:rsidRPr="00973BE5">
              <w:t>No error occurred</w:t>
            </w:r>
          </w:p>
        </w:tc>
      </w:tr>
      <w:tr w:rsidR="00BE0BA4" w:rsidRPr="00973BE5" w:rsidTr="00973BE5">
        <w:tc>
          <w:tcPr>
            <w:tcW w:w="1384" w:type="dxa"/>
          </w:tcPr>
          <w:p w:rsidR="00BE0BA4" w:rsidRPr="00973BE5" w:rsidRDefault="00BE0BA4" w:rsidP="00973BE5">
            <w:pPr>
              <w:widowControl/>
              <w:spacing w:line="276" w:lineRule="auto"/>
              <w:jc w:val="left"/>
            </w:pPr>
            <w:r w:rsidRPr="00973BE5">
              <w:t>-1</w:t>
            </w:r>
          </w:p>
        </w:tc>
        <w:tc>
          <w:tcPr>
            <w:tcW w:w="7132" w:type="dxa"/>
          </w:tcPr>
          <w:p w:rsidR="00BE0BA4" w:rsidRPr="00973BE5" w:rsidRDefault="00BE0BA4" w:rsidP="00973BE5">
            <w:pPr>
              <w:widowControl/>
              <w:spacing w:line="276" w:lineRule="auto"/>
              <w:jc w:val="left"/>
            </w:pPr>
            <w:r w:rsidRPr="00973BE5">
              <w:t>IP address database is</w:t>
            </w:r>
            <w:r>
              <w:t xml:space="preserve"> </w:t>
            </w:r>
            <w:r w:rsidRPr="00973BE5">
              <w:t>invalid</w:t>
            </w:r>
          </w:p>
        </w:tc>
      </w:tr>
      <w:tr w:rsidR="00BE0BA4" w:rsidRPr="00973BE5" w:rsidTr="00973BE5">
        <w:tc>
          <w:tcPr>
            <w:tcW w:w="1384" w:type="dxa"/>
          </w:tcPr>
          <w:p w:rsidR="00BE0BA4" w:rsidRPr="00973BE5" w:rsidRDefault="00BE0BA4" w:rsidP="00973BE5">
            <w:pPr>
              <w:widowControl/>
              <w:spacing w:line="276" w:lineRule="auto"/>
              <w:jc w:val="left"/>
            </w:pPr>
            <w:r w:rsidRPr="00973BE5">
              <w:t>-2</w:t>
            </w:r>
          </w:p>
        </w:tc>
        <w:tc>
          <w:tcPr>
            <w:tcW w:w="7132" w:type="dxa"/>
          </w:tcPr>
          <w:p w:rsidR="00BE0BA4" w:rsidRPr="00973BE5" w:rsidRDefault="00BE0BA4" w:rsidP="00973BE5">
            <w:pPr>
              <w:widowControl/>
              <w:spacing w:line="276" w:lineRule="auto"/>
              <w:jc w:val="left"/>
            </w:pPr>
            <w:r w:rsidRPr="00973BE5">
              <w:t>Missing or incorrect parameter</w:t>
            </w:r>
          </w:p>
        </w:tc>
      </w:tr>
      <w:tr w:rsidR="00BE0BA4" w:rsidRPr="00973BE5" w:rsidTr="00973BE5">
        <w:tc>
          <w:tcPr>
            <w:tcW w:w="1384" w:type="dxa"/>
          </w:tcPr>
          <w:p w:rsidR="00BE0BA4" w:rsidRPr="00973BE5" w:rsidRDefault="00BE0BA4" w:rsidP="00973BE5">
            <w:pPr>
              <w:widowControl/>
              <w:spacing w:line="276" w:lineRule="auto"/>
              <w:jc w:val="left"/>
            </w:pPr>
            <w:r w:rsidRPr="00973BE5">
              <w:t>-3</w:t>
            </w:r>
          </w:p>
        </w:tc>
        <w:tc>
          <w:tcPr>
            <w:tcW w:w="7132" w:type="dxa"/>
          </w:tcPr>
          <w:p w:rsidR="00BE0BA4" w:rsidRPr="00973BE5" w:rsidRDefault="00BE0BA4" w:rsidP="00973BE5">
            <w:pPr>
              <w:widowControl/>
              <w:spacing w:line="276" w:lineRule="auto"/>
              <w:jc w:val="left"/>
            </w:pPr>
            <w:r w:rsidRPr="00973BE5">
              <w:t>Database could not be opened</w:t>
            </w:r>
          </w:p>
        </w:tc>
      </w:tr>
      <w:tr w:rsidR="00BE0BA4" w:rsidRPr="00973BE5" w:rsidTr="00973BE5">
        <w:tc>
          <w:tcPr>
            <w:tcW w:w="1384" w:type="dxa"/>
          </w:tcPr>
          <w:p w:rsidR="00BE0BA4" w:rsidRPr="00973BE5" w:rsidRDefault="00BE0BA4" w:rsidP="00973BE5">
            <w:pPr>
              <w:widowControl/>
              <w:spacing w:line="276" w:lineRule="auto"/>
              <w:jc w:val="left"/>
            </w:pPr>
            <w:r w:rsidRPr="00973BE5">
              <w:t>-4</w:t>
            </w:r>
          </w:p>
        </w:tc>
        <w:tc>
          <w:tcPr>
            <w:tcW w:w="7132" w:type="dxa"/>
          </w:tcPr>
          <w:p w:rsidR="00BE0BA4" w:rsidRPr="00973BE5" w:rsidRDefault="00BE0BA4" w:rsidP="00973BE5">
            <w:pPr>
              <w:widowControl/>
              <w:spacing w:line="276" w:lineRule="auto"/>
              <w:jc w:val="left"/>
            </w:pPr>
            <w:r w:rsidRPr="00973BE5">
              <w:t>No previous test found</w:t>
            </w:r>
          </w:p>
        </w:tc>
      </w:tr>
      <w:tr w:rsidR="00BE0BA4" w:rsidRPr="00973BE5" w:rsidTr="00973BE5">
        <w:tc>
          <w:tcPr>
            <w:tcW w:w="1384" w:type="dxa"/>
          </w:tcPr>
          <w:p w:rsidR="00BE0BA4" w:rsidRPr="00973BE5" w:rsidRDefault="00BE0BA4" w:rsidP="00973BE5">
            <w:pPr>
              <w:widowControl/>
              <w:spacing w:line="276" w:lineRule="auto"/>
              <w:jc w:val="left"/>
            </w:pPr>
            <w:r w:rsidRPr="00973BE5">
              <w:t>-5</w:t>
            </w:r>
          </w:p>
        </w:tc>
        <w:tc>
          <w:tcPr>
            <w:tcW w:w="7132" w:type="dxa"/>
          </w:tcPr>
          <w:p w:rsidR="00BE0BA4" w:rsidRPr="00973BE5" w:rsidRDefault="00BE0BA4" w:rsidP="00973BE5">
            <w:pPr>
              <w:widowControl/>
              <w:spacing w:line="276" w:lineRule="auto"/>
              <w:jc w:val="left"/>
            </w:pPr>
            <w:r w:rsidRPr="00973BE5">
              <w:t>Missing entry in the INI file</w:t>
            </w:r>
          </w:p>
        </w:tc>
      </w:tr>
      <w:tr w:rsidR="00BE0BA4" w:rsidRPr="00973BE5" w:rsidTr="00973BE5">
        <w:tc>
          <w:tcPr>
            <w:tcW w:w="1384" w:type="dxa"/>
          </w:tcPr>
          <w:p w:rsidR="00BE0BA4" w:rsidRPr="00973BE5" w:rsidRDefault="00BE0BA4" w:rsidP="00973BE5">
            <w:pPr>
              <w:widowControl/>
              <w:spacing w:line="276" w:lineRule="auto"/>
              <w:jc w:val="left"/>
            </w:pPr>
            <w:r w:rsidRPr="00973BE5">
              <w:t>-6</w:t>
            </w:r>
          </w:p>
        </w:tc>
        <w:tc>
          <w:tcPr>
            <w:tcW w:w="7132" w:type="dxa"/>
          </w:tcPr>
          <w:p w:rsidR="00BE0BA4" w:rsidRPr="00973BE5" w:rsidRDefault="00BE0BA4" w:rsidP="00973BE5">
            <w:pPr>
              <w:widowControl/>
              <w:spacing w:line="276" w:lineRule="auto"/>
              <w:jc w:val="left"/>
            </w:pPr>
            <w:r w:rsidRPr="00973BE5">
              <w:t>Configuration file not found</w:t>
            </w:r>
          </w:p>
        </w:tc>
      </w:tr>
      <w:tr w:rsidR="00BE0BA4" w:rsidRPr="00973BE5" w:rsidTr="00973BE5">
        <w:tc>
          <w:tcPr>
            <w:tcW w:w="1384" w:type="dxa"/>
          </w:tcPr>
          <w:p w:rsidR="00BE0BA4" w:rsidRPr="00973BE5" w:rsidRDefault="00BE0BA4" w:rsidP="00973BE5">
            <w:pPr>
              <w:widowControl/>
              <w:spacing w:line="276" w:lineRule="auto"/>
              <w:jc w:val="left"/>
            </w:pPr>
            <w:r w:rsidRPr="00973BE5">
              <w:t>-7</w:t>
            </w:r>
          </w:p>
        </w:tc>
        <w:tc>
          <w:tcPr>
            <w:tcW w:w="7132" w:type="dxa"/>
          </w:tcPr>
          <w:p w:rsidR="00BE0BA4" w:rsidRPr="00973BE5" w:rsidRDefault="00BE0BA4" w:rsidP="00973BE5">
            <w:pPr>
              <w:widowControl/>
              <w:spacing w:line="276" w:lineRule="auto"/>
              <w:jc w:val="left"/>
            </w:pPr>
            <w:r w:rsidRPr="00973BE5">
              <w:t>Local path is not translated</w:t>
            </w:r>
          </w:p>
        </w:tc>
      </w:tr>
      <w:tr w:rsidR="00BE0BA4" w:rsidRPr="00973BE5" w:rsidTr="00973BE5">
        <w:tc>
          <w:tcPr>
            <w:tcW w:w="1384" w:type="dxa"/>
          </w:tcPr>
          <w:p w:rsidR="00BE0BA4" w:rsidRPr="00973BE5" w:rsidRDefault="00BE0BA4" w:rsidP="00973BE5">
            <w:pPr>
              <w:widowControl/>
              <w:spacing w:line="276" w:lineRule="auto"/>
              <w:jc w:val="left"/>
            </w:pPr>
            <w:r w:rsidRPr="00973BE5">
              <w:t>-8</w:t>
            </w:r>
          </w:p>
        </w:tc>
        <w:tc>
          <w:tcPr>
            <w:tcW w:w="7132" w:type="dxa"/>
          </w:tcPr>
          <w:p w:rsidR="00BE0BA4" w:rsidRPr="00973BE5" w:rsidRDefault="00BE0BA4" w:rsidP="00973BE5">
            <w:pPr>
              <w:widowControl/>
              <w:spacing w:line="276" w:lineRule="auto"/>
              <w:jc w:val="left"/>
            </w:pPr>
            <w:r w:rsidRPr="00973BE5">
              <w:t>Failed to initialize the logging module</w:t>
            </w:r>
          </w:p>
        </w:tc>
      </w:tr>
      <w:tr w:rsidR="00BE0BA4" w:rsidRPr="00973BE5" w:rsidTr="00973BE5">
        <w:tc>
          <w:tcPr>
            <w:tcW w:w="1384" w:type="dxa"/>
          </w:tcPr>
          <w:p w:rsidR="00BE0BA4" w:rsidRPr="00973BE5" w:rsidRDefault="00BE0BA4" w:rsidP="00973BE5">
            <w:pPr>
              <w:widowControl/>
              <w:spacing w:line="276" w:lineRule="auto"/>
              <w:jc w:val="left"/>
            </w:pPr>
            <w:r w:rsidRPr="00973BE5">
              <w:t>-9</w:t>
            </w:r>
          </w:p>
        </w:tc>
        <w:tc>
          <w:tcPr>
            <w:tcW w:w="7132" w:type="dxa"/>
          </w:tcPr>
          <w:p w:rsidR="00BE0BA4" w:rsidRPr="00973BE5" w:rsidRDefault="00BE0BA4" w:rsidP="00973BE5">
            <w:pPr>
              <w:widowControl/>
              <w:spacing w:line="276" w:lineRule="auto"/>
              <w:jc w:val="left"/>
            </w:pPr>
            <w:r>
              <w:t>INIFile</w:t>
            </w:r>
            <w:r w:rsidRPr="00973BE5">
              <w:t xml:space="preserve"> not found</w:t>
            </w:r>
          </w:p>
        </w:tc>
      </w:tr>
      <w:tr w:rsidR="00BE0BA4" w:rsidRPr="00973BE5" w:rsidTr="00973BE5">
        <w:tc>
          <w:tcPr>
            <w:tcW w:w="1384" w:type="dxa"/>
          </w:tcPr>
          <w:p w:rsidR="00BE0BA4" w:rsidRPr="00973BE5" w:rsidRDefault="00BE0BA4" w:rsidP="00973BE5">
            <w:pPr>
              <w:widowControl/>
              <w:spacing w:line="276" w:lineRule="auto"/>
              <w:jc w:val="left"/>
            </w:pPr>
            <w:r w:rsidRPr="00973BE5">
              <w:t>-10</w:t>
            </w:r>
          </w:p>
        </w:tc>
        <w:tc>
          <w:tcPr>
            <w:tcW w:w="7132" w:type="dxa"/>
          </w:tcPr>
          <w:p w:rsidR="00BE0BA4" w:rsidRPr="00973BE5" w:rsidRDefault="00BE0BA4" w:rsidP="00973BE5">
            <w:pPr>
              <w:widowControl/>
              <w:spacing w:line="276" w:lineRule="auto"/>
              <w:jc w:val="left"/>
            </w:pPr>
            <w:r w:rsidRPr="00973BE5">
              <w:t>Invalid Server Mode</w:t>
            </w:r>
          </w:p>
        </w:tc>
      </w:tr>
      <w:tr w:rsidR="00BE0BA4" w:rsidRPr="00973BE5" w:rsidTr="00973BE5">
        <w:tc>
          <w:tcPr>
            <w:tcW w:w="1384" w:type="dxa"/>
          </w:tcPr>
          <w:p w:rsidR="00BE0BA4" w:rsidRPr="00973BE5" w:rsidRDefault="00BE0BA4" w:rsidP="00973BE5">
            <w:pPr>
              <w:widowControl/>
              <w:spacing w:line="276" w:lineRule="auto"/>
              <w:jc w:val="left"/>
            </w:pPr>
            <w:r w:rsidRPr="00973BE5">
              <w:t>-11</w:t>
            </w:r>
          </w:p>
        </w:tc>
        <w:tc>
          <w:tcPr>
            <w:tcW w:w="7132" w:type="dxa"/>
          </w:tcPr>
          <w:p w:rsidR="00BE0BA4" w:rsidRPr="00973BE5" w:rsidRDefault="00BE0BA4" w:rsidP="00973BE5">
            <w:pPr>
              <w:widowControl/>
              <w:spacing w:line="276" w:lineRule="auto"/>
              <w:jc w:val="left"/>
            </w:pPr>
            <w:r w:rsidRPr="00973BE5">
              <w:t>Unknown Error</w:t>
            </w:r>
          </w:p>
        </w:tc>
      </w:tr>
    </w:tbl>
    <w:p w:rsidR="00BE0BA4" w:rsidRDefault="00BE0BA4" w:rsidP="00B53ED3">
      <w:pPr>
        <w:widowControl/>
        <w:spacing w:line="276" w:lineRule="auto"/>
        <w:jc w:val="left"/>
      </w:pPr>
    </w:p>
    <w:p w:rsidR="00BE0BA4" w:rsidRPr="009B4FAB" w:rsidRDefault="00BE0BA4" w:rsidP="009B4FAB">
      <w:pPr>
        <w:widowControl/>
        <w:spacing w:line="276" w:lineRule="auto"/>
        <w:jc w:val="left"/>
      </w:pPr>
      <w:r>
        <w:br w:type="page"/>
      </w:r>
      <w:r>
        <w:rPr>
          <w:b/>
          <w:sz w:val="28"/>
          <w:szCs w:val="28"/>
        </w:rPr>
        <w:t>4.2.2 ReadCurrent</w:t>
      </w:r>
      <w:r w:rsidRPr="003A48E2">
        <w:rPr>
          <w:b/>
          <w:sz w:val="28"/>
          <w:szCs w:val="28"/>
        </w:rPr>
        <w:t>Stamp</w:t>
      </w:r>
    </w:p>
    <w:p w:rsidR="00BE0BA4" w:rsidRPr="003A48E2" w:rsidRDefault="00BE0BA4" w:rsidP="00B53ED3">
      <w:pPr>
        <w:widowControl/>
        <w:spacing w:line="276" w:lineRule="auto"/>
        <w:jc w:val="left"/>
        <w:rPr>
          <w:b/>
        </w:rPr>
      </w:pPr>
      <w:r w:rsidRPr="003A48E2">
        <w:rPr>
          <w:b/>
        </w:rPr>
        <w:t>Task</w:t>
      </w:r>
    </w:p>
    <w:p w:rsidR="00BE0BA4" w:rsidRDefault="00BE0BA4" w:rsidP="00B53ED3">
      <w:pPr>
        <w:widowControl/>
        <w:spacing w:line="276" w:lineRule="auto"/>
        <w:jc w:val="left"/>
      </w:pPr>
      <w:r w:rsidRPr="00BB02F1">
        <w:t>This function shall assume the reading of the currently written record from the database.</w:t>
      </w:r>
      <w:r>
        <w:t xml:space="preserve"> </w:t>
      </w:r>
      <w:r w:rsidRPr="00BB02F1">
        <w:t xml:space="preserve">It is intended to check whether the writing of a record has been successfully carried out or how much </w:t>
      </w:r>
      <w:r>
        <w:t>repeating test</w:t>
      </w:r>
      <w:r w:rsidRPr="00BB02F1">
        <w:t xml:space="preserve"> has passed through the product.</w:t>
      </w:r>
      <w:r>
        <w:t xml:space="preserve"> </w:t>
      </w:r>
      <w:r w:rsidRPr="00BB02F1">
        <w:t>This feature requires a working connection to the SQL database.</w:t>
      </w:r>
      <w:r>
        <w:t xml:space="preserve"> </w:t>
      </w:r>
      <w:r w:rsidRPr="00BB02F1">
        <w:t>If the server is the master-slave mode operation,</w:t>
      </w:r>
      <w:r>
        <w:t xml:space="preserve"> the slave database </w:t>
      </w:r>
      <w:r w:rsidRPr="00BD157A">
        <w:t>is used when there is no con</w:t>
      </w:r>
      <w:r>
        <w:t xml:space="preserve">nection to the master database. </w:t>
      </w:r>
      <w:r w:rsidRPr="00D93FA8">
        <w:t>In standalone mode, the function returns an error code Skip past navigation.</w:t>
      </w:r>
      <w:r>
        <w:t xml:space="preserve"> </w:t>
      </w:r>
      <w:r w:rsidRPr="00D93FA8">
        <w:t>The function has no parameters.</w:t>
      </w:r>
      <w:r>
        <w:t xml:space="preserve"> </w:t>
      </w:r>
      <w:r w:rsidRPr="00D93FA8">
        <w:t xml:space="preserve">It is available via the control properties </w:t>
      </w:r>
      <w:r w:rsidRPr="007D5171">
        <w:rPr>
          <w:rFonts w:ascii="Calibri" w:hAnsi="Calibri"/>
          <w:sz w:val="20"/>
          <w:szCs w:val="20"/>
        </w:rPr>
        <w:t>ArticleNo, SerialNo</w:t>
      </w:r>
      <w:r>
        <w:rPr>
          <w:rFonts w:ascii="Calibri" w:hAnsi="Calibri"/>
          <w:sz w:val="20"/>
          <w:szCs w:val="20"/>
        </w:rPr>
        <w:t xml:space="preserve"> </w:t>
      </w:r>
      <w:r>
        <w:t>a</w:t>
      </w:r>
      <w:r w:rsidRPr="007D5171">
        <w:t xml:space="preserve">nd </w:t>
      </w:r>
      <w:r w:rsidRPr="007D5171">
        <w:rPr>
          <w:rFonts w:ascii="Calibri" w:hAnsi="Calibri"/>
          <w:sz w:val="20"/>
          <w:szCs w:val="20"/>
        </w:rPr>
        <w:t>CurrentTest</w:t>
      </w:r>
      <w:r>
        <w:rPr>
          <w:rFonts w:ascii="Calibri" w:hAnsi="Calibri"/>
          <w:sz w:val="20"/>
          <w:szCs w:val="20"/>
        </w:rPr>
        <w:t xml:space="preserve"> </w:t>
      </w:r>
      <w:r w:rsidRPr="00D93FA8">
        <w:t>of the DLL</w:t>
      </w:r>
      <w:r>
        <w:t xml:space="preserve">. </w:t>
      </w:r>
      <w:r w:rsidRPr="007D5171">
        <w:t>For more information, please refer to the description of each property.</w:t>
      </w:r>
    </w:p>
    <w:p w:rsidR="00BE0BA4" w:rsidRDefault="00BE0BA4" w:rsidP="00B53ED3">
      <w:pPr>
        <w:widowControl/>
        <w:spacing w:line="276" w:lineRule="auto"/>
        <w:jc w:val="left"/>
      </w:pPr>
      <w:r w:rsidRPr="007D5171">
        <w:t>This function also sets a flag for the properties</w:t>
      </w:r>
      <w:r>
        <w:t xml:space="preserve"> </w:t>
      </w:r>
      <w:r w:rsidRPr="007D5171">
        <w:rPr>
          <w:rFonts w:ascii="Calibri" w:hAnsi="Calibri"/>
          <w:sz w:val="20"/>
          <w:szCs w:val="20"/>
        </w:rPr>
        <w:t>SerialNo, Timestamp, TraceID, Mark-After, TestResult</w:t>
      </w:r>
      <w:r>
        <w:rPr>
          <w:rFonts w:ascii="Calibri" w:hAnsi="Calibri"/>
          <w:sz w:val="20"/>
          <w:szCs w:val="20"/>
        </w:rPr>
        <w:t xml:space="preserve">, </w:t>
      </w:r>
      <w:r w:rsidRPr="007D5171">
        <w:t>all</w:t>
      </w:r>
      <w:r>
        <w:t xml:space="preserve"> 8 </w:t>
      </w:r>
      <w:r w:rsidRPr="007D5171">
        <w:rPr>
          <w:rFonts w:ascii="Calibri" w:hAnsi="Calibri"/>
          <w:sz w:val="20"/>
          <w:szCs w:val="20"/>
        </w:rPr>
        <w:t>AdditionalFlag</w:t>
      </w:r>
      <w:r>
        <w:t xml:space="preserve"> and all 4 </w:t>
      </w:r>
      <w:r w:rsidRPr="007D5171">
        <w:rPr>
          <w:rFonts w:ascii="Calibri" w:hAnsi="Calibri"/>
          <w:sz w:val="20"/>
          <w:szCs w:val="20"/>
        </w:rPr>
        <w:t>AdditionalText</w:t>
      </w:r>
      <w:r>
        <w:t xml:space="preserve">, </w:t>
      </w:r>
      <w:r w:rsidRPr="007D5171">
        <w:t>which ensures that</w:t>
      </w:r>
      <w:r>
        <w:t xml:space="preserve"> </w:t>
      </w:r>
      <w:r w:rsidRPr="006E40F3">
        <w:t>if they have no</w:t>
      </w:r>
      <w:r>
        <w:t xml:space="preserve">t already set by the programmer, </w:t>
      </w:r>
      <w:r w:rsidRPr="006E40F3">
        <w:t xml:space="preserve">before calling </w:t>
      </w:r>
      <w:r w:rsidRPr="004E351E">
        <w:rPr>
          <w:rFonts w:ascii="Calibri" w:hAnsi="Calibri"/>
          <w:sz w:val="20"/>
          <w:szCs w:val="20"/>
        </w:rPr>
        <w:t>ReadPreviousStamp, ReadCurrentStamp, WriteCurrentStamp, MarryAllChildren</w:t>
      </w:r>
      <w:r>
        <w:t xml:space="preserve">, </w:t>
      </w:r>
      <w:r w:rsidRPr="004E351E">
        <w:t>the properties listed Skip past navigation uses the values</w:t>
      </w:r>
      <w:r>
        <w:t>.</w:t>
      </w:r>
    </w:p>
    <w:p w:rsidR="00BE0BA4" w:rsidRPr="004E351E" w:rsidRDefault="00BE0BA4" w:rsidP="00B53ED3">
      <w:pPr>
        <w:widowControl/>
        <w:spacing w:line="276" w:lineRule="auto"/>
        <w:jc w:val="left"/>
      </w:pPr>
      <w:r w:rsidRPr="004E351E">
        <w:t>Example in Visual Basic:</w:t>
      </w:r>
    </w:p>
    <w:p w:rsidR="00BE0BA4" w:rsidRPr="004E351E" w:rsidRDefault="00BE0BA4" w:rsidP="002771CE">
      <w:pPr>
        <w:widowControl/>
        <w:spacing w:line="276" w:lineRule="auto"/>
        <w:ind w:firstLineChars="150" w:firstLine="31680"/>
        <w:jc w:val="left"/>
        <w:rPr>
          <w:rFonts w:ascii="Calibri" w:hAnsi="Calibri"/>
          <w:sz w:val="20"/>
          <w:szCs w:val="20"/>
        </w:rPr>
      </w:pPr>
      <w:r w:rsidRPr="004E351E">
        <w:rPr>
          <w:rFonts w:ascii="Calibri" w:hAnsi="Calibri"/>
          <w:sz w:val="20"/>
          <w:szCs w:val="20"/>
        </w:rPr>
        <w:t>LineControl.ArticleNo = "00101800"</w:t>
      </w:r>
    </w:p>
    <w:p w:rsidR="00BE0BA4" w:rsidRPr="004E351E" w:rsidRDefault="00BE0BA4" w:rsidP="002771CE">
      <w:pPr>
        <w:widowControl/>
        <w:spacing w:line="276" w:lineRule="auto"/>
        <w:ind w:firstLineChars="150" w:firstLine="31680"/>
        <w:jc w:val="left"/>
        <w:rPr>
          <w:rFonts w:ascii="Calibri" w:hAnsi="Calibri"/>
          <w:sz w:val="20"/>
          <w:szCs w:val="20"/>
        </w:rPr>
      </w:pPr>
      <w:r w:rsidRPr="004E351E">
        <w:rPr>
          <w:rFonts w:ascii="Calibri" w:hAnsi="Calibri"/>
          <w:sz w:val="20"/>
          <w:szCs w:val="20"/>
        </w:rPr>
        <w:t>LineControl.SerialNo = "12345678901234"</w:t>
      </w:r>
    </w:p>
    <w:p w:rsidR="00BE0BA4" w:rsidRPr="004E351E" w:rsidRDefault="00BE0BA4" w:rsidP="002771CE">
      <w:pPr>
        <w:widowControl/>
        <w:spacing w:line="276" w:lineRule="auto"/>
        <w:ind w:firstLineChars="150" w:firstLine="31680"/>
        <w:jc w:val="left"/>
        <w:rPr>
          <w:rFonts w:ascii="Calibri" w:hAnsi="Calibri"/>
          <w:sz w:val="20"/>
          <w:szCs w:val="20"/>
        </w:rPr>
      </w:pPr>
      <w:r w:rsidRPr="004E351E">
        <w:rPr>
          <w:rFonts w:ascii="Calibri" w:hAnsi="Calibri"/>
          <w:sz w:val="20"/>
          <w:szCs w:val="20"/>
        </w:rPr>
        <w:t>If LineControl.ReadCurrentStamp = 0 Then</w:t>
      </w:r>
    </w:p>
    <w:p w:rsidR="00BE0BA4" w:rsidRPr="004E351E" w:rsidRDefault="00BE0BA4" w:rsidP="002771CE">
      <w:pPr>
        <w:widowControl/>
        <w:spacing w:line="276" w:lineRule="auto"/>
        <w:ind w:firstLineChars="300" w:firstLine="31680"/>
        <w:jc w:val="left"/>
        <w:rPr>
          <w:rFonts w:ascii="Calibri" w:hAnsi="Calibri"/>
          <w:sz w:val="20"/>
          <w:szCs w:val="20"/>
        </w:rPr>
      </w:pPr>
      <w:r w:rsidRPr="004E351E">
        <w:rPr>
          <w:rFonts w:ascii="Calibri" w:hAnsi="Calibri"/>
          <w:sz w:val="20"/>
          <w:szCs w:val="20"/>
        </w:rPr>
        <w:t xml:space="preserve">Msgbox "Record successfully </w:t>
      </w:r>
      <w:r>
        <w:rPr>
          <w:rFonts w:ascii="Calibri" w:hAnsi="Calibri"/>
          <w:sz w:val="20"/>
          <w:szCs w:val="20"/>
        </w:rPr>
        <w:t>found</w:t>
      </w:r>
      <w:r w:rsidRPr="004E351E">
        <w:rPr>
          <w:rFonts w:ascii="Calibri" w:hAnsi="Calibri"/>
          <w:sz w:val="20"/>
          <w:szCs w:val="20"/>
        </w:rPr>
        <w:t>"</w:t>
      </w:r>
    </w:p>
    <w:p w:rsidR="00BE0BA4" w:rsidRPr="004E351E" w:rsidRDefault="00BE0BA4" w:rsidP="002771CE">
      <w:pPr>
        <w:widowControl/>
        <w:spacing w:line="276" w:lineRule="auto"/>
        <w:ind w:firstLineChars="150" w:firstLine="31680"/>
        <w:jc w:val="left"/>
        <w:rPr>
          <w:rFonts w:ascii="Calibri" w:hAnsi="Calibri"/>
          <w:sz w:val="20"/>
          <w:szCs w:val="20"/>
        </w:rPr>
      </w:pPr>
      <w:r w:rsidRPr="004E351E">
        <w:rPr>
          <w:rFonts w:ascii="Calibri" w:hAnsi="Calibri"/>
          <w:sz w:val="20"/>
          <w:szCs w:val="20"/>
        </w:rPr>
        <w:t>else</w:t>
      </w:r>
    </w:p>
    <w:p w:rsidR="00BE0BA4" w:rsidRPr="004E351E" w:rsidRDefault="00BE0BA4" w:rsidP="002771CE">
      <w:pPr>
        <w:widowControl/>
        <w:spacing w:line="276" w:lineRule="auto"/>
        <w:ind w:firstLineChars="300" w:firstLine="31680"/>
        <w:jc w:val="left"/>
        <w:rPr>
          <w:rFonts w:ascii="Calibri" w:hAnsi="Calibri"/>
          <w:sz w:val="20"/>
          <w:szCs w:val="20"/>
        </w:rPr>
      </w:pPr>
      <w:r w:rsidRPr="004E351E">
        <w:rPr>
          <w:rFonts w:ascii="Calibri" w:hAnsi="Calibri"/>
          <w:sz w:val="20"/>
          <w:szCs w:val="20"/>
        </w:rPr>
        <w:t>MsgBox "Record not found"</w:t>
      </w:r>
    </w:p>
    <w:p w:rsidR="00BE0BA4" w:rsidRDefault="00BE0BA4" w:rsidP="002771CE">
      <w:pPr>
        <w:widowControl/>
        <w:spacing w:line="276" w:lineRule="auto"/>
        <w:ind w:firstLineChars="150" w:firstLine="31680"/>
        <w:jc w:val="left"/>
        <w:rPr>
          <w:rFonts w:ascii="Calibri" w:hAnsi="Calibri"/>
          <w:sz w:val="20"/>
          <w:szCs w:val="20"/>
        </w:rPr>
      </w:pPr>
      <w:r w:rsidRPr="004E351E">
        <w:rPr>
          <w:rFonts w:ascii="Calibri" w:hAnsi="Calibri"/>
          <w:sz w:val="20"/>
          <w:szCs w:val="20"/>
        </w:rPr>
        <w:t>End If</w:t>
      </w:r>
    </w:p>
    <w:p w:rsidR="00BE0BA4" w:rsidRPr="004E351E" w:rsidRDefault="00BE0BA4" w:rsidP="00B53ED3">
      <w:pPr>
        <w:widowControl/>
        <w:spacing w:line="276" w:lineRule="auto"/>
        <w:jc w:val="left"/>
        <w:rPr>
          <w:b/>
        </w:rPr>
      </w:pPr>
      <w:r>
        <w:rPr>
          <w:b/>
        </w:rPr>
        <w:t>C</w:t>
      </w:r>
      <w:r w:rsidRPr="004E351E">
        <w:rPr>
          <w:b/>
        </w:rPr>
        <w:t>all</w:t>
      </w:r>
    </w:p>
    <w:p w:rsidR="00BE0BA4" w:rsidRDefault="00BE0BA4" w:rsidP="00B53ED3">
      <w:pPr>
        <w:widowControl/>
        <w:spacing w:line="276" w:lineRule="auto"/>
        <w:jc w:val="left"/>
      </w:pPr>
      <w:r w:rsidRPr="004E351E">
        <w:t>The call function is made in the manner</w:t>
      </w:r>
      <w:r>
        <w:t>,</w:t>
      </w:r>
    </w:p>
    <w:p w:rsidR="00BE0BA4" w:rsidRDefault="00BE0BA4" w:rsidP="002771CE">
      <w:pPr>
        <w:widowControl/>
        <w:spacing w:line="276" w:lineRule="auto"/>
        <w:ind w:firstLineChars="150" w:firstLine="31680"/>
        <w:jc w:val="left"/>
        <w:rPr>
          <w:rFonts w:ascii="Calibri" w:hAnsi="Calibri"/>
          <w:sz w:val="20"/>
          <w:szCs w:val="20"/>
        </w:rPr>
      </w:pPr>
      <w:r w:rsidRPr="004E351E">
        <w:rPr>
          <w:rFonts w:ascii="Calibri" w:hAnsi="Calibri"/>
          <w:sz w:val="20"/>
          <w:szCs w:val="20"/>
        </w:rPr>
        <w:t>lReturn = LineControl.ReadCurrentStamp()</w:t>
      </w:r>
    </w:p>
    <w:p w:rsidR="00BE0BA4" w:rsidRDefault="00BE0BA4" w:rsidP="00B53ED3">
      <w:pPr>
        <w:widowControl/>
        <w:spacing w:line="276" w:lineRule="auto"/>
        <w:jc w:val="left"/>
      </w:pPr>
      <w:r>
        <w:t xml:space="preserve">with the </w:t>
      </w:r>
      <w:r w:rsidRPr="004E351E">
        <w:rPr>
          <w:rFonts w:ascii="Calibri" w:hAnsi="Calibri"/>
          <w:sz w:val="20"/>
          <w:szCs w:val="20"/>
        </w:rPr>
        <w:t>LineControl</w:t>
      </w:r>
      <w:r w:rsidRPr="004E351E">
        <w:t xml:space="preserve"> in 4.1.2 - is specified using the component name under MS Visual Basic.</w:t>
      </w:r>
    </w:p>
    <w:p w:rsidR="00BE0BA4" w:rsidRDefault="00BE0BA4" w:rsidP="00B53ED3">
      <w:pPr>
        <w:widowControl/>
        <w:spacing w:line="276" w:lineRule="auto"/>
        <w:jc w:val="left"/>
      </w:pPr>
      <w:r w:rsidRPr="0064164E">
        <w:t xml:space="preserve">The function uses three characteristics (properties) that have been mentioned in the task description. </w:t>
      </w:r>
      <w:r>
        <w:t>For d</w:t>
      </w:r>
      <w:r w:rsidRPr="0064164E">
        <w:t>etailed information</w:t>
      </w:r>
      <w:r>
        <w:t>,</w:t>
      </w:r>
      <w:r w:rsidRPr="0064164E">
        <w:t xml:space="preserve"> please </w:t>
      </w:r>
      <w:r>
        <w:t>refer</w:t>
      </w:r>
      <w:r w:rsidRPr="0064164E">
        <w:t xml:space="preserve"> to the individual parameter descriptions.</w:t>
      </w:r>
    </w:p>
    <w:p w:rsidR="00BE0BA4" w:rsidRPr="0064164E" w:rsidRDefault="00BE0BA4" w:rsidP="00B53ED3">
      <w:pPr>
        <w:widowControl/>
        <w:spacing w:line="276" w:lineRule="auto"/>
        <w:jc w:val="left"/>
        <w:rPr>
          <w:b/>
        </w:rPr>
      </w:pPr>
      <w:r w:rsidRPr="0064164E">
        <w:rPr>
          <w:b/>
        </w:rPr>
        <w:t>Features</w:t>
      </w:r>
    </w:p>
    <w:p w:rsidR="00BE0BA4" w:rsidRDefault="00BE0BA4" w:rsidP="00B53ED3">
      <w:pPr>
        <w:widowControl/>
        <w:spacing w:line="276" w:lineRule="auto"/>
        <w:jc w:val="left"/>
      </w:pPr>
      <w:r>
        <w:t>The function requires a working network connection to the SQL database.</w:t>
      </w:r>
    </w:p>
    <w:p w:rsidR="00BE0BA4" w:rsidRPr="0064164E" w:rsidRDefault="00BE0BA4" w:rsidP="00B53ED3">
      <w:pPr>
        <w:widowControl/>
        <w:spacing w:line="276" w:lineRule="auto"/>
        <w:jc w:val="left"/>
        <w:rPr>
          <w:b/>
        </w:rPr>
      </w:pPr>
      <w:r w:rsidRPr="0064164E">
        <w:rPr>
          <w:b/>
        </w:rPr>
        <w:t>Return values</w:t>
      </w:r>
    </w:p>
    <w:p w:rsidR="00BE0BA4" w:rsidRDefault="00BE0BA4" w:rsidP="00B53ED3">
      <w:pPr>
        <w:widowControl/>
        <w:spacing w:line="276" w:lineRule="auto"/>
        <w:jc w:val="left"/>
      </w:pPr>
      <w:r w:rsidRPr="0064164E">
        <w:t>The function returns the number of records</w:t>
      </w:r>
      <w:r>
        <w:t>, if which are found. T</w:t>
      </w:r>
      <w:r w:rsidRPr="00673608">
        <w:t>his is not the case</w:t>
      </w:r>
      <w:r>
        <w:t xml:space="preserve"> </w:t>
      </w:r>
      <w:r w:rsidRPr="00673608">
        <w:t>or an error occurs</w:t>
      </w:r>
      <w:r>
        <w:t xml:space="preserve">, </w:t>
      </w:r>
      <w:r w:rsidRPr="00673608">
        <w:t>the following error codes of type Long are given back</w:t>
      </w:r>
      <w:r>
        <w:t>.</w:t>
      </w:r>
    </w:p>
    <w:tbl>
      <w:tblPr>
        <w:tblW w:w="0" w:type="auto"/>
        <w:tblLook w:val="00A0"/>
      </w:tblPr>
      <w:tblGrid>
        <w:gridCol w:w="534"/>
        <w:gridCol w:w="7982"/>
      </w:tblGrid>
      <w:tr w:rsidR="00BE0BA4" w:rsidRPr="00973BE5" w:rsidTr="00973BE5">
        <w:tc>
          <w:tcPr>
            <w:tcW w:w="534" w:type="dxa"/>
          </w:tcPr>
          <w:p w:rsidR="00BE0BA4" w:rsidRPr="00973BE5" w:rsidRDefault="00BE0BA4" w:rsidP="00973BE5">
            <w:pPr>
              <w:widowControl/>
              <w:spacing w:line="276" w:lineRule="auto"/>
              <w:jc w:val="left"/>
            </w:pPr>
            <w:r w:rsidRPr="00973BE5">
              <w:t>0</w:t>
            </w:r>
          </w:p>
        </w:tc>
        <w:tc>
          <w:tcPr>
            <w:tcW w:w="7982" w:type="dxa"/>
          </w:tcPr>
          <w:p w:rsidR="00BE0BA4" w:rsidRPr="00973BE5" w:rsidRDefault="00BE0BA4" w:rsidP="00973BE5">
            <w:pPr>
              <w:widowControl/>
              <w:spacing w:line="276" w:lineRule="auto"/>
              <w:jc w:val="left"/>
            </w:pPr>
            <w:r w:rsidRPr="00973BE5">
              <w:t>No error occurred</w:t>
            </w:r>
          </w:p>
        </w:tc>
      </w:tr>
      <w:tr w:rsidR="00BE0BA4" w:rsidRPr="00973BE5" w:rsidTr="00973BE5">
        <w:tc>
          <w:tcPr>
            <w:tcW w:w="534" w:type="dxa"/>
          </w:tcPr>
          <w:p w:rsidR="00BE0BA4" w:rsidRPr="00973BE5" w:rsidRDefault="00BE0BA4" w:rsidP="00973BE5">
            <w:pPr>
              <w:widowControl/>
              <w:spacing w:line="276" w:lineRule="auto"/>
              <w:jc w:val="left"/>
            </w:pPr>
            <w:r w:rsidRPr="00973BE5">
              <w:t>-1</w:t>
            </w:r>
          </w:p>
        </w:tc>
        <w:tc>
          <w:tcPr>
            <w:tcW w:w="7982" w:type="dxa"/>
          </w:tcPr>
          <w:p w:rsidR="00BE0BA4" w:rsidRPr="00973BE5" w:rsidRDefault="00BE0BA4" w:rsidP="00973BE5">
            <w:pPr>
              <w:widowControl/>
              <w:spacing w:line="276" w:lineRule="auto"/>
              <w:jc w:val="left"/>
            </w:pPr>
            <w:r w:rsidRPr="00973BE5">
              <w:t xml:space="preserve">Entries for the </w:t>
            </w:r>
            <w:r>
              <w:t>item</w:t>
            </w:r>
            <w:r w:rsidRPr="00973BE5">
              <w:t xml:space="preserve"> and serial number not found</w:t>
            </w:r>
          </w:p>
        </w:tc>
      </w:tr>
      <w:tr w:rsidR="00BE0BA4" w:rsidRPr="00973BE5" w:rsidTr="00973BE5">
        <w:tc>
          <w:tcPr>
            <w:tcW w:w="534" w:type="dxa"/>
          </w:tcPr>
          <w:p w:rsidR="00BE0BA4" w:rsidRPr="00973BE5" w:rsidRDefault="00BE0BA4" w:rsidP="00973BE5">
            <w:pPr>
              <w:widowControl/>
              <w:spacing w:line="276" w:lineRule="auto"/>
              <w:jc w:val="left"/>
            </w:pPr>
            <w:r w:rsidRPr="00973BE5">
              <w:t>-2</w:t>
            </w:r>
          </w:p>
        </w:tc>
        <w:tc>
          <w:tcPr>
            <w:tcW w:w="7982" w:type="dxa"/>
          </w:tcPr>
          <w:p w:rsidR="00BE0BA4" w:rsidRPr="00973BE5" w:rsidRDefault="00BE0BA4" w:rsidP="00973BE5">
            <w:pPr>
              <w:widowControl/>
              <w:spacing w:line="276" w:lineRule="auto"/>
              <w:jc w:val="left"/>
            </w:pPr>
            <w:r w:rsidRPr="00973BE5">
              <w:t>Error while establishing a connection to the database</w:t>
            </w:r>
          </w:p>
        </w:tc>
      </w:tr>
      <w:tr w:rsidR="00BE0BA4" w:rsidRPr="00973BE5" w:rsidTr="00973BE5">
        <w:tc>
          <w:tcPr>
            <w:tcW w:w="534" w:type="dxa"/>
          </w:tcPr>
          <w:p w:rsidR="00BE0BA4" w:rsidRPr="00973BE5" w:rsidRDefault="00BE0BA4" w:rsidP="00973BE5">
            <w:pPr>
              <w:widowControl/>
              <w:spacing w:line="276" w:lineRule="auto"/>
              <w:jc w:val="left"/>
            </w:pPr>
            <w:r w:rsidRPr="00973BE5">
              <w:t>-3</w:t>
            </w:r>
          </w:p>
        </w:tc>
        <w:tc>
          <w:tcPr>
            <w:tcW w:w="7982" w:type="dxa"/>
          </w:tcPr>
          <w:p w:rsidR="00BE0BA4" w:rsidRPr="00973BE5" w:rsidRDefault="00BE0BA4" w:rsidP="00973BE5">
            <w:pPr>
              <w:widowControl/>
              <w:spacing w:line="276" w:lineRule="auto"/>
              <w:jc w:val="left"/>
            </w:pPr>
            <w:r w:rsidRPr="00973BE5">
              <w:t>Missing or incorrect parameter</w:t>
            </w:r>
          </w:p>
        </w:tc>
      </w:tr>
      <w:tr w:rsidR="00BE0BA4" w:rsidRPr="00973BE5" w:rsidTr="00973BE5">
        <w:tc>
          <w:tcPr>
            <w:tcW w:w="534" w:type="dxa"/>
          </w:tcPr>
          <w:p w:rsidR="00BE0BA4" w:rsidRPr="00973BE5" w:rsidRDefault="00BE0BA4" w:rsidP="00973BE5">
            <w:pPr>
              <w:widowControl/>
              <w:spacing w:line="276" w:lineRule="auto"/>
              <w:jc w:val="left"/>
            </w:pPr>
            <w:r w:rsidRPr="00973BE5">
              <w:t>-4</w:t>
            </w:r>
          </w:p>
        </w:tc>
        <w:tc>
          <w:tcPr>
            <w:tcW w:w="7982" w:type="dxa"/>
          </w:tcPr>
          <w:p w:rsidR="00BE0BA4" w:rsidRPr="00973BE5" w:rsidRDefault="00BE0BA4" w:rsidP="00973BE5">
            <w:pPr>
              <w:widowControl/>
              <w:spacing w:line="276" w:lineRule="auto"/>
              <w:jc w:val="left"/>
            </w:pPr>
            <w:r w:rsidRPr="00973BE5">
              <w:t>DLL was not initialized</w:t>
            </w:r>
          </w:p>
        </w:tc>
      </w:tr>
      <w:tr w:rsidR="00BE0BA4" w:rsidRPr="00973BE5" w:rsidTr="00973BE5">
        <w:tc>
          <w:tcPr>
            <w:tcW w:w="534" w:type="dxa"/>
          </w:tcPr>
          <w:p w:rsidR="00BE0BA4" w:rsidRPr="00973BE5" w:rsidRDefault="00BE0BA4" w:rsidP="00973BE5">
            <w:pPr>
              <w:widowControl/>
              <w:spacing w:line="276" w:lineRule="auto"/>
              <w:jc w:val="left"/>
            </w:pPr>
            <w:r w:rsidRPr="00973BE5">
              <w:t>-5</w:t>
            </w:r>
          </w:p>
        </w:tc>
        <w:tc>
          <w:tcPr>
            <w:tcW w:w="7982" w:type="dxa"/>
          </w:tcPr>
          <w:p w:rsidR="00BE0BA4" w:rsidRPr="00973BE5" w:rsidRDefault="00BE0BA4" w:rsidP="00973BE5">
            <w:pPr>
              <w:widowControl/>
              <w:spacing w:line="276" w:lineRule="auto"/>
              <w:jc w:val="left"/>
            </w:pPr>
            <w:r w:rsidRPr="00973BE5">
              <w:t>G</w:t>
            </w:r>
            <w:r>
              <w:t>iven to the a</w:t>
            </w:r>
            <w:r w:rsidRPr="00973BE5">
              <w:t>rticle, serial number or the specified test, there are no records</w:t>
            </w:r>
          </w:p>
        </w:tc>
      </w:tr>
      <w:tr w:rsidR="00BE0BA4" w:rsidRPr="00973BE5" w:rsidTr="00973BE5">
        <w:tc>
          <w:tcPr>
            <w:tcW w:w="534" w:type="dxa"/>
          </w:tcPr>
          <w:p w:rsidR="00BE0BA4" w:rsidRPr="00973BE5" w:rsidRDefault="00BE0BA4" w:rsidP="00973BE5">
            <w:pPr>
              <w:widowControl/>
              <w:spacing w:line="276" w:lineRule="auto"/>
              <w:jc w:val="left"/>
            </w:pPr>
            <w:r w:rsidRPr="00973BE5">
              <w:t>-6</w:t>
            </w:r>
          </w:p>
        </w:tc>
        <w:tc>
          <w:tcPr>
            <w:tcW w:w="7982" w:type="dxa"/>
          </w:tcPr>
          <w:p w:rsidR="00BE0BA4" w:rsidRPr="00973BE5" w:rsidRDefault="00BE0BA4" w:rsidP="00973BE5">
            <w:pPr>
              <w:widowControl/>
              <w:spacing w:line="276" w:lineRule="auto"/>
              <w:jc w:val="left"/>
            </w:pPr>
            <w:r w:rsidRPr="00973BE5">
              <w:t>Unknown error</w:t>
            </w:r>
          </w:p>
        </w:tc>
      </w:tr>
    </w:tbl>
    <w:p w:rsidR="00BE0BA4" w:rsidRPr="00673608" w:rsidRDefault="00BE0BA4" w:rsidP="00B53ED3">
      <w:pPr>
        <w:widowControl/>
        <w:spacing w:line="276" w:lineRule="auto"/>
        <w:jc w:val="left"/>
        <w:rPr>
          <w:b/>
          <w:sz w:val="28"/>
          <w:szCs w:val="28"/>
        </w:rPr>
      </w:pPr>
      <w:r>
        <w:rPr>
          <w:b/>
          <w:sz w:val="28"/>
          <w:szCs w:val="28"/>
        </w:rPr>
        <w:t>4.2.3 ReadPrevious</w:t>
      </w:r>
      <w:r w:rsidRPr="00673608">
        <w:rPr>
          <w:b/>
          <w:sz w:val="28"/>
          <w:szCs w:val="28"/>
        </w:rPr>
        <w:t>Stamp</w:t>
      </w:r>
    </w:p>
    <w:p w:rsidR="00BE0BA4" w:rsidRPr="00673608" w:rsidRDefault="00BE0BA4" w:rsidP="00B53ED3">
      <w:pPr>
        <w:widowControl/>
        <w:spacing w:line="276" w:lineRule="auto"/>
        <w:jc w:val="left"/>
        <w:rPr>
          <w:b/>
        </w:rPr>
      </w:pPr>
      <w:r w:rsidRPr="00673608">
        <w:rPr>
          <w:b/>
        </w:rPr>
        <w:t>Task</w:t>
      </w:r>
    </w:p>
    <w:p w:rsidR="00BE0BA4" w:rsidRDefault="00BE0BA4" w:rsidP="00B53ED3">
      <w:pPr>
        <w:widowControl/>
        <w:spacing w:line="276" w:lineRule="auto"/>
        <w:jc w:val="left"/>
      </w:pPr>
      <w:r w:rsidRPr="00FE4AF5">
        <w:t>This function shall assume the reading of the previous records from the database that have been</w:t>
      </w:r>
      <w:r>
        <w:t xml:space="preserve"> written by the pre-stored test system</w:t>
      </w:r>
      <w:r w:rsidRPr="00FE4AF5">
        <w:t>.</w:t>
      </w:r>
      <w:r>
        <w:t xml:space="preserve"> </w:t>
      </w:r>
      <w:r w:rsidRPr="00FE4AF5">
        <w:t>It is intended to ensure the linking of the product.</w:t>
      </w:r>
      <w:r>
        <w:t xml:space="preserve"> </w:t>
      </w:r>
      <w:r w:rsidRPr="00FE4AF5">
        <w:t>It is controlled by a plurality of parameters,</w:t>
      </w:r>
      <w:r>
        <w:t xml:space="preserve"> in the form of characteristics (p</w:t>
      </w:r>
      <w:r w:rsidRPr="00FE4AF5">
        <w:t>roperties).</w:t>
      </w:r>
      <w:r>
        <w:t xml:space="preserve"> </w:t>
      </w:r>
      <w:r w:rsidRPr="000A2E1E">
        <w:t>They checked whether all the specified tests have been successfully carried out prior to a certain serial number and product.</w:t>
      </w:r>
      <w:r>
        <w:t xml:space="preserve"> </w:t>
      </w:r>
      <w:r w:rsidRPr="000A2E1E">
        <w:t>Furthermore, it is possible available via the Search Mode property to specify a specific search pattern.</w:t>
      </w:r>
      <w:r>
        <w:t xml:space="preserve"> </w:t>
      </w:r>
      <w:r w:rsidRPr="000A2E1E">
        <w:t>For any further information on the search patterns, please read the section in which the property search mode is described.</w:t>
      </w:r>
      <w:r>
        <w:t xml:space="preserve"> </w:t>
      </w:r>
      <w:r w:rsidRPr="000A2E1E">
        <w:t>This function requires a function-enabled connection to the SQL database.</w:t>
      </w:r>
      <w:r>
        <w:t xml:space="preserve"> </w:t>
      </w:r>
      <w:r w:rsidRPr="00340F81">
        <w:t>If the server is the master-slave mode operation, the slave database is used in case of connection to the master database</w:t>
      </w:r>
      <w:r>
        <w:t xml:space="preserve"> </w:t>
      </w:r>
      <w:r w:rsidRPr="00340F81">
        <w:t>is missing.</w:t>
      </w:r>
      <w:r>
        <w:t xml:space="preserve"> </w:t>
      </w:r>
      <w:r w:rsidRPr="00340F81">
        <w:t>In standalone mode, the function returns an error code Skip past navigation.</w:t>
      </w:r>
      <w:r>
        <w:t xml:space="preserve"> </w:t>
      </w:r>
      <w:r w:rsidRPr="00340F81">
        <w:t>The function has no parameters.</w:t>
      </w:r>
      <w:r>
        <w:t xml:space="preserve"> </w:t>
      </w:r>
      <w:r w:rsidRPr="00340F81">
        <w:t xml:space="preserve">It is available via the controlled properties </w:t>
      </w:r>
      <w:r w:rsidRPr="00340F81">
        <w:rPr>
          <w:rFonts w:ascii="Calibri" w:hAnsi="Calibri"/>
          <w:sz w:val="20"/>
          <w:szCs w:val="20"/>
        </w:rPr>
        <w:t>ArticleNo, SerialNo, PreviousTest</w:t>
      </w:r>
      <w:r w:rsidRPr="00340F81">
        <w:t xml:space="preserve"> and </w:t>
      </w:r>
      <w:r w:rsidRPr="00340F81">
        <w:rPr>
          <w:rFonts w:ascii="Calibri" w:hAnsi="Calibri"/>
          <w:sz w:val="20"/>
          <w:szCs w:val="20"/>
        </w:rPr>
        <w:t>SearchMode</w:t>
      </w:r>
      <w:r>
        <w:t xml:space="preserve"> of Dll</w:t>
      </w:r>
      <w:r w:rsidRPr="00340F81">
        <w:t>. For more information, please refer to the description of each property.</w:t>
      </w:r>
    </w:p>
    <w:p w:rsidR="00BE0BA4" w:rsidRDefault="00BE0BA4" w:rsidP="00B53ED3">
      <w:pPr>
        <w:widowControl/>
        <w:spacing w:line="276" w:lineRule="auto"/>
        <w:jc w:val="left"/>
      </w:pPr>
      <w:r w:rsidRPr="00340F81">
        <w:t xml:space="preserve">This function also sets a flag for the properties </w:t>
      </w:r>
      <w:r w:rsidRPr="00340F81">
        <w:rPr>
          <w:rFonts w:ascii="Calibri" w:hAnsi="Calibri"/>
          <w:sz w:val="20"/>
          <w:szCs w:val="20"/>
        </w:rPr>
        <w:t>SerialNo, timestamp TraceID, Mark</w:t>
      </w:r>
      <w:r>
        <w:rPr>
          <w:rFonts w:ascii="Calibri" w:hAnsi="Calibri"/>
          <w:sz w:val="20"/>
          <w:szCs w:val="20"/>
        </w:rPr>
        <w:t>-After</w:t>
      </w:r>
      <w:r w:rsidRPr="00340F81">
        <w:rPr>
          <w:rFonts w:ascii="Calibri" w:hAnsi="Calibri"/>
          <w:sz w:val="20"/>
          <w:szCs w:val="20"/>
        </w:rPr>
        <w:t>, TestResult</w:t>
      </w:r>
      <w:r>
        <w:t xml:space="preserve">, all </w:t>
      </w:r>
      <w:r w:rsidRPr="00340F81">
        <w:t xml:space="preserve">8 </w:t>
      </w:r>
      <w:r w:rsidRPr="00340F81">
        <w:rPr>
          <w:rFonts w:ascii="Calibri" w:hAnsi="Calibri"/>
          <w:sz w:val="20"/>
          <w:szCs w:val="20"/>
        </w:rPr>
        <w:t>AdditionalFlag</w:t>
      </w:r>
      <w:r w:rsidRPr="00340F81">
        <w:t xml:space="preserve"> and all 4 </w:t>
      </w:r>
      <w:r w:rsidRPr="00340F81">
        <w:rPr>
          <w:rFonts w:ascii="Calibri" w:hAnsi="Calibri"/>
          <w:sz w:val="20"/>
          <w:szCs w:val="20"/>
        </w:rPr>
        <w:t>AdditionalText</w:t>
      </w:r>
      <w:r>
        <w:t xml:space="preserve">, </w:t>
      </w:r>
      <w:r w:rsidRPr="00907284">
        <w:t xml:space="preserve">ensures that the properties listed before calling </w:t>
      </w:r>
      <w:r w:rsidRPr="00907284">
        <w:rPr>
          <w:rFonts w:ascii="Calibri" w:hAnsi="Calibri"/>
          <w:sz w:val="20"/>
          <w:szCs w:val="20"/>
        </w:rPr>
        <w:t>ReadPreviousS</w:t>
      </w:r>
      <w:r>
        <w:rPr>
          <w:rFonts w:ascii="Calibri" w:hAnsi="Calibri"/>
          <w:sz w:val="20"/>
          <w:szCs w:val="20"/>
        </w:rPr>
        <w:t>tamp, ReadCurrentStamp, WriteCurrent</w:t>
      </w:r>
      <w:r w:rsidRPr="00907284">
        <w:rPr>
          <w:rFonts w:ascii="Calibri" w:hAnsi="Calibri"/>
          <w:sz w:val="20"/>
          <w:szCs w:val="20"/>
        </w:rPr>
        <w:t>Stamp, MarryAllChildren</w:t>
      </w:r>
      <w:r>
        <w:rPr>
          <w:rFonts w:ascii="Calibri" w:hAnsi="Calibri"/>
          <w:sz w:val="20"/>
          <w:szCs w:val="20"/>
        </w:rPr>
        <w:t xml:space="preserve"> </w:t>
      </w:r>
      <w:r w:rsidRPr="00907284">
        <w:t>the values back sets, where these have not already been set by the programmer.</w:t>
      </w:r>
    </w:p>
    <w:p w:rsidR="00BE0BA4" w:rsidRDefault="00BE0BA4" w:rsidP="00B53ED3">
      <w:pPr>
        <w:widowControl/>
        <w:spacing w:line="276" w:lineRule="auto"/>
        <w:jc w:val="left"/>
      </w:pPr>
      <w:r w:rsidRPr="00B53ED3">
        <w:t>Example in Visual Basic:</w:t>
      </w:r>
    </w:p>
    <w:p w:rsidR="00BE0BA4" w:rsidRPr="00B53ED3" w:rsidRDefault="00BE0BA4" w:rsidP="004517D9">
      <w:pPr>
        <w:widowControl/>
        <w:spacing w:line="276" w:lineRule="auto"/>
        <w:ind w:firstLineChars="150" w:firstLine="31680"/>
        <w:jc w:val="left"/>
        <w:rPr>
          <w:rFonts w:ascii="Calibri" w:hAnsi="Calibri"/>
          <w:sz w:val="20"/>
          <w:szCs w:val="20"/>
        </w:rPr>
      </w:pPr>
      <w:r w:rsidRPr="00B53ED3">
        <w:rPr>
          <w:rFonts w:ascii="Calibri" w:hAnsi="Calibri"/>
          <w:sz w:val="20"/>
          <w:szCs w:val="20"/>
        </w:rPr>
        <w:t>LineControl.ArticleNo = "00101800"</w:t>
      </w:r>
    </w:p>
    <w:p w:rsidR="00BE0BA4" w:rsidRPr="00B53ED3" w:rsidRDefault="00BE0BA4" w:rsidP="004517D9">
      <w:pPr>
        <w:widowControl/>
        <w:spacing w:line="276" w:lineRule="auto"/>
        <w:ind w:firstLineChars="150" w:firstLine="31680"/>
        <w:jc w:val="left"/>
        <w:rPr>
          <w:rFonts w:ascii="Calibri" w:hAnsi="Calibri"/>
          <w:sz w:val="20"/>
          <w:szCs w:val="20"/>
        </w:rPr>
      </w:pPr>
      <w:r w:rsidRPr="00B53ED3">
        <w:rPr>
          <w:rFonts w:ascii="Calibri" w:hAnsi="Calibri"/>
          <w:sz w:val="20"/>
          <w:szCs w:val="20"/>
        </w:rPr>
        <w:t>LineControl.SerialNo = "12345678901234"</w:t>
      </w:r>
    </w:p>
    <w:p w:rsidR="00BE0BA4" w:rsidRPr="00B53ED3" w:rsidRDefault="00BE0BA4" w:rsidP="004517D9">
      <w:pPr>
        <w:widowControl/>
        <w:spacing w:line="276" w:lineRule="auto"/>
        <w:ind w:firstLineChars="150" w:firstLine="31680"/>
        <w:jc w:val="left"/>
        <w:rPr>
          <w:rFonts w:ascii="Calibri" w:hAnsi="Calibri"/>
          <w:sz w:val="20"/>
          <w:szCs w:val="20"/>
        </w:rPr>
      </w:pPr>
      <w:r w:rsidRPr="00B53ED3">
        <w:rPr>
          <w:rFonts w:ascii="Calibri" w:hAnsi="Calibri"/>
          <w:sz w:val="20"/>
          <w:szCs w:val="20"/>
        </w:rPr>
        <w:t>LineControl.PreviousTest (1) = "PRE"</w:t>
      </w:r>
    </w:p>
    <w:p w:rsidR="00BE0BA4" w:rsidRPr="00B53ED3" w:rsidRDefault="00BE0BA4" w:rsidP="004517D9">
      <w:pPr>
        <w:widowControl/>
        <w:spacing w:line="276" w:lineRule="auto"/>
        <w:ind w:firstLineChars="150" w:firstLine="31680"/>
        <w:jc w:val="left"/>
        <w:rPr>
          <w:rFonts w:ascii="Calibri" w:hAnsi="Calibri"/>
          <w:sz w:val="20"/>
          <w:szCs w:val="20"/>
        </w:rPr>
      </w:pPr>
      <w:r w:rsidRPr="00B53ED3">
        <w:rPr>
          <w:rFonts w:ascii="Calibri" w:hAnsi="Calibri"/>
          <w:sz w:val="20"/>
          <w:szCs w:val="20"/>
        </w:rPr>
        <w:t>LineControl.SearchMode = 0</w:t>
      </w:r>
    </w:p>
    <w:p w:rsidR="00BE0BA4" w:rsidRPr="00B53ED3" w:rsidRDefault="00BE0BA4" w:rsidP="004517D9">
      <w:pPr>
        <w:widowControl/>
        <w:spacing w:line="276" w:lineRule="auto"/>
        <w:ind w:firstLineChars="150" w:firstLine="31680"/>
        <w:jc w:val="left"/>
        <w:rPr>
          <w:rFonts w:ascii="Calibri" w:hAnsi="Calibri"/>
          <w:sz w:val="20"/>
          <w:szCs w:val="20"/>
        </w:rPr>
      </w:pPr>
      <w:r w:rsidRPr="00B53ED3">
        <w:rPr>
          <w:rFonts w:ascii="Calibri" w:hAnsi="Calibri"/>
          <w:sz w:val="20"/>
          <w:szCs w:val="20"/>
        </w:rPr>
        <w:t>If LineControl.ReadPreviousStamp () = 0 then</w:t>
      </w:r>
    </w:p>
    <w:p w:rsidR="00BE0BA4" w:rsidRPr="00B53ED3" w:rsidRDefault="00BE0BA4" w:rsidP="004517D9">
      <w:pPr>
        <w:widowControl/>
        <w:spacing w:line="276" w:lineRule="auto"/>
        <w:ind w:firstLineChars="300" w:firstLine="31680"/>
        <w:jc w:val="left"/>
        <w:rPr>
          <w:rFonts w:ascii="Calibri" w:hAnsi="Calibri"/>
          <w:sz w:val="20"/>
          <w:szCs w:val="20"/>
        </w:rPr>
      </w:pPr>
      <w:r w:rsidRPr="00B53ED3">
        <w:rPr>
          <w:rFonts w:ascii="Calibri" w:hAnsi="Calibri"/>
          <w:sz w:val="20"/>
          <w:szCs w:val="20"/>
        </w:rPr>
        <w:t xml:space="preserve">Msgbox "Record successfully </w:t>
      </w:r>
      <w:r>
        <w:rPr>
          <w:rFonts w:ascii="Calibri" w:hAnsi="Calibri"/>
          <w:sz w:val="20"/>
          <w:szCs w:val="20"/>
        </w:rPr>
        <w:t>found</w:t>
      </w:r>
      <w:r w:rsidRPr="00B53ED3">
        <w:rPr>
          <w:rFonts w:ascii="Calibri" w:hAnsi="Calibri"/>
          <w:sz w:val="20"/>
          <w:szCs w:val="20"/>
        </w:rPr>
        <w:t>"</w:t>
      </w:r>
    </w:p>
    <w:p w:rsidR="00BE0BA4" w:rsidRPr="00B53ED3" w:rsidRDefault="00BE0BA4" w:rsidP="004517D9">
      <w:pPr>
        <w:widowControl/>
        <w:spacing w:line="276" w:lineRule="auto"/>
        <w:ind w:firstLineChars="150" w:firstLine="31680"/>
        <w:jc w:val="left"/>
        <w:rPr>
          <w:rFonts w:ascii="Calibri" w:hAnsi="Calibri"/>
          <w:sz w:val="20"/>
          <w:szCs w:val="20"/>
        </w:rPr>
      </w:pPr>
      <w:r w:rsidRPr="00B53ED3">
        <w:rPr>
          <w:rFonts w:ascii="Calibri" w:hAnsi="Calibri"/>
          <w:sz w:val="20"/>
          <w:szCs w:val="20"/>
        </w:rPr>
        <w:t>else</w:t>
      </w:r>
    </w:p>
    <w:p w:rsidR="00BE0BA4" w:rsidRPr="00B53ED3" w:rsidRDefault="00BE0BA4" w:rsidP="004517D9">
      <w:pPr>
        <w:widowControl/>
        <w:spacing w:line="276" w:lineRule="auto"/>
        <w:ind w:firstLineChars="300" w:firstLine="31680"/>
        <w:jc w:val="left"/>
        <w:rPr>
          <w:rFonts w:ascii="Calibri" w:hAnsi="Calibri"/>
          <w:sz w:val="20"/>
          <w:szCs w:val="20"/>
        </w:rPr>
      </w:pPr>
      <w:r w:rsidRPr="00B53ED3">
        <w:rPr>
          <w:rFonts w:ascii="Calibri" w:hAnsi="Calibri"/>
          <w:sz w:val="20"/>
          <w:szCs w:val="20"/>
        </w:rPr>
        <w:t>MsgBox "Record not found"</w:t>
      </w:r>
    </w:p>
    <w:p w:rsidR="00BE0BA4" w:rsidRDefault="00BE0BA4" w:rsidP="004517D9">
      <w:pPr>
        <w:widowControl/>
        <w:spacing w:line="276" w:lineRule="auto"/>
        <w:ind w:firstLineChars="150" w:firstLine="31680"/>
        <w:jc w:val="left"/>
        <w:rPr>
          <w:rFonts w:ascii="Calibri" w:hAnsi="Calibri"/>
          <w:sz w:val="20"/>
          <w:szCs w:val="20"/>
        </w:rPr>
      </w:pPr>
      <w:r w:rsidRPr="00B53ED3">
        <w:rPr>
          <w:rFonts w:ascii="Calibri" w:hAnsi="Calibri"/>
          <w:sz w:val="20"/>
          <w:szCs w:val="20"/>
        </w:rPr>
        <w:t>end if</w:t>
      </w:r>
    </w:p>
    <w:p w:rsidR="00BE0BA4" w:rsidRPr="00A84CBC" w:rsidRDefault="00BE0BA4" w:rsidP="00A84CBC">
      <w:pPr>
        <w:widowControl/>
        <w:spacing w:line="276" w:lineRule="auto"/>
        <w:jc w:val="left"/>
        <w:rPr>
          <w:b/>
        </w:rPr>
      </w:pPr>
      <w:r w:rsidRPr="00A84CBC">
        <w:rPr>
          <w:b/>
        </w:rPr>
        <w:t>Call and parameter</w:t>
      </w:r>
    </w:p>
    <w:p w:rsidR="00BE0BA4" w:rsidRDefault="00BE0BA4" w:rsidP="00A84CBC">
      <w:pPr>
        <w:widowControl/>
        <w:spacing w:line="276" w:lineRule="auto"/>
        <w:jc w:val="left"/>
      </w:pPr>
      <w:r>
        <w:t xml:space="preserve">The call function </w:t>
      </w:r>
      <w:r w:rsidRPr="00A84CBC">
        <w:t>is made in the manner</w:t>
      </w:r>
      <w:r>
        <w:rPr>
          <w:rFonts w:hint="eastAsia"/>
        </w:rPr>
        <w:t>，</w:t>
      </w:r>
    </w:p>
    <w:p w:rsidR="00BE0BA4" w:rsidRPr="00A84CBC" w:rsidRDefault="00BE0BA4" w:rsidP="002771CE">
      <w:pPr>
        <w:widowControl/>
        <w:spacing w:line="276" w:lineRule="auto"/>
        <w:ind w:firstLineChars="150" w:firstLine="31680"/>
        <w:jc w:val="left"/>
        <w:rPr>
          <w:rFonts w:ascii="Calibri" w:hAnsi="Calibri"/>
          <w:sz w:val="20"/>
          <w:szCs w:val="20"/>
        </w:rPr>
      </w:pPr>
      <w:r w:rsidRPr="00A84CBC">
        <w:rPr>
          <w:rFonts w:ascii="Calibri" w:hAnsi="Calibri"/>
          <w:sz w:val="20"/>
          <w:szCs w:val="20"/>
        </w:rPr>
        <w:t>lReturn = LineControl.ReadPreviousStamp()</w:t>
      </w:r>
    </w:p>
    <w:p w:rsidR="00BE0BA4" w:rsidRDefault="00BE0BA4" w:rsidP="00A84CBC">
      <w:pPr>
        <w:widowControl/>
        <w:spacing w:line="276" w:lineRule="auto"/>
        <w:jc w:val="left"/>
      </w:pPr>
      <w:r>
        <w:t xml:space="preserve">with the </w:t>
      </w:r>
      <w:r w:rsidRPr="00A84CBC">
        <w:rPr>
          <w:rFonts w:ascii="Calibri" w:hAnsi="Calibri"/>
          <w:sz w:val="20"/>
          <w:szCs w:val="20"/>
        </w:rPr>
        <w:t>LineControl</w:t>
      </w:r>
      <w:r w:rsidRPr="00A84CBC">
        <w:t xml:space="preserve"> in 4.1.2 - is specified using the component name under MS Visual Basic.</w:t>
      </w:r>
    </w:p>
    <w:p w:rsidR="00BE0BA4" w:rsidRDefault="00BE0BA4" w:rsidP="00A84CBC">
      <w:pPr>
        <w:widowControl/>
        <w:spacing w:line="276" w:lineRule="auto"/>
        <w:jc w:val="left"/>
      </w:pPr>
      <w:r w:rsidRPr="00C34824">
        <w:t>The function uses four characteristics (properties) that have been mentioned in the task description. For more information, please refer to the individual parameter descriptions.</w:t>
      </w:r>
    </w:p>
    <w:p w:rsidR="00BE0BA4" w:rsidRPr="00C34824" w:rsidRDefault="00BE0BA4" w:rsidP="00C34824">
      <w:pPr>
        <w:widowControl/>
        <w:spacing w:line="276" w:lineRule="auto"/>
        <w:jc w:val="left"/>
        <w:rPr>
          <w:b/>
        </w:rPr>
      </w:pPr>
      <w:r w:rsidRPr="00C34824">
        <w:rPr>
          <w:b/>
        </w:rPr>
        <w:t>Features</w:t>
      </w:r>
    </w:p>
    <w:p w:rsidR="00BE0BA4" w:rsidRDefault="00BE0BA4" w:rsidP="00C34824">
      <w:pPr>
        <w:widowControl/>
        <w:spacing w:line="276" w:lineRule="auto"/>
        <w:jc w:val="left"/>
      </w:pPr>
      <w:r>
        <w:t>The function requires a working network connection to the SQL database.</w:t>
      </w:r>
    </w:p>
    <w:p w:rsidR="00BE0BA4" w:rsidRPr="0064164E" w:rsidRDefault="00BE0BA4" w:rsidP="00C34824">
      <w:pPr>
        <w:widowControl/>
        <w:spacing w:line="276" w:lineRule="auto"/>
        <w:jc w:val="left"/>
        <w:rPr>
          <w:b/>
        </w:rPr>
      </w:pPr>
      <w:r w:rsidRPr="0064164E">
        <w:rPr>
          <w:b/>
        </w:rPr>
        <w:t>Return values</w:t>
      </w:r>
    </w:p>
    <w:p w:rsidR="00BE0BA4" w:rsidRDefault="00BE0BA4" w:rsidP="00C34824">
      <w:pPr>
        <w:widowControl/>
        <w:spacing w:line="276" w:lineRule="auto"/>
        <w:jc w:val="left"/>
      </w:pPr>
      <w:r w:rsidRPr="00C34824">
        <w:t>The last record is mapped to the corresponding properties</w:t>
      </w:r>
      <w:r>
        <w:t xml:space="preserve"> </w:t>
      </w:r>
      <w:r w:rsidRPr="00C34824">
        <w:t>(TestResult, TraceID, AdditionalText, ect.).</w:t>
      </w:r>
    </w:p>
    <w:p w:rsidR="00BE0BA4" w:rsidRDefault="00BE0BA4" w:rsidP="00C34824">
      <w:pPr>
        <w:widowControl/>
        <w:spacing w:line="276" w:lineRule="auto"/>
        <w:jc w:val="left"/>
      </w:pPr>
    </w:p>
    <w:p w:rsidR="00BE0BA4" w:rsidRDefault="00BE0BA4" w:rsidP="00C34824">
      <w:pPr>
        <w:widowControl/>
        <w:spacing w:line="276" w:lineRule="auto"/>
        <w:jc w:val="left"/>
      </w:pPr>
      <w:r w:rsidRPr="00C34824">
        <w:t>Furthermore, the function returns the error code type Long Skip past navigation:</w:t>
      </w:r>
    </w:p>
    <w:tbl>
      <w:tblPr>
        <w:tblW w:w="0" w:type="auto"/>
        <w:tblLook w:val="00A0"/>
      </w:tblPr>
      <w:tblGrid>
        <w:gridCol w:w="5"/>
        <w:gridCol w:w="1809"/>
        <w:gridCol w:w="6707"/>
      </w:tblGrid>
      <w:tr w:rsidR="00BE0BA4" w:rsidRPr="00973BE5" w:rsidTr="00973BE5">
        <w:tc>
          <w:tcPr>
            <w:tcW w:w="1809" w:type="dxa"/>
            <w:gridSpan w:val="2"/>
          </w:tcPr>
          <w:p w:rsidR="00BE0BA4" w:rsidRPr="00973BE5" w:rsidRDefault="00BE0BA4" w:rsidP="00973BE5">
            <w:pPr>
              <w:widowControl/>
              <w:spacing w:line="276" w:lineRule="auto"/>
              <w:jc w:val="left"/>
            </w:pPr>
            <w:r w:rsidRPr="00973BE5">
              <w:t>0</w:t>
            </w:r>
          </w:p>
        </w:tc>
        <w:tc>
          <w:tcPr>
            <w:tcW w:w="6707" w:type="dxa"/>
          </w:tcPr>
          <w:p w:rsidR="00BE0BA4" w:rsidRPr="00973BE5" w:rsidRDefault="00BE0BA4" w:rsidP="00973BE5">
            <w:pPr>
              <w:widowControl/>
              <w:spacing w:line="276" w:lineRule="auto"/>
              <w:jc w:val="left"/>
            </w:pPr>
            <w:r w:rsidRPr="00973BE5">
              <w:t>No error occurred</w:t>
            </w:r>
          </w:p>
        </w:tc>
      </w:tr>
      <w:tr w:rsidR="00BE0BA4" w:rsidRPr="00973BE5" w:rsidTr="00973BE5">
        <w:tc>
          <w:tcPr>
            <w:tcW w:w="1809" w:type="dxa"/>
            <w:gridSpan w:val="2"/>
          </w:tcPr>
          <w:p w:rsidR="00BE0BA4" w:rsidRPr="00973BE5" w:rsidRDefault="00BE0BA4" w:rsidP="00973BE5">
            <w:pPr>
              <w:widowControl/>
              <w:spacing w:line="276" w:lineRule="auto"/>
              <w:jc w:val="left"/>
            </w:pPr>
            <w:r w:rsidRPr="00973BE5">
              <w:t>-1</w:t>
            </w:r>
          </w:p>
        </w:tc>
        <w:tc>
          <w:tcPr>
            <w:tcW w:w="6707" w:type="dxa"/>
          </w:tcPr>
          <w:p w:rsidR="00BE0BA4" w:rsidRPr="00973BE5" w:rsidRDefault="00BE0BA4" w:rsidP="00973BE5">
            <w:pPr>
              <w:widowControl/>
              <w:spacing w:line="276" w:lineRule="auto"/>
              <w:jc w:val="left"/>
            </w:pPr>
            <w:r w:rsidRPr="00973BE5">
              <w:t>No entries</w:t>
            </w:r>
            <w:r>
              <w:t xml:space="preserve"> </w:t>
            </w:r>
            <w:r w:rsidRPr="00973BE5">
              <w:t>for the item and serial number found</w:t>
            </w:r>
          </w:p>
        </w:tc>
      </w:tr>
      <w:tr w:rsidR="00BE0BA4" w:rsidRPr="00973BE5" w:rsidTr="00973BE5">
        <w:trPr>
          <w:gridBefore w:val="1"/>
        </w:trPr>
        <w:tc>
          <w:tcPr>
            <w:tcW w:w="1809" w:type="dxa"/>
          </w:tcPr>
          <w:p w:rsidR="00BE0BA4" w:rsidRPr="00973BE5" w:rsidRDefault="00BE0BA4" w:rsidP="00973BE5">
            <w:pPr>
              <w:widowControl/>
              <w:spacing w:line="276" w:lineRule="auto"/>
              <w:jc w:val="left"/>
            </w:pPr>
            <w:r w:rsidRPr="00973BE5">
              <w:t>-2</w:t>
            </w:r>
          </w:p>
        </w:tc>
        <w:tc>
          <w:tcPr>
            <w:tcW w:w="6707" w:type="dxa"/>
          </w:tcPr>
          <w:p w:rsidR="00BE0BA4" w:rsidRPr="00973BE5" w:rsidRDefault="00BE0BA4" w:rsidP="00973BE5">
            <w:pPr>
              <w:widowControl/>
              <w:spacing w:line="276" w:lineRule="auto"/>
              <w:jc w:val="left"/>
            </w:pPr>
            <w:r w:rsidRPr="00973BE5">
              <w:t>Failed to build the connection to the database</w:t>
            </w:r>
          </w:p>
        </w:tc>
      </w:tr>
      <w:tr w:rsidR="00BE0BA4" w:rsidRPr="00973BE5" w:rsidTr="00973BE5">
        <w:trPr>
          <w:gridBefore w:val="1"/>
        </w:trPr>
        <w:tc>
          <w:tcPr>
            <w:tcW w:w="1809" w:type="dxa"/>
          </w:tcPr>
          <w:p w:rsidR="00BE0BA4" w:rsidRPr="00973BE5" w:rsidRDefault="00BE0BA4" w:rsidP="00973BE5">
            <w:pPr>
              <w:widowControl/>
              <w:spacing w:line="276" w:lineRule="auto"/>
              <w:jc w:val="left"/>
            </w:pPr>
            <w:r w:rsidRPr="00973BE5">
              <w:t>-3</w:t>
            </w:r>
          </w:p>
        </w:tc>
        <w:tc>
          <w:tcPr>
            <w:tcW w:w="6707" w:type="dxa"/>
          </w:tcPr>
          <w:p w:rsidR="00BE0BA4" w:rsidRPr="00973BE5" w:rsidRDefault="00BE0BA4" w:rsidP="00973BE5">
            <w:pPr>
              <w:widowControl/>
              <w:spacing w:line="276" w:lineRule="auto"/>
              <w:jc w:val="left"/>
            </w:pPr>
            <w:r w:rsidRPr="00973BE5">
              <w:t>Missing or incorrect parameter</w:t>
            </w:r>
          </w:p>
        </w:tc>
      </w:tr>
      <w:tr w:rsidR="00BE0BA4" w:rsidRPr="00973BE5" w:rsidTr="00973BE5">
        <w:trPr>
          <w:gridBefore w:val="1"/>
        </w:trPr>
        <w:tc>
          <w:tcPr>
            <w:tcW w:w="1809" w:type="dxa"/>
          </w:tcPr>
          <w:p w:rsidR="00BE0BA4" w:rsidRPr="00973BE5" w:rsidRDefault="00BE0BA4" w:rsidP="00973BE5">
            <w:pPr>
              <w:widowControl/>
              <w:spacing w:line="276" w:lineRule="auto"/>
              <w:jc w:val="left"/>
            </w:pPr>
            <w:r w:rsidRPr="00973BE5">
              <w:t>-4</w:t>
            </w:r>
          </w:p>
        </w:tc>
        <w:tc>
          <w:tcPr>
            <w:tcW w:w="6707" w:type="dxa"/>
          </w:tcPr>
          <w:p w:rsidR="00BE0BA4" w:rsidRPr="00973BE5" w:rsidRDefault="00BE0BA4" w:rsidP="00973BE5">
            <w:pPr>
              <w:widowControl/>
              <w:spacing w:line="276" w:lineRule="auto"/>
              <w:jc w:val="left"/>
            </w:pPr>
            <w:r w:rsidRPr="00973BE5">
              <w:t>The part was tested on noisy pattern poorly</w:t>
            </w:r>
          </w:p>
        </w:tc>
      </w:tr>
      <w:tr w:rsidR="00BE0BA4" w:rsidRPr="00973BE5" w:rsidTr="00973BE5">
        <w:trPr>
          <w:gridBefore w:val="1"/>
        </w:trPr>
        <w:tc>
          <w:tcPr>
            <w:tcW w:w="1809" w:type="dxa"/>
          </w:tcPr>
          <w:p w:rsidR="00BE0BA4" w:rsidRPr="00973BE5" w:rsidRDefault="00BE0BA4" w:rsidP="00973BE5">
            <w:pPr>
              <w:widowControl/>
              <w:spacing w:line="276" w:lineRule="auto"/>
              <w:jc w:val="left"/>
            </w:pPr>
            <w:r w:rsidRPr="00973BE5">
              <w:t>-5</w:t>
            </w:r>
          </w:p>
        </w:tc>
        <w:tc>
          <w:tcPr>
            <w:tcW w:w="6707" w:type="dxa"/>
          </w:tcPr>
          <w:p w:rsidR="00BE0BA4" w:rsidRPr="00973BE5" w:rsidRDefault="00BE0BA4" w:rsidP="00973BE5">
            <w:pPr>
              <w:widowControl/>
              <w:spacing w:line="276" w:lineRule="auto"/>
              <w:jc w:val="left"/>
            </w:pPr>
            <w:r w:rsidRPr="00973BE5">
              <w:t>DLL was not initialized</w:t>
            </w:r>
          </w:p>
        </w:tc>
      </w:tr>
      <w:tr w:rsidR="00BE0BA4" w:rsidRPr="00973BE5" w:rsidTr="00973BE5">
        <w:trPr>
          <w:gridBefore w:val="1"/>
        </w:trPr>
        <w:tc>
          <w:tcPr>
            <w:tcW w:w="1809" w:type="dxa"/>
          </w:tcPr>
          <w:p w:rsidR="00BE0BA4" w:rsidRPr="00973BE5" w:rsidRDefault="00BE0BA4" w:rsidP="00973BE5">
            <w:pPr>
              <w:widowControl/>
              <w:spacing w:line="276" w:lineRule="auto"/>
              <w:jc w:val="left"/>
            </w:pPr>
            <w:r w:rsidRPr="00973BE5">
              <w:t>-6</w:t>
            </w:r>
          </w:p>
        </w:tc>
        <w:tc>
          <w:tcPr>
            <w:tcW w:w="6707" w:type="dxa"/>
          </w:tcPr>
          <w:p w:rsidR="00BE0BA4" w:rsidRPr="00973BE5" w:rsidRDefault="00BE0BA4" w:rsidP="00973BE5">
            <w:pPr>
              <w:widowControl/>
              <w:spacing w:line="276" w:lineRule="auto"/>
              <w:jc w:val="left"/>
            </w:pPr>
            <w:r w:rsidRPr="00973BE5">
              <w:t>To the specified item number so far there are no records</w:t>
            </w:r>
          </w:p>
        </w:tc>
      </w:tr>
      <w:tr w:rsidR="00BE0BA4" w:rsidRPr="00973BE5" w:rsidTr="00973BE5">
        <w:trPr>
          <w:gridBefore w:val="1"/>
        </w:trPr>
        <w:tc>
          <w:tcPr>
            <w:tcW w:w="1809" w:type="dxa"/>
          </w:tcPr>
          <w:p w:rsidR="00BE0BA4" w:rsidRPr="00973BE5" w:rsidRDefault="00BE0BA4" w:rsidP="00973BE5">
            <w:pPr>
              <w:widowControl/>
              <w:spacing w:line="276" w:lineRule="auto"/>
              <w:jc w:val="left"/>
            </w:pPr>
            <w:r w:rsidRPr="00973BE5">
              <w:t>-7</w:t>
            </w:r>
          </w:p>
        </w:tc>
        <w:tc>
          <w:tcPr>
            <w:tcW w:w="6707" w:type="dxa"/>
          </w:tcPr>
          <w:p w:rsidR="00BE0BA4" w:rsidRPr="00973BE5" w:rsidRDefault="00BE0BA4" w:rsidP="00973BE5">
            <w:pPr>
              <w:widowControl/>
              <w:spacing w:line="276" w:lineRule="auto"/>
              <w:jc w:val="left"/>
            </w:pPr>
            <w:r w:rsidRPr="00973BE5">
              <w:t>Unknown error</w:t>
            </w:r>
          </w:p>
        </w:tc>
      </w:tr>
    </w:tbl>
    <w:p w:rsidR="00BE0BA4" w:rsidRDefault="00BE0BA4" w:rsidP="00C34824">
      <w:pPr>
        <w:widowControl/>
        <w:spacing w:line="276" w:lineRule="auto"/>
        <w:jc w:val="left"/>
      </w:pPr>
    </w:p>
    <w:p w:rsidR="00BE0BA4" w:rsidRPr="00FF042B" w:rsidRDefault="00BE0BA4" w:rsidP="00FF042B">
      <w:pPr>
        <w:widowControl/>
        <w:jc w:val="left"/>
      </w:pPr>
      <w:r>
        <w:br w:type="page"/>
      </w:r>
      <w:r w:rsidRPr="00CB5254">
        <w:rPr>
          <w:b/>
          <w:sz w:val="28"/>
          <w:szCs w:val="28"/>
        </w:rPr>
        <w:t>4.2.4 WriteCurrentStamp</w:t>
      </w:r>
    </w:p>
    <w:p w:rsidR="00BE0BA4" w:rsidRPr="003A48E2" w:rsidRDefault="00BE0BA4" w:rsidP="00CB5254">
      <w:pPr>
        <w:widowControl/>
        <w:spacing w:line="276" w:lineRule="auto"/>
        <w:jc w:val="left"/>
        <w:rPr>
          <w:b/>
        </w:rPr>
      </w:pPr>
      <w:r w:rsidRPr="003A48E2">
        <w:rPr>
          <w:b/>
        </w:rPr>
        <w:t>Task</w:t>
      </w:r>
    </w:p>
    <w:p w:rsidR="00BE0BA4" w:rsidRDefault="00BE0BA4" w:rsidP="00CB5254">
      <w:pPr>
        <w:widowControl/>
        <w:spacing w:line="276" w:lineRule="auto"/>
        <w:jc w:val="left"/>
      </w:pPr>
      <w:r w:rsidRPr="00CB5254">
        <w:t>This function shall assume the writing of records in the SQL database. This feature requires a working connection to the SQL database.</w:t>
      </w:r>
      <w:r>
        <w:t xml:space="preserve"> </w:t>
      </w:r>
      <w:r w:rsidRPr="00BB02F1">
        <w:t>If the server is the master-slave mode operation,</w:t>
      </w:r>
      <w:r>
        <w:t xml:space="preserve"> the slave database </w:t>
      </w:r>
      <w:r w:rsidRPr="00BD157A">
        <w:t>is used when there is no con</w:t>
      </w:r>
      <w:r>
        <w:t xml:space="preserve">nection to the master database. </w:t>
      </w:r>
      <w:r w:rsidRPr="00970525">
        <w:t xml:space="preserve">Synchronizing the databases is taken over by the </w:t>
      </w:r>
      <w:r>
        <w:t>server. As input parameters dif</w:t>
      </w:r>
      <w:r w:rsidRPr="00970525">
        <w:t>ferent properties are used, which are named in the following</w:t>
      </w:r>
      <w:r>
        <w:t>. All required properties (Prop</w:t>
      </w:r>
      <w:r w:rsidRPr="00970525">
        <w:t>erties) are shown in bold.</w:t>
      </w:r>
    </w:p>
    <w:p w:rsidR="00BE0BA4" w:rsidRPr="000554CB" w:rsidRDefault="00BE0BA4" w:rsidP="00970525">
      <w:pPr>
        <w:pStyle w:val="Default"/>
        <w:ind w:firstLine="433"/>
        <w:rPr>
          <w:rFonts w:ascii="Cambria" w:hAnsi="Cambria" w:cs="Times New Roman"/>
          <w:color w:val="auto"/>
          <w:kern w:val="2"/>
        </w:rPr>
      </w:pPr>
      <w:r w:rsidRPr="000554CB">
        <w:rPr>
          <w:rFonts w:ascii="Cambria" w:hAnsi="Cambria" w:cs="Times New Roman"/>
          <w:color w:val="auto"/>
          <w:kern w:val="2"/>
        </w:rPr>
        <w:t>ArticleNo</w:t>
      </w:r>
    </w:p>
    <w:p w:rsidR="00BE0BA4" w:rsidRPr="000554CB" w:rsidRDefault="00BE0BA4" w:rsidP="00970525">
      <w:pPr>
        <w:pStyle w:val="Default"/>
        <w:ind w:firstLine="433"/>
        <w:rPr>
          <w:rFonts w:ascii="Cambria" w:hAnsi="Cambria" w:cs="Times New Roman"/>
          <w:color w:val="auto"/>
          <w:kern w:val="2"/>
        </w:rPr>
      </w:pPr>
      <w:r w:rsidRPr="000554CB">
        <w:rPr>
          <w:rFonts w:ascii="Cambria" w:hAnsi="Cambria" w:cs="Times New Roman"/>
          <w:color w:val="auto"/>
          <w:kern w:val="2"/>
        </w:rPr>
        <w:t>SerialNo</w:t>
      </w:r>
    </w:p>
    <w:p w:rsidR="00BE0BA4" w:rsidRPr="000554CB" w:rsidRDefault="00BE0BA4" w:rsidP="00970525">
      <w:pPr>
        <w:pStyle w:val="Default"/>
        <w:ind w:firstLine="400"/>
        <w:rPr>
          <w:rFonts w:ascii="Cambria" w:hAnsi="Cambria" w:cs="Times New Roman"/>
          <w:color w:val="auto"/>
          <w:kern w:val="2"/>
        </w:rPr>
      </w:pPr>
      <w:r w:rsidRPr="000554CB">
        <w:rPr>
          <w:rFonts w:ascii="Cambria" w:hAnsi="Cambria" w:cs="Times New Roman"/>
          <w:color w:val="auto"/>
          <w:kern w:val="2"/>
        </w:rPr>
        <w:t>TimeStamp</w:t>
      </w:r>
    </w:p>
    <w:p w:rsidR="00BE0BA4" w:rsidRPr="000554CB" w:rsidRDefault="00BE0BA4" w:rsidP="00970525">
      <w:pPr>
        <w:pStyle w:val="Default"/>
        <w:ind w:firstLine="433"/>
        <w:rPr>
          <w:rFonts w:ascii="Cambria" w:hAnsi="Cambria" w:cs="Times New Roman"/>
          <w:color w:val="auto"/>
          <w:kern w:val="2"/>
        </w:rPr>
      </w:pPr>
      <w:r w:rsidRPr="000554CB">
        <w:rPr>
          <w:rFonts w:ascii="Cambria" w:hAnsi="Cambria" w:cs="Times New Roman"/>
          <w:color w:val="auto"/>
          <w:kern w:val="2"/>
        </w:rPr>
        <w:t>CurrentTest</w:t>
      </w:r>
    </w:p>
    <w:p w:rsidR="00BE0BA4" w:rsidRPr="000554CB" w:rsidRDefault="00BE0BA4" w:rsidP="00970525">
      <w:pPr>
        <w:pStyle w:val="Default"/>
        <w:ind w:firstLine="433"/>
        <w:rPr>
          <w:rFonts w:ascii="Cambria" w:hAnsi="Cambria" w:cs="Times New Roman"/>
          <w:color w:val="auto"/>
          <w:kern w:val="2"/>
        </w:rPr>
      </w:pPr>
      <w:r w:rsidRPr="000554CB">
        <w:rPr>
          <w:rFonts w:ascii="Cambria" w:hAnsi="Cambria" w:cs="Times New Roman"/>
          <w:color w:val="auto"/>
          <w:kern w:val="2"/>
        </w:rPr>
        <w:t>TraceID</w:t>
      </w:r>
    </w:p>
    <w:p w:rsidR="00BE0BA4" w:rsidRPr="000554CB" w:rsidRDefault="00BE0BA4" w:rsidP="00970525">
      <w:pPr>
        <w:pStyle w:val="Default"/>
        <w:ind w:firstLine="433"/>
        <w:rPr>
          <w:rFonts w:ascii="Cambria" w:hAnsi="Cambria" w:cs="Times New Roman"/>
          <w:color w:val="auto"/>
          <w:kern w:val="2"/>
        </w:rPr>
      </w:pPr>
      <w:r w:rsidRPr="000554CB">
        <w:rPr>
          <w:rFonts w:ascii="Cambria" w:hAnsi="Cambria" w:cs="Times New Roman"/>
          <w:color w:val="auto"/>
          <w:kern w:val="2"/>
        </w:rPr>
        <w:t>TestResult</w:t>
      </w:r>
    </w:p>
    <w:p w:rsidR="00BE0BA4" w:rsidRPr="000554CB" w:rsidRDefault="00BE0BA4" w:rsidP="00970525">
      <w:pPr>
        <w:pStyle w:val="Default"/>
        <w:ind w:firstLine="400"/>
        <w:rPr>
          <w:rFonts w:ascii="Cambria" w:hAnsi="Cambria" w:cs="Times New Roman"/>
          <w:color w:val="auto"/>
          <w:kern w:val="2"/>
        </w:rPr>
      </w:pPr>
      <w:r w:rsidRPr="000554CB">
        <w:rPr>
          <w:rFonts w:ascii="Cambria" w:hAnsi="Cambria" w:cs="Times New Roman"/>
          <w:color w:val="auto"/>
          <w:kern w:val="2"/>
        </w:rPr>
        <w:t xml:space="preserve">AdditionalFlag(0) – AdditionalFlag(7) </w:t>
      </w:r>
    </w:p>
    <w:p w:rsidR="00BE0BA4" w:rsidRPr="000554CB" w:rsidRDefault="00BE0BA4" w:rsidP="00970525">
      <w:pPr>
        <w:pStyle w:val="Default"/>
        <w:ind w:firstLine="400"/>
        <w:rPr>
          <w:rFonts w:ascii="Cambria" w:hAnsi="Cambria" w:cs="Times New Roman"/>
          <w:color w:val="auto"/>
          <w:kern w:val="2"/>
        </w:rPr>
      </w:pPr>
      <w:r w:rsidRPr="000554CB">
        <w:rPr>
          <w:rFonts w:ascii="Cambria" w:hAnsi="Cambria" w:cs="Times New Roman"/>
          <w:color w:val="auto"/>
          <w:kern w:val="2"/>
        </w:rPr>
        <w:t xml:space="preserve">AdditionalText(0) – AdditionalText(3) </w:t>
      </w:r>
    </w:p>
    <w:p w:rsidR="00BE0BA4" w:rsidRPr="000554CB" w:rsidRDefault="00BE0BA4" w:rsidP="002771CE">
      <w:pPr>
        <w:widowControl/>
        <w:spacing w:line="276" w:lineRule="auto"/>
        <w:ind w:firstLineChars="150" w:firstLine="31680"/>
        <w:jc w:val="left"/>
      </w:pPr>
      <w:r w:rsidRPr="000554CB">
        <w:t>MarkAfterTest</w:t>
      </w:r>
    </w:p>
    <w:p w:rsidR="00BE0BA4" w:rsidRDefault="00BE0BA4" w:rsidP="00970525">
      <w:pPr>
        <w:widowControl/>
        <w:spacing w:line="276" w:lineRule="auto"/>
        <w:jc w:val="left"/>
      </w:pPr>
    </w:p>
    <w:p w:rsidR="00BE0BA4" w:rsidRDefault="00BE0BA4" w:rsidP="00970525">
      <w:pPr>
        <w:widowControl/>
        <w:spacing w:line="276" w:lineRule="auto"/>
        <w:jc w:val="left"/>
      </w:pPr>
      <w:r w:rsidRPr="00970525">
        <w:t>Example in Visual Basic:</w:t>
      </w:r>
    </w:p>
    <w:p w:rsidR="00BE0BA4" w:rsidRPr="00970525" w:rsidRDefault="00BE0BA4" w:rsidP="00FF042B">
      <w:pPr>
        <w:widowControl/>
        <w:spacing w:line="276" w:lineRule="auto"/>
        <w:ind w:firstLineChars="150" w:firstLine="31680"/>
        <w:jc w:val="left"/>
        <w:rPr>
          <w:rFonts w:ascii="Calibri" w:hAnsi="Calibri"/>
          <w:sz w:val="20"/>
          <w:szCs w:val="20"/>
        </w:rPr>
      </w:pPr>
      <w:r w:rsidRPr="00970525">
        <w:rPr>
          <w:rFonts w:ascii="Calibri" w:hAnsi="Calibri"/>
          <w:sz w:val="20"/>
          <w:szCs w:val="20"/>
        </w:rPr>
        <w:t>LineControl.ArticleNo = "00101800"</w:t>
      </w:r>
    </w:p>
    <w:p w:rsidR="00BE0BA4" w:rsidRPr="00970525" w:rsidRDefault="00BE0BA4" w:rsidP="00FF042B">
      <w:pPr>
        <w:widowControl/>
        <w:spacing w:line="276" w:lineRule="auto"/>
        <w:ind w:firstLineChars="150" w:firstLine="31680"/>
        <w:jc w:val="left"/>
        <w:rPr>
          <w:rFonts w:ascii="Calibri" w:hAnsi="Calibri"/>
          <w:sz w:val="20"/>
          <w:szCs w:val="20"/>
        </w:rPr>
      </w:pPr>
      <w:r>
        <w:rPr>
          <w:rFonts w:ascii="Calibri" w:hAnsi="Calibri"/>
          <w:sz w:val="20"/>
          <w:szCs w:val="20"/>
        </w:rPr>
        <w:t>L</w:t>
      </w:r>
      <w:r w:rsidRPr="00970525">
        <w:rPr>
          <w:rFonts w:ascii="Calibri" w:hAnsi="Calibri"/>
          <w:sz w:val="20"/>
          <w:szCs w:val="20"/>
        </w:rPr>
        <w:t>ineControl.SerialNo = "12345678901234"</w:t>
      </w:r>
    </w:p>
    <w:p w:rsidR="00BE0BA4" w:rsidRPr="00970525" w:rsidRDefault="00BE0BA4" w:rsidP="00FF042B">
      <w:pPr>
        <w:widowControl/>
        <w:spacing w:line="276" w:lineRule="auto"/>
        <w:ind w:firstLineChars="150" w:firstLine="31680"/>
        <w:jc w:val="left"/>
        <w:rPr>
          <w:rFonts w:ascii="Calibri" w:hAnsi="Calibri"/>
          <w:sz w:val="20"/>
          <w:szCs w:val="20"/>
        </w:rPr>
      </w:pPr>
      <w:r w:rsidRPr="00970525">
        <w:rPr>
          <w:rFonts w:ascii="Calibri" w:hAnsi="Calibri"/>
          <w:sz w:val="20"/>
          <w:szCs w:val="20"/>
        </w:rPr>
        <w:t>LineControl.TimeStamp = ""</w:t>
      </w:r>
    </w:p>
    <w:p w:rsidR="00BE0BA4" w:rsidRPr="00970525" w:rsidRDefault="00BE0BA4" w:rsidP="00FF042B">
      <w:pPr>
        <w:widowControl/>
        <w:spacing w:line="276" w:lineRule="auto"/>
        <w:ind w:firstLineChars="150" w:firstLine="31680"/>
        <w:jc w:val="left"/>
        <w:rPr>
          <w:rFonts w:ascii="Calibri" w:hAnsi="Calibri"/>
          <w:sz w:val="20"/>
          <w:szCs w:val="20"/>
        </w:rPr>
      </w:pPr>
      <w:r w:rsidRPr="00970525">
        <w:rPr>
          <w:rFonts w:ascii="Calibri" w:hAnsi="Calibri"/>
          <w:sz w:val="20"/>
          <w:szCs w:val="20"/>
        </w:rPr>
        <w:t>LineControl.CurrentTest = "END"</w:t>
      </w:r>
    </w:p>
    <w:p w:rsidR="00BE0BA4" w:rsidRPr="00970525" w:rsidRDefault="00BE0BA4" w:rsidP="00FF042B">
      <w:pPr>
        <w:widowControl/>
        <w:spacing w:line="276" w:lineRule="auto"/>
        <w:ind w:firstLineChars="150" w:firstLine="31680"/>
        <w:jc w:val="left"/>
        <w:rPr>
          <w:rFonts w:ascii="Calibri" w:hAnsi="Calibri"/>
          <w:sz w:val="20"/>
          <w:szCs w:val="20"/>
        </w:rPr>
      </w:pPr>
      <w:r w:rsidRPr="00970525">
        <w:rPr>
          <w:rFonts w:ascii="Calibri" w:hAnsi="Calibri"/>
          <w:sz w:val="20"/>
          <w:szCs w:val="20"/>
        </w:rPr>
        <w:t>LineControl.TestResult = True</w:t>
      </w:r>
    </w:p>
    <w:p w:rsidR="00BE0BA4" w:rsidRPr="00970525" w:rsidRDefault="00BE0BA4" w:rsidP="00FF042B">
      <w:pPr>
        <w:widowControl/>
        <w:spacing w:line="276" w:lineRule="auto"/>
        <w:ind w:firstLineChars="150" w:firstLine="31680"/>
        <w:jc w:val="left"/>
        <w:rPr>
          <w:rFonts w:ascii="Calibri" w:hAnsi="Calibri"/>
          <w:sz w:val="20"/>
          <w:szCs w:val="20"/>
        </w:rPr>
      </w:pPr>
      <w:r w:rsidRPr="00970525">
        <w:rPr>
          <w:rFonts w:ascii="Calibri" w:hAnsi="Calibri"/>
          <w:sz w:val="20"/>
          <w:szCs w:val="20"/>
        </w:rPr>
        <w:t>LineControl.TraceID = "90058"</w:t>
      </w:r>
    </w:p>
    <w:p w:rsidR="00BE0BA4" w:rsidRPr="00970525" w:rsidRDefault="00BE0BA4" w:rsidP="00FF042B">
      <w:pPr>
        <w:widowControl/>
        <w:spacing w:line="276" w:lineRule="auto"/>
        <w:ind w:firstLineChars="150" w:firstLine="31680"/>
        <w:jc w:val="left"/>
        <w:rPr>
          <w:rFonts w:ascii="Calibri" w:hAnsi="Calibri"/>
          <w:sz w:val="20"/>
          <w:szCs w:val="20"/>
        </w:rPr>
      </w:pPr>
      <w:r w:rsidRPr="00970525">
        <w:rPr>
          <w:rFonts w:ascii="Calibri" w:hAnsi="Calibri"/>
          <w:sz w:val="20"/>
          <w:szCs w:val="20"/>
        </w:rPr>
        <w:t>LineControl.AdditionaltText (0) = "test data set;-)"</w:t>
      </w:r>
    </w:p>
    <w:p w:rsidR="00BE0BA4" w:rsidRPr="00970525" w:rsidRDefault="00BE0BA4" w:rsidP="00FF042B">
      <w:pPr>
        <w:widowControl/>
        <w:spacing w:line="276" w:lineRule="auto"/>
        <w:ind w:firstLineChars="150" w:firstLine="31680"/>
        <w:jc w:val="left"/>
        <w:rPr>
          <w:rFonts w:ascii="Calibri" w:hAnsi="Calibri"/>
          <w:sz w:val="20"/>
          <w:szCs w:val="20"/>
        </w:rPr>
      </w:pPr>
      <w:r w:rsidRPr="00970525">
        <w:rPr>
          <w:rFonts w:ascii="Calibri" w:hAnsi="Calibri"/>
          <w:sz w:val="20"/>
          <w:szCs w:val="20"/>
        </w:rPr>
        <w:t>If LineControl.WriteCurrentStamp () = 0 Then</w:t>
      </w:r>
    </w:p>
    <w:p w:rsidR="00BE0BA4" w:rsidRPr="00970525" w:rsidRDefault="00BE0BA4" w:rsidP="00FF042B">
      <w:pPr>
        <w:widowControl/>
        <w:spacing w:line="276" w:lineRule="auto"/>
        <w:ind w:firstLineChars="300" w:firstLine="31680"/>
        <w:jc w:val="left"/>
        <w:rPr>
          <w:rFonts w:ascii="Calibri" w:hAnsi="Calibri"/>
          <w:sz w:val="20"/>
          <w:szCs w:val="20"/>
        </w:rPr>
      </w:pPr>
      <w:r w:rsidRPr="00970525">
        <w:rPr>
          <w:rFonts w:ascii="Calibri" w:hAnsi="Calibri"/>
          <w:sz w:val="20"/>
          <w:szCs w:val="20"/>
        </w:rPr>
        <w:t>Msgbox "Record successfully written"</w:t>
      </w:r>
    </w:p>
    <w:p w:rsidR="00BE0BA4" w:rsidRPr="00970525" w:rsidRDefault="00BE0BA4" w:rsidP="00FF042B">
      <w:pPr>
        <w:widowControl/>
        <w:spacing w:line="276" w:lineRule="auto"/>
        <w:ind w:firstLineChars="150" w:firstLine="31680"/>
        <w:jc w:val="left"/>
        <w:rPr>
          <w:rFonts w:ascii="Calibri" w:hAnsi="Calibri"/>
          <w:sz w:val="20"/>
          <w:szCs w:val="20"/>
        </w:rPr>
      </w:pPr>
      <w:r w:rsidRPr="00970525">
        <w:rPr>
          <w:rFonts w:ascii="Calibri" w:hAnsi="Calibri"/>
          <w:sz w:val="20"/>
          <w:szCs w:val="20"/>
        </w:rPr>
        <w:t>else</w:t>
      </w:r>
    </w:p>
    <w:p w:rsidR="00BE0BA4" w:rsidRPr="00970525" w:rsidRDefault="00BE0BA4" w:rsidP="00FF042B">
      <w:pPr>
        <w:widowControl/>
        <w:spacing w:line="276" w:lineRule="auto"/>
        <w:ind w:firstLineChars="300" w:firstLine="31680"/>
        <w:jc w:val="left"/>
        <w:rPr>
          <w:rFonts w:ascii="Calibri" w:hAnsi="Calibri"/>
          <w:sz w:val="20"/>
          <w:szCs w:val="20"/>
        </w:rPr>
      </w:pPr>
      <w:r w:rsidRPr="00970525">
        <w:rPr>
          <w:rFonts w:ascii="Calibri" w:hAnsi="Calibri"/>
          <w:sz w:val="20"/>
          <w:szCs w:val="20"/>
        </w:rPr>
        <w:t>Msgbox "record not written to the DB"</w:t>
      </w:r>
    </w:p>
    <w:p w:rsidR="00BE0BA4" w:rsidRDefault="00BE0BA4" w:rsidP="00FF042B">
      <w:pPr>
        <w:widowControl/>
        <w:spacing w:line="276" w:lineRule="auto"/>
        <w:ind w:firstLineChars="150" w:firstLine="31680"/>
        <w:jc w:val="left"/>
        <w:rPr>
          <w:rFonts w:ascii="Calibri" w:hAnsi="Calibri"/>
          <w:sz w:val="20"/>
          <w:szCs w:val="20"/>
        </w:rPr>
      </w:pPr>
      <w:r>
        <w:rPr>
          <w:rFonts w:ascii="Calibri" w:hAnsi="Calibri"/>
          <w:sz w:val="20"/>
          <w:szCs w:val="20"/>
        </w:rPr>
        <w:t>End</w:t>
      </w:r>
      <w:r w:rsidRPr="00970525">
        <w:rPr>
          <w:rFonts w:ascii="Calibri" w:hAnsi="Calibri"/>
          <w:sz w:val="20"/>
          <w:szCs w:val="20"/>
        </w:rPr>
        <w:t xml:space="preserve"> If</w:t>
      </w:r>
    </w:p>
    <w:p w:rsidR="00BE0BA4" w:rsidRPr="00A84CBC" w:rsidRDefault="00BE0BA4" w:rsidP="0073369B">
      <w:pPr>
        <w:widowControl/>
        <w:spacing w:line="276" w:lineRule="auto"/>
        <w:jc w:val="left"/>
        <w:rPr>
          <w:b/>
        </w:rPr>
      </w:pPr>
      <w:r w:rsidRPr="00A84CBC">
        <w:rPr>
          <w:b/>
        </w:rPr>
        <w:t>Call and parameter</w:t>
      </w:r>
    </w:p>
    <w:p w:rsidR="00BE0BA4" w:rsidRDefault="00BE0BA4" w:rsidP="0073369B">
      <w:pPr>
        <w:widowControl/>
        <w:spacing w:line="276" w:lineRule="auto"/>
        <w:jc w:val="left"/>
      </w:pPr>
      <w:r>
        <w:t xml:space="preserve">The call function </w:t>
      </w:r>
      <w:r w:rsidRPr="00A84CBC">
        <w:t>is made in the manner</w:t>
      </w:r>
      <w:r>
        <w:rPr>
          <w:rFonts w:hint="eastAsia"/>
        </w:rPr>
        <w:t>，</w:t>
      </w:r>
    </w:p>
    <w:p w:rsidR="00BE0BA4" w:rsidRDefault="00BE0BA4" w:rsidP="00FF042B">
      <w:pPr>
        <w:widowControl/>
        <w:spacing w:line="276" w:lineRule="auto"/>
        <w:ind w:firstLineChars="150" w:firstLine="31680"/>
        <w:jc w:val="left"/>
        <w:rPr>
          <w:rFonts w:ascii="Calibri" w:hAnsi="Calibri"/>
          <w:sz w:val="20"/>
          <w:szCs w:val="20"/>
        </w:rPr>
      </w:pPr>
      <w:r w:rsidRPr="0073369B">
        <w:rPr>
          <w:rFonts w:ascii="Calibri" w:hAnsi="Calibri"/>
          <w:sz w:val="20"/>
          <w:szCs w:val="20"/>
        </w:rPr>
        <w:t>lReturn = LineControl.ReadPreviousStamp()</w:t>
      </w:r>
    </w:p>
    <w:p w:rsidR="00BE0BA4" w:rsidRDefault="00BE0BA4" w:rsidP="00970525">
      <w:pPr>
        <w:widowControl/>
        <w:spacing w:line="276" w:lineRule="auto"/>
        <w:jc w:val="left"/>
      </w:pPr>
      <w:r>
        <w:t xml:space="preserve">with the </w:t>
      </w:r>
      <w:r w:rsidRPr="0073369B">
        <w:rPr>
          <w:rFonts w:ascii="Calibri" w:hAnsi="Calibri"/>
          <w:sz w:val="20"/>
          <w:szCs w:val="20"/>
        </w:rPr>
        <w:t>LineControl</w:t>
      </w:r>
      <w:r w:rsidRPr="0073369B">
        <w:t xml:space="preserve"> in 4.1.2 - is specified using the component name under MS Visual Basic.</w:t>
      </w:r>
    </w:p>
    <w:p w:rsidR="00BE0BA4" w:rsidRDefault="00BE0BA4" w:rsidP="00970525">
      <w:pPr>
        <w:widowControl/>
        <w:spacing w:line="276" w:lineRule="auto"/>
        <w:jc w:val="left"/>
      </w:pPr>
      <w:r w:rsidRPr="00AC65E5">
        <w:t>The function uses different properties (properties) that have been mentioned in the task description. For more information, please refer to the individual property descriptions.</w:t>
      </w:r>
    </w:p>
    <w:p w:rsidR="00BE0BA4" w:rsidRPr="00AC65E5" w:rsidRDefault="00BE0BA4" w:rsidP="00AC65E5">
      <w:pPr>
        <w:widowControl/>
        <w:spacing w:line="276" w:lineRule="auto"/>
        <w:jc w:val="left"/>
        <w:rPr>
          <w:b/>
        </w:rPr>
      </w:pPr>
      <w:r w:rsidRPr="00AC65E5">
        <w:rPr>
          <w:b/>
        </w:rPr>
        <w:t>Features</w:t>
      </w:r>
    </w:p>
    <w:p w:rsidR="00BE0BA4" w:rsidRDefault="00BE0BA4" w:rsidP="00AC65E5">
      <w:pPr>
        <w:widowControl/>
        <w:spacing w:line="276" w:lineRule="auto"/>
        <w:jc w:val="left"/>
      </w:pPr>
      <w:r>
        <w:t>The function requires a working network connection to the SQL database.</w:t>
      </w:r>
    </w:p>
    <w:p w:rsidR="00BE0BA4" w:rsidRPr="0064164E" w:rsidRDefault="00BE0BA4" w:rsidP="00AC65E5">
      <w:pPr>
        <w:widowControl/>
        <w:spacing w:line="276" w:lineRule="auto"/>
        <w:jc w:val="left"/>
        <w:rPr>
          <w:b/>
        </w:rPr>
      </w:pPr>
      <w:r w:rsidRPr="0064164E">
        <w:rPr>
          <w:b/>
        </w:rPr>
        <w:t>Return values</w:t>
      </w:r>
    </w:p>
    <w:p w:rsidR="00BE0BA4" w:rsidRDefault="00BE0BA4" w:rsidP="00AC65E5">
      <w:pPr>
        <w:widowControl/>
        <w:spacing w:line="276" w:lineRule="auto"/>
        <w:jc w:val="left"/>
      </w:pPr>
      <w:r>
        <w:t>The function returns the error code of type Long Skip past navigation:</w:t>
      </w:r>
    </w:p>
    <w:tbl>
      <w:tblPr>
        <w:tblW w:w="0" w:type="auto"/>
        <w:tblLook w:val="00A0"/>
      </w:tblPr>
      <w:tblGrid>
        <w:gridCol w:w="1668"/>
        <w:gridCol w:w="7896"/>
      </w:tblGrid>
      <w:tr w:rsidR="00BE0BA4" w:rsidRPr="00973BE5" w:rsidTr="00973BE5">
        <w:tc>
          <w:tcPr>
            <w:tcW w:w="1668" w:type="dxa"/>
          </w:tcPr>
          <w:p w:rsidR="00BE0BA4" w:rsidRPr="00973BE5" w:rsidRDefault="00BE0BA4" w:rsidP="00973BE5">
            <w:pPr>
              <w:widowControl/>
              <w:spacing w:line="276" w:lineRule="auto"/>
              <w:jc w:val="left"/>
            </w:pPr>
            <w:r w:rsidRPr="00973BE5">
              <w:t>0</w:t>
            </w:r>
          </w:p>
        </w:tc>
        <w:tc>
          <w:tcPr>
            <w:tcW w:w="7896" w:type="dxa"/>
          </w:tcPr>
          <w:p w:rsidR="00BE0BA4" w:rsidRPr="00973BE5" w:rsidRDefault="00BE0BA4" w:rsidP="00973BE5">
            <w:pPr>
              <w:widowControl/>
              <w:spacing w:line="276" w:lineRule="auto"/>
              <w:jc w:val="left"/>
            </w:pPr>
            <w:r w:rsidRPr="00973BE5">
              <w:t>No error occurred</w:t>
            </w:r>
          </w:p>
        </w:tc>
      </w:tr>
      <w:tr w:rsidR="00BE0BA4" w:rsidRPr="00973BE5" w:rsidTr="00973BE5">
        <w:tc>
          <w:tcPr>
            <w:tcW w:w="1668" w:type="dxa"/>
          </w:tcPr>
          <w:p w:rsidR="00BE0BA4" w:rsidRPr="00973BE5" w:rsidRDefault="00BE0BA4" w:rsidP="00973BE5">
            <w:pPr>
              <w:widowControl/>
              <w:spacing w:line="276" w:lineRule="auto"/>
              <w:jc w:val="left"/>
            </w:pPr>
            <w:r w:rsidRPr="00973BE5">
              <w:t>-1</w:t>
            </w:r>
          </w:p>
        </w:tc>
        <w:tc>
          <w:tcPr>
            <w:tcW w:w="7896" w:type="dxa"/>
          </w:tcPr>
          <w:p w:rsidR="00BE0BA4" w:rsidRPr="00973BE5" w:rsidRDefault="00BE0BA4" w:rsidP="00973BE5">
            <w:pPr>
              <w:widowControl/>
              <w:spacing w:line="276" w:lineRule="auto"/>
              <w:jc w:val="left"/>
            </w:pPr>
            <w:r w:rsidRPr="00973BE5">
              <w:t>Missing or incorrect parameter</w:t>
            </w:r>
          </w:p>
        </w:tc>
      </w:tr>
      <w:tr w:rsidR="00BE0BA4" w:rsidRPr="00973BE5" w:rsidTr="00973BE5">
        <w:tc>
          <w:tcPr>
            <w:tcW w:w="1668" w:type="dxa"/>
          </w:tcPr>
          <w:p w:rsidR="00BE0BA4" w:rsidRPr="00973BE5" w:rsidRDefault="00BE0BA4" w:rsidP="00973BE5">
            <w:pPr>
              <w:widowControl/>
              <w:spacing w:line="276" w:lineRule="auto"/>
              <w:jc w:val="left"/>
            </w:pPr>
            <w:r w:rsidRPr="00973BE5">
              <w:t>-2</w:t>
            </w:r>
          </w:p>
        </w:tc>
        <w:tc>
          <w:tcPr>
            <w:tcW w:w="7896" w:type="dxa"/>
          </w:tcPr>
          <w:p w:rsidR="00BE0BA4" w:rsidRPr="00973BE5" w:rsidRDefault="00BE0BA4" w:rsidP="00973BE5">
            <w:pPr>
              <w:widowControl/>
              <w:spacing w:line="276" w:lineRule="auto"/>
              <w:jc w:val="left"/>
            </w:pPr>
            <w:r w:rsidRPr="00973BE5">
              <w:t>DLL was not initialized</w:t>
            </w:r>
          </w:p>
        </w:tc>
      </w:tr>
      <w:tr w:rsidR="00BE0BA4" w:rsidRPr="00973BE5" w:rsidTr="00973BE5">
        <w:tc>
          <w:tcPr>
            <w:tcW w:w="1668" w:type="dxa"/>
          </w:tcPr>
          <w:p w:rsidR="00BE0BA4" w:rsidRPr="00973BE5" w:rsidRDefault="00BE0BA4" w:rsidP="00973BE5">
            <w:pPr>
              <w:widowControl/>
              <w:spacing w:line="276" w:lineRule="auto"/>
              <w:jc w:val="left"/>
            </w:pPr>
            <w:r w:rsidRPr="00973BE5">
              <w:t>-3</w:t>
            </w:r>
          </w:p>
        </w:tc>
        <w:tc>
          <w:tcPr>
            <w:tcW w:w="7896" w:type="dxa"/>
          </w:tcPr>
          <w:p w:rsidR="00BE0BA4" w:rsidRPr="00973BE5" w:rsidRDefault="00BE0BA4" w:rsidP="00973BE5">
            <w:pPr>
              <w:widowControl/>
              <w:spacing w:line="276" w:lineRule="auto"/>
              <w:jc w:val="left"/>
            </w:pPr>
            <w:r w:rsidRPr="00973BE5">
              <w:t>Record was not written</w:t>
            </w:r>
          </w:p>
        </w:tc>
      </w:tr>
      <w:tr w:rsidR="00BE0BA4" w:rsidRPr="00973BE5" w:rsidTr="00973BE5">
        <w:tc>
          <w:tcPr>
            <w:tcW w:w="1668" w:type="dxa"/>
          </w:tcPr>
          <w:p w:rsidR="00BE0BA4" w:rsidRPr="00973BE5" w:rsidRDefault="00BE0BA4" w:rsidP="00973BE5">
            <w:pPr>
              <w:widowControl/>
              <w:spacing w:line="276" w:lineRule="auto"/>
              <w:jc w:val="left"/>
            </w:pPr>
            <w:r w:rsidRPr="00973BE5">
              <w:t>-4</w:t>
            </w:r>
          </w:p>
        </w:tc>
        <w:tc>
          <w:tcPr>
            <w:tcW w:w="7896" w:type="dxa"/>
          </w:tcPr>
          <w:p w:rsidR="00BE0BA4" w:rsidRPr="00973BE5" w:rsidRDefault="00BE0BA4" w:rsidP="00973BE5">
            <w:pPr>
              <w:widowControl/>
              <w:spacing w:line="276" w:lineRule="auto"/>
              <w:jc w:val="left"/>
            </w:pPr>
            <w:r w:rsidRPr="00973BE5">
              <w:t>Unknown error</w:t>
            </w:r>
          </w:p>
        </w:tc>
      </w:tr>
    </w:tbl>
    <w:p w:rsidR="00BE0BA4" w:rsidRDefault="00BE0BA4" w:rsidP="00AC65E5">
      <w:pPr>
        <w:widowControl/>
        <w:spacing w:line="276" w:lineRule="auto"/>
        <w:jc w:val="left"/>
      </w:pPr>
    </w:p>
    <w:p w:rsidR="00BE0BA4" w:rsidRDefault="00BE0BA4">
      <w:pPr>
        <w:widowControl/>
        <w:jc w:val="left"/>
      </w:pPr>
      <w:r>
        <w:br w:type="page"/>
      </w:r>
    </w:p>
    <w:p w:rsidR="00BE0BA4" w:rsidRDefault="00BE0BA4" w:rsidP="00AC65E5">
      <w:pPr>
        <w:widowControl/>
        <w:spacing w:line="276" w:lineRule="auto"/>
        <w:jc w:val="left"/>
        <w:rPr>
          <w:b/>
          <w:bCs/>
          <w:sz w:val="28"/>
          <w:szCs w:val="28"/>
        </w:rPr>
      </w:pPr>
      <w:r>
        <w:rPr>
          <w:b/>
          <w:bCs/>
          <w:sz w:val="28"/>
          <w:szCs w:val="28"/>
        </w:rPr>
        <w:t>4.2.5 KillAllChildren</w:t>
      </w:r>
    </w:p>
    <w:p w:rsidR="00BE0BA4" w:rsidRPr="003A48E2" w:rsidRDefault="00BE0BA4" w:rsidP="00AC65E5">
      <w:pPr>
        <w:widowControl/>
        <w:spacing w:line="276" w:lineRule="auto"/>
        <w:jc w:val="left"/>
        <w:rPr>
          <w:b/>
        </w:rPr>
      </w:pPr>
      <w:r w:rsidRPr="003A48E2">
        <w:rPr>
          <w:b/>
        </w:rPr>
        <w:t>Task</w:t>
      </w:r>
    </w:p>
    <w:p w:rsidR="00BE0BA4" w:rsidRDefault="00BE0BA4" w:rsidP="00AC65E5">
      <w:pPr>
        <w:widowControl/>
        <w:spacing w:line="276" w:lineRule="auto"/>
        <w:jc w:val="left"/>
      </w:pPr>
      <w:r w:rsidRPr="00AC65E5">
        <w:t>This function resets all read records that have been prepared as a Child Skip past navigation (see 4.2.7 PrepareForChild).</w:t>
      </w:r>
      <w:r w:rsidRPr="000441C0">
        <w:t>This is important, for example</w:t>
      </w:r>
      <w:r>
        <w:t xml:space="preserve">, </w:t>
      </w:r>
      <w:r w:rsidRPr="00114DE5">
        <w:t xml:space="preserve">if a module fails in a test step and </w:t>
      </w:r>
      <w:r>
        <w:t xml:space="preserve">it </w:t>
      </w:r>
      <w:r w:rsidRPr="00114DE5">
        <w:t>should be retested.</w:t>
      </w:r>
      <w:r>
        <w:t xml:space="preserve"> </w:t>
      </w:r>
      <w:r w:rsidRPr="00114DE5">
        <w:t>So that then double data records and key injuries do not</w:t>
      </w:r>
      <w:r>
        <w:t xml:space="preserve"> </w:t>
      </w:r>
      <w:r w:rsidRPr="00114DE5">
        <w:t>occur</w:t>
      </w:r>
      <w:r>
        <w:t>,</w:t>
      </w:r>
      <w:r w:rsidRPr="00114DE5">
        <w:t xml:space="preserve"> the kill Childs function must be called before.</w:t>
      </w:r>
    </w:p>
    <w:p w:rsidR="00BE0BA4" w:rsidRPr="00A84CBC" w:rsidRDefault="00BE0BA4" w:rsidP="00114DE5">
      <w:pPr>
        <w:widowControl/>
        <w:spacing w:line="276" w:lineRule="auto"/>
        <w:jc w:val="left"/>
        <w:rPr>
          <w:b/>
        </w:rPr>
      </w:pPr>
      <w:r w:rsidRPr="00A84CBC">
        <w:rPr>
          <w:b/>
        </w:rPr>
        <w:t>Call and parameter</w:t>
      </w:r>
    </w:p>
    <w:p w:rsidR="00BE0BA4" w:rsidRDefault="00BE0BA4" w:rsidP="00114DE5">
      <w:pPr>
        <w:widowControl/>
        <w:spacing w:line="276" w:lineRule="auto"/>
        <w:jc w:val="left"/>
      </w:pPr>
      <w:r>
        <w:t xml:space="preserve">The call function </w:t>
      </w:r>
      <w:r w:rsidRPr="00A84CBC">
        <w:t>is made in the manner</w:t>
      </w:r>
      <w:r>
        <w:rPr>
          <w:rFonts w:hint="eastAsia"/>
        </w:rPr>
        <w:t>，</w:t>
      </w:r>
    </w:p>
    <w:p w:rsidR="00BE0BA4" w:rsidRDefault="00BE0BA4" w:rsidP="00965E53">
      <w:pPr>
        <w:widowControl/>
        <w:spacing w:line="276" w:lineRule="auto"/>
        <w:ind w:firstLineChars="150" w:firstLine="31680"/>
        <w:jc w:val="left"/>
        <w:rPr>
          <w:rFonts w:ascii="Calibri" w:hAnsi="Calibri"/>
          <w:sz w:val="20"/>
          <w:szCs w:val="20"/>
        </w:rPr>
      </w:pPr>
      <w:r w:rsidRPr="00114DE5">
        <w:rPr>
          <w:rFonts w:ascii="Calibri" w:hAnsi="Calibri"/>
          <w:sz w:val="20"/>
          <w:szCs w:val="20"/>
        </w:rPr>
        <w:t>lReturn = LineControl.KillAllChildren ()</w:t>
      </w:r>
    </w:p>
    <w:p w:rsidR="00BE0BA4" w:rsidRDefault="00BE0BA4" w:rsidP="00AC65E5">
      <w:pPr>
        <w:widowControl/>
        <w:spacing w:line="276" w:lineRule="auto"/>
        <w:jc w:val="left"/>
      </w:pPr>
      <w:r>
        <w:t xml:space="preserve">with the </w:t>
      </w:r>
      <w:r w:rsidRPr="00114DE5">
        <w:rPr>
          <w:rFonts w:ascii="Calibri" w:hAnsi="Calibri"/>
          <w:sz w:val="20"/>
          <w:szCs w:val="20"/>
        </w:rPr>
        <w:t>LineControl</w:t>
      </w:r>
      <w:r w:rsidRPr="00114DE5">
        <w:t xml:space="preserve"> in 4.1.2 - is specified using the component name under MS Visual Basic.</w:t>
      </w:r>
    </w:p>
    <w:p w:rsidR="00BE0BA4" w:rsidRDefault="00BE0BA4" w:rsidP="00114DE5">
      <w:pPr>
        <w:widowControl/>
        <w:spacing w:line="276" w:lineRule="auto"/>
        <w:jc w:val="left"/>
      </w:pPr>
      <w:r>
        <w:t>The function has no parameters.</w:t>
      </w:r>
    </w:p>
    <w:p w:rsidR="00BE0BA4" w:rsidRPr="0064164E" w:rsidRDefault="00BE0BA4" w:rsidP="00114DE5">
      <w:pPr>
        <w:widowControl/>
        <w:spacing w:line="276" w:lineRule="auto"/>
        <w:jc w:val="left"/>
        <w:rPr>
          <w:b/>
        </w:rPr>
      </w:pPr>
      <w:r w:rsidRPr="0064164E">
        <w:rPr>
          <w:b/>
        </w:rPr>
        <w:t>Return values</w:t>
      </w:r>
    </w:p>
    <w:p w:rsidR="00BE0BA4" w:rsidRDefault="00BE0BA4" w:rsidP="00114DE5">
      <w:pPr>
        <w:widowControl/>
        <w:spacing w:line="276" w:lineRule="auto"/>
        <w:jc w:val="left"/>
      </w:pPr>
      <w:r>
        <w:t>The function returns the error code of type Long Skip past navigation:</w:t>
      </w:r>
    </w:p>
    <w:tbl>
      <w:tblPr>
        <w:tblW w:w="0" w:type="auto"/>
        <w:tblLook w:val="00A0"/>
      </w:tblPr>
      <w:tblGrid>
        <w:gridCol w:w="1526"/>
        <w:gridCol w:w="8038"/>
      </w:tblGrid>
      <w:tr w:rsidR="00BE0BA4" w:rsidRPr="00973BE5" w:rsidTr="00973BE5">
        <w:tc>
          <w:tcPr>
            <w:tcW w:w="1526" w:type="dxa"/>
          </w:tcPr>
          <w:p w:rsidR="00BE0BA4" w:rsidRPr="00973BE5" w:rsidRDefault="00BE0BA4" w:rsidP="00973BE5">
            <w:pPr>
              <w:widowControl/>
              <w:spacing w:line="276" w:lineRule="auto"/>
              <w:jc w:val="left"/>
            </w:pPr>
            <w:r w:rsidRPr="00973BE5">
              <w:t>0</w:t>
            </w:r>
          </w:p>
        </w:tc>
        <w:tc>
          <w:tcPr>
            <w:tcW w:w="8038" w:type="dxa"/>
          </w:tcPr>
          <w:p w:rsidR="00BE0BA4" w:rsidRPr="00973BE5" w:rsidRDefault="00BE0BA4" w:rsidP="00973BE5">
            <w:pPr>
              <w:widowControl/>
              <w:spacing w:line="276" w:lineRule="auto"/>
              <w:jc w:val="left"/>
            </w:pPr>
            <w:r w:rsidRPr="00973BE5">
              <w:t>No error occurred</w:t>
            </w:r>
          </w:p>
        </w:tc>
      </w:tr>
      <w:tr w:rsidR="00BE0BA4" w:rsidRPr="00973BE5" w:rsidTr="00973BE5">
        <w:tc>
          <w:tcPr>
            <w:tcW w:w="1526" w:type="dxa"/>
          </w:tcPr>
          <w:p w:rsidR="00BE0BA4" w:rsidRPr="00973BE5" w:rsidRDefault="00BE0BA4" w:rsidP="00973BE5">
            <w:pPr>
              <w:widowControl/>
              <w:spacing w:line="276" w:lineRule="auto"/>
              <w:jc w:val="left"/>
            </w:pPr>
            <w:r w:rsidRPr="00973BE5">
              <w:t>-1</w:t>
            </w:r>
          </w:p>
        </w:tc>
        <w:tc>
          <w:tcPr>
            <w:tcW w:w="8038" w:type="dxa"/>
          </w:tcPr>
          <w:p w:rsidR="00BE0BA4" w:rsidRPr="00973BE5" w:rsidRDefault="00BE0BA4" w:rsidP="00973BE5">
            <w:pPr>
              <w:widowControl/>
              <w:spacing w:line="276" w:lineRule="auto"/>
              <w:jc w:val="left"/>
            </w:pPr>
            <w:r w:rsidRPr="00973BE5">
              <w:t>DLL was not initialized</w:t>
            </w:r>
          </w:p>
        </w:tc>
      </w:tr>
      <w:tr w:rsidR="00BE0BA4" w:rsidRPr="00973BE5" w:rsidTr="00973BE5">
        <w:tc>
          <w:tcPr>
            <w:tcW w:w="1526" w:type="dxa"/>
          </w:tcPr>
          <w:p w:rsidR="00BE0BA4" w:rsidRPr="00973BE5" w:rsidRDefault="00BE0BA4" w:rsidP="00973BE5">
            <w:pPr>
              <w:widowControl/>
              <w:spacing w:line="276" w:lineRule="auto"/>
              <w:jc w:val="left"/>
            </w:pPr>
            <w:r w:rsidRPr="00973BE5">
              <w:t>-2</w:t>
            </w:r>
          </w:p>
        </w:tc>
        <w:tc>
          <w:tcPr>
            <w:tcW w:w="8038" w:type="dxa"/>
          </w:tcPr>
          <w:p w:rsidR="00BE0BA4" w:rsidRPr="00973BE5" w:rsidRDefault="00BE0BA4" w:rsidP="00973BE5">
            <w:pPr>
              <w:widowControl/>
              <w:spacing w:line="276" w:lineRule="auto"/>
              <w:jc w:val="left"/>
            </w:pPr>
            <w:r w:rsidRPr="00973BE5">
              <w:t>Unknown error</w:t>
            </w:r>
          </w:p>
        </w:tc>
      </w:tr>
    </w:tbl>
    <w:p w:rsidR="00BE0BA4" w:rsidRDefault="00BE0BA4" w:rsidP="00114DE5">
      <w:pPr>
        <w:widowControl/>
        <w:spacing w:line="276" w:lineRule="auto"/>
        <w:jc w:val="left"/>
      </w:pPr>
    </w:p>
    <w:p w:rsidR="00BE0BA4" w:rsidRDefault="00BE0BA4">
      <w:pPr>
        <w:widowControl/>
        <w:jc w:val="left"/>
      </w:pPr>
      <w:r>
        <w:br w:type="page"/>
      </w:r>
    </w:p>
    <w:p w:rsidR="00BE0BA4" w:rsidRDefault="00BE0BA4" w:rsidP="00504E53">
      <w:pPr>
        <w:widowControl/>
        <w:spacing w:line="276" w:lineRule="auto"/>
        <w:jc w:val="left"/>
        <w:rPr>
          <w:b/>
          <w:bCs/>
          <w:sz w:val="28"/>
          <w:szCs w:val="28"/>
        </w:rPr>
      </w:pPr>
      <w:r>
        <w:rPr>
          <w:b/>
          <w:bCs/>
          <w:sz w:val="28"/>
          <w:szCs w:val="28"/>
        </w:rPr>
        <w:t xml:space="preserve">4.2.6 CheckDBConnection </w:t>
      </w:r>
    </w:p>
    <w:p w:rsidR="00BE0BA4" w:rsidRPr="003A48E2" w:rsidRDefault="00BE0BA4" w:rsidP="00504E53">
      <w:pPr>
        <w:widowControl/>
        <w:spacing w:line="276" w:lineRule="auto"/>
        <w:jc w:val="left"/>
        <w:rPr>
          <w:b/>
        </w:rPr>
      </w:pPr>
      <w:r w:rsidRPr="003A48E2">
        <w:rPr>
          <w:b/>
        </w:rPr>
        <w:t>Task</w:t>
      </w:r>
    </w:p>
    <w:p w:rsidR="00BE0BA4" w:rsidRDefault="00BE0BA4" w:rsidP="00504E53">
      <w:pPr>
        <w:widowControl/>
        <w:spacing w:line="276" w:lineRule="auto"/>
        <w:jc w:val="left"/>
      </w:pPr>
      <w:r w:rsidRPr="00504E53">
        <w:t>This function checked the connection to the specified database.</w:t>
      </w:r>
      <w:r>
        <w:t xml:space="preserve"> </w:t>
      </w:r>
      <w:r w:rsidRPr="00504E53">
        <w:t>Continues to write this function in standalone mode</w:t>
      </w:r>
      <w:r>
        <w:t>,</w:t>
      </w:r>
      <w:r w:rsidRPr="00504E53">
        <w:t xml:space="preserve"> all linking data stored on the local hard disk to the database,</w:t>
      </w:r>
      <w:r>
        <w:t xml:space="preserve"> </w:t>
      </w:r>
      <w:r w:rsidRPr="00504E53">
        <w:t>if the connection has been successfully established.</w:t>
      </w:r>
      <w:r>
        <w:t xml:space="preserve"> </w:t>
      </w:r>
      <w:r w:rsidRPr="007A558D">
        <w:t>In the master-slave mode tries to connect to the master database, the upgrade fails,</w:t>
      </w:r>
      <w:r>
        <w:t xml:space="preserve"> </w:t>
      </w:r>
      <w:r w:rsidRPr="007A558D">
        <w:t>an internal bit is set so that all data is written to the slave database.</w:t>
      </w:r>
      <w:r>
        <w:t xml:space="preserve"> </w:t>
      </w:r>
      <w:r w:rsidRPr="007A558D">
        <w:t>When the connection is established, the bit is changed back, and the data automatically flow back into the master database.</w:t>
      </w:r>
      <w:r>
        <w:t xml:space="preserve"> </w:t>
      </w:r>
      <w:r w:rsidRPr="00A45BF8">
        <w:t xml:space="preserve">This function is called after statement of an incorrect connection </w:t>
      </w:r>
      <w:r>
        <w:t xml:space="preserve">of </w:t>
      </w:r>
      <w:r w:rsidRPr="00A45BF8">
        <w:t>all 25 written data records</w:t>
      </w:r>
      <w:r>
        <w:t xml:space="preserve">, </w:t>
      </w:r>
      <w:r w:rsidRPr="00A45BF8">
        <w:t>so a check is</w:t>
      </w:r>
      <w:r>
        <w:t xml:space="preserve"> done again</w:t>
      </w:r>
      <w:r w:rsidRPr="00A45BF8">
        <w:t xml:space="preserve"> whether the connection to the database (master database) is available.</w:t>
      </w:r>
    </w:p>
    <w:p w:rsidR="00BE0BA4" w:rsidRPr="00A84CBC" w:rsidRDefault="00BE0BA4" w:rsidP="00A45BF8">
      <w:pPr>
        <w:widowControl/>
        <w:spacing w:line="276" w:lineRule="auto"/>
        <w:jc w:val="left"/>
        <w:rPr>
          <w:b/>
        </w:rPr>
      </w:pPr>
      <w:r w:rsidRPr="00A84CBC">
        <w:rPr>
          <w:b/>
        </w:rPr>
        <w:t>Call and parameter</w:t>
      </w:r>
    </w:p>
    <w:p w:rsidR="00BE0BA4" w:rsidRDefault="00BE0BA4" w:rsidP="00A45BF8">
      <w:pPr>
        <w:widowControl/>
        <w:spacing w:line="276" w:lineRule="auto"/>
        <w:jc w:val="left"/>
      </w:pPr>
      <w:r>
        <w:t xml:space="preserve">The call function </w:t>
      </w:r>
      <w:r w:rsidRPr="00A84CBC">
        <w:t>is made in the manner</w:t>
      </w:r>
      <w:r>
        <w:rPr>
          <w:rFonts w:hint="eastAsia"/>
        </w:rPr>
        <w:t>，</w:t>
      </w:r>
    </w:p>
    <w:p w:rsidR="00BE0BA4" w:rsidRPr="00A45BF8" w:rsidRDefault="00BE0BA4" w:rsidP="00965E53">
      <w:pPr>
        <w:widowControl/>
        <w:spacing w:line="276" w:lineRule="auto"/>
        <w:ind w:firstLineChars="150" w:firstLine="31680"/>
        <w:jc w:val="left"/>
        <w:rPr>
          <w:rFonts w:ascii="Calibri" w:hAnsi="Calibri"/>
          <w:sz w:val="20"/>
          <w:szCs w:val="20"/>
        </w:rPr>
      </w:pPr>
      <w:r w:rsidRPr="00A45BF8">
        <w:rPr>
          <w:rFonts w:ascii="Calibri" w:hAnsi="Calibri"/>
          <w:sz w:val="20"/>
          <w:szCs w:val="20"/>
        </w:rPr>
        <w:t>lReturn = LineControl.CheckDBConnection()</w:t>
      </w:r>
    </w:p>
    <w:p w:rsidR="00BE0BA4" w:rsidRDefault="00BE0BA4" w:rsidP="00A45BF8">
      <w:pPr>
        <w:widowControl/>
        <w:spacing w:line="276" w:lineRule="auto"/>
        <w:jc w:val="left"/>
      </w:pPr>
      <w:r>
        <w:t xml:space="preserve">with the </w:t>
      </w:r>
      <w:r w:rsidRPr="00114DE5">
        <w:rPr>
          <w:rFonts w:ascii="Calibri" w:hAnsi="Calibri"/>
          <w:sz w:val="20"/>
          <w:szCs w:val="20"/>
        </w:rPr>
        <w:t>LineControl</w:t>
      </w:r>
      <w:r w:rsidRPr="00114DE5">
        <w:t xml:space="preserve"> in 4.1.2 - is specified using the component name under MS Visual Basic.</w:t>
      </w:r>
    </w:p>
    <w:p w:rsidR="00BE0BA4" w:rsidRDefault="00BE0BA4" w:rsidP="00A45BF8">
      <w:pPr>
        <w:widowControl/>
        <w:spacing w:line="276" w:lineRule="auto"/>
        <w:jc w:val="left"/>
      </w:pPr>
      <w:r>
        <w:t>The function has no parameters.</w:t>
      </w:r>
    </w:p>
    <w:p w:rsidR="00BE0BA4" w:rsidRPr="0064164E" w:rsidRDefault="00BE0BA4" w:rsidP="00A45BF8">
      <w:pPr>
        <w:widowControl/>
        <w:spacing w:line="276" w:lineRule="auto"/>
        <w:jc w:val="left"/>
        <w:rPr>
          <w:b/>
        </w:rPr>
      </w:pPr>
      <w:r w:rsidRPr="0064164E">
        <w:rPr>
          <w:b/>
        </w:rPr>
        <w:t>Return values</w:t>
      </w:r>
    </w:p>
    <w:p w:rsidR="00BE0BA4" w:rsidRDefault="00BE0BA4" w:rsidP="00504E53">
      <w:pPr>
        <w:widowControl/>
        <w:spacing w:line="276" w:lineRule="auto"/>
        <w:jc w:val="left"/>
      </w:pPr>
      <w:r w:rsidRPr="00A45BF8">
        <w:t>The function returns the error code of type Long Skip past navigation:</w:t>
      </w:r>
    </w:p>
    <w:tbl>
      <w:tblPr>
        <w:tblW w:w="0" w:type="auto"/>
        <w:tblLook w:val="00A0"/>
      </w:tblPr>
      <w:tblGrid>
        <w:gridCol w:w="1526"/>
        <w:gridCol w:w="8038"/>
      </w:tblGrid>
      <w:tr w:rsidR="00BE0BA4" w:rsidRPr="00973BE5" w:rsidTr="00973BE5">
        <w:tc>
          <w:tcPr>
            <w:tcW w:w="1526" w:type="dxa"/>
          </w:tcPr>
          <w:p w:rsidR="00BE0BA4" w:rsidRPr="00973BE5" w:rsidRDefault="00BE0BA4" w:rsidP="00973BE5">
            <w:pPr>
              <w:widowControl/>
              <w:spacing w:line="276" w:lineRule="auto"/>
              <w:jc w:val="left"/>
            </w:pPr>
            <w:r w:rsidRPr="00973BE5">
              <w:t>0</w:t>
            </w:r>
          </w:p>
        </w:tc>
        <w:tc>
          <w:tcPr>
            <w:tcW w:w="8038" w:type="dxa"/>
          </w:tcPr>
          <w:p w:rsidR="00BE0BA4" w:rsidRPr="00973BE5" w:rsidRDefault="00BE0BA4" w:rsidP="00973BE5">
            <w:pPr>
              <w:widowControl/>
              <w:spacing w:line="276" w:lineRule="auto"/>
              <w:jc w:val="left"/>
            </w:pPr>
            <w:r w:rsidRPr="00973BE5">
              <w:t>No error occurred</w:t>
            </w:r>
          </w:p>
        </w:tc>
      </w:tr>
      <w:tr w:rsidR="00BE0BA4" w:rsidRPr="00973BE5" w:rsidTr="00973BE5">
        <w:tc>
          <w:tcPr>
            <w:tcW w:w="1526" w:type="dxa"/>
          </w:tcPr>
          <w:p w:rsidR="00BE0BA4" w:rsidRPr="00973BE5" w:rsidRDefault="00BE0BA4" w:rsidP="00973BE5">
            <w:pPr>
              <w:widowControl/>
              <w:spacing w:line="276" w:lineRule="auto"/>
              <w:jc w:val="left"/>
            </w:pPr>
            <w:r w:rsidRPr="00973BE5">
              <w:t>-1</w:t>
            </w:r>
          </w:p>
        </w:tc>
        <w:tc>
          <w:tcPr>
            <w:tcW w:w="8038" w:type="dxa"/>
          </w:tcPr>
          <w:p w:rsidR="00BE0BA4" w:rsidRPr="00973BE5" w:rsidRDefault="00BE0BA4" w:rsidP="00973BE5">
            <w:pPr>
              <w:widowControl/>
              <w:spacing w:line="276" w:lineRule="auto"/>
              <w:jc w:val="left"/>
            </w:pPr>
            <w:r w:rsidRPr="00973BE5">
              <w:t>DLL was not initialized</w:t>
            </w:r>
          </w:p>
        </w:tc>
      </w:tr>
      <w:tr w:rsidR="00BE0BA4" w:rsidRPr="00973BE5" w:rsidTr="00973BE5">
        <w:tc>
          <w:tcPr>
            <w:tcW w:w="1526" w:type="dxa"/>
          </w:tcPr>
          <w:p w:rsidR="00BE0BA4" w:rsidRPr="00973BE5" w:rsidRDefault="00BE0BA4" w:rsidP="00973BE5">
            <w:pPr>
              <w:widowControl/>
              <w:spacing w:line="276" w:lineRule="auto"/>
              <w:jc w:val="left"/>
            </w:pPr>
            <w:r w:rsidRPr="00973BE5">
              <w:t>-2</w:t>
            </w:r>
          </w:p>
        </w:tc>
        <w:tc>
          <w:tcPr>
            <w:tcW w:w="8038" w:type="dxa"/>
          </w:tcPr>
          <w:p w:rsidR="00BE0BA4" w:rsidRPr="00973BE5" w:rsidRDefault="00BE0BA4" w:rsidP="00973BE5">
            <w:pPr>
              <w:widowControl/>
              <w:spacing w:line="276" w:lineRule="auto"/>
              <w:jc w:val="left"/>
            </w:pPr>
            <w:r w:rsidRPr="00973BE5">
              <w:t>Unknown error</w:t>
            </w:r>
          </w:p>
        </w:tc>
      </w:tr>
    </w:tbl>
    <w:p w:rsidR="00BE0BA4" w:rsidRDefault="00BE0BA4" w:rsidP="00504E53">
      <w:pPr>
        <w:widowControl/>
        <w:spacing w:line="276" w:lineRule="auto"/>
        <w:jc w:val="left"/>
      </w:pPr>
    </w:p>
    <w:p w:rsidR="00BE0BA4" w:rsidRDefault="00BE0BA4">
      <w:pPr>
        <w:widowControl/>
        <w:jc w:val="left"/>
      </w:pPr>
      <w:r>
        <w:br w:type="page"/>
      </w:r>
    </w:p>
    <w:p w:rsidR="00BE0BA4" w:rsidRDefault="00BE0BA4" w:rsidP="00504E53">
      <w:pPr>
        <w:widowControl/>
        <w:spacing w:line="276" w:lineRule="auto"/>
        <w:jc w:val="left"/>
        <w:rPr>
          <w:b/>
          <w:bCs/>
          <w:sz w:val="28"/>
          <w:szCs w:val="28"/>
        </w:rPr>
      </w:pPr>
      <w:r>
        <w:rPr>
          <w:b/>
          <w:bCs/>
          <w:sz w:val="28"/>
          <w:szCs w:val="28"/>
        </w:rPr>
        <w:t>4.2.7 PrepareForChild</w:t>
      </w:r>
    </w:p>
    <w:p w:rsidR="00BE0BA4" w:rsidRPr="003A48E2" w:rsidRDefault="00BE0BA4" w:rsidP="00044670">
      <w:pPr>
        <w:widowControl/>
        <w:spacing w:line="276" w:lineRule="auto"/>
        <w:jc w:val="left"/>
        <w:rPr>
          <w:b/>
        </w:rPr>
      </w:pPr>
      <w:r w:rsidRPr="003A48E2">
        <w:rPr>
          <w:b/>
        </w:rPr>
        <w:t>Task</w:t>
      </w:r>
    </w:p>
    <w:p w:rsidR="00BE0BA4" w:rsidRDefault="00BE0BA4" w:rsidP="00314407">
      <w:pPr>
        <w:widowControl/>
        <w:spacing w:line="276" w:lineRule="auto"/>
        <w:jc w:val="left"/>
        <w:rPr>
          <w:b/>
        </w:rPr>
      </w:pPr>
      <w:r w:rsidRPr="00B1414B">
        <w:t>This function can be called after (</w:t>
      </w:r>
      <w:r>
        <w:t xml:space="preserve">see 4.2.3 ReadPreviousStamp) </w:t>
      </w:r>
      <w:r w:rsidRPr="00B1414B">
        <w:t>the</w:t>
      </w:r>
      <w:r>
        <w:t xml:space="preserve"> previous test of a product has</w:t>
      </w:r>
      <w:r w:rsidRPr="00B1414B">
        <w:t xml:space="preserve"> been successful in carrying out a controlled manner using the ReadPreviousStamp function.</w:t>
      </w:r>
      <w:r>
        <w:t xml:space="preserve"> </w:t>
      </w:r>
      <w:r w:rsidRPr="005D178E">
        <w:t xml:space="preserve">After this function has been called, the current set values </w:t>
      </w:r>
      <w:r w:rsidRPr="005D178E">
        <w:rPr>
          <w:rFonts w:ascii="MS Mincho" w:eastAsia="MS Mincho" w:hAnsi="MS Mincho" w:cs="MS Mincho" w:hint="eastAsia"/>
        </w:rPr>
        <w:t>​​</w:t>
      </w:r>
      <w:r w:rsidRPr="005D178E">
        <w:t xml:space="preserve">of properties and </w:t>
      </w:r>
      <w:r w:rsidRPr="005D178E">
        <w:rPr>
          <w:rFonts w:ascii="Calibri" w:hAnsi="Calibri"/>
          <w:sz w:val="20"/>
          <w:szCs w:val="20"/>
        </w:rPr>
        <w:t>ArticleNo</w:t>
      </w:r>
      <w:r>
        <w:t xml:space="preserve"> and </w:t>
      </w:r>
      <w:r w:rsidRPr="005D178E">
        <w:rPr>
          <w:rFonts w:ascii="Calibri" w:hAnsi="Calibri"/>
          <w:sz w:val="20"/>
          <w:szCs w:val="20"/>
        </w:rPr>
        <w:t>SerialNo</w:t>
      </w:r>
      <w:r w:rsidRPr="005D178E">
        <w:t xml:space="preserve"> are stored in an array.</w:t>
      </w:r>
      <w:r>
        <w:t xml:space="preserve"> </w:t>
      </w:r>
      <w:r w:rsidRPr="00F84B9B">
        <w:t>If now the MarryAllChildren(see 4.2.8 MarryAllChildren) function is called,</w:t>
      </w:r>
      <w:r>
        <w:t xml:space="preserve"> </w:t>
      </w:r>
      <w:r w:rsidRPr="00F84B9B">
        <w:t>additional information is written to the database</w:t>
      </w:r>
      <w:r>
        <w:t xml:space="preserve">, it </w:t>
      </w:r>
      <w:r w:rsidRPr="00F84B9B">
        <w:t>m</w:t>
      </w:r>
      <w:r>
        <w:t>akes</w:t>
      </w:r>
      <w:r w:rsidRPr="00F84B9B">
        <w:t xml:space="preserve"> possible at a later time an association between the previously c</w:t>
      </w:r>
      <w:r>
        <w:t xml:space="preserve">ontrolled parts and the current </w:t>
      </w:r>
      <w:r w:rsidRPr="00F84B9B">
        <w:t>manufacture</w:t>
      </w:r>
      <w:r>
        <w:t xml:space="preserve"> part</w:t>
      </w:r>
      <w:r w:rsidRPr="00F84B9B">
        <w:t>.</w:t>
      </w:r>
      <w:r>
        <w:t xml:space="preserve"> F</w:t>
      </w:r>
      <w:r w:rsidRPr="00314407">
        <w:t>or example,</w:t>
      </w:r>
      <w:r>
        <w:t xml:space="preserve"> t</w:t>
      </w:r>
      <w:r w:rsidRPr="00314407">
        <w:t>his approach built single switch can be identified in a module</w:t>
      </w:r>
      <w:r>
        <w:t xml:space="preserve">. </w:t>
      </w:r>
      <w:r w:rsidRPr="00314407">
        <w:t>Furthermore, a proper clean all records can be guaranteed by this store when extended storage of the data is not provided. This feature requires a working connection to the SQL database.</w:t>
      </w:r>
    </w:p>
    <w:p w:rsidR="00BE0BA4" w:rsidRPr="00A84CBC" w:rsidRDefault="00BE0BA4" w:rsidP="00314407">
      <w:pPr>
        <w:widowControl/>
        <w:spacing w:line="276" w:lineRule="auto"/>
        <w:jc w:val="left"/>
        <w:rPr>
          <w:b/>
        </w:rPr>
      </w:pPr>
      <w:r w:rsidRPr="00A84CBC">
        <w:rPr>
          <w:b/>
        </w:rPr>
        <w:t>Call and parameter</w:t>
      </w:r>
    </w:p>
    <w:p w:rsidR="00BE0BA4" w:rsidRDefault="00BE0BA4" w:rsidP="00314407">
      <w:pPr>
        <w:widowControl/>
        <w:spacing w:line="276" w:lineRule="auto"/>
        <w:jc w:val="left"/>
      </w:pPr>
      <w:r>
        <w:t xml:space="preserve">The call function </w:t>
      </w:r>
      <w:r w:rsidRPr="00A84CBC">
        <w:t>is made in the manner</w:t>
      </w:r>
      <w:r>
        <w:rPr>
          <w:rFonts w:hint="eastAsia"/>
        </w:rPr>
        <w:t>，</w:t>
      </w:r>
    </w:p>
    <w:p w:rsidR="00BE0BA4" w:rsidRDefault="00BE0BA4" w:rsidP="008D12CF">
      <w:pPr>
        <w:widowControl/>
        <w:spacing w:line="276" w:lineRule="auto"/>
        <w:ind w:firstLineChars="150" w:firstLine="31680"/>
        <w:jc w:val="left"/>
        <w:rPr>
          <w:rFonts w:ascii="Calibri" w:hAnsi="Calibri"/>
          <w:sz w:val="20"/>
          <w:szCs w:val="20"/>
        </w:rPr>
      </w:pPr>
      <w:r w:rsidRPr="00314407">
        <w:rPr>
          <w:rFonts w:ascii="Calibri" w:hAnsi="Calibri"/>
          <w:sz w:val="20"/>
          <w:szCs w:val="20"/>
        </w:rPr>
        <w:t>lReturn = LineControl.PrepareForChild()</w:t>
      </w:r>
    </w:p>
    <w:p w:rsidR="00BE0BA4" w:rsidRDefault="00BE0BA4" w:rsidP="00314407">
      <w:pPr>
        <w:widowControl/>
        <w:spacing w:line="276" w:lineRule="auto"/>
        <w:jc w:val="left"/>
      </w:pPr>
      <w:r>
        <w:t xml:space="preserve">with the </w:t>
      </w:r>
      <w:r w:rsidRPr="00114DE5">
        <w:rPr>
          <w:rFonts w:ascii="Calibri" w:hAnsi="Calibri"/>
          <w:sz w:val="20"/>
          <w:szCs w:val="20"/>
        </w:rPr>
        <w:t>LineControl</w:t>
      </w:r>
      <w:r w:rsidRPr="00114DE5">
        <w:t xml:space="preserve"> in 4.1.2 - is specified using the component name under MS Visual Basic.</w:t>
      </w:r>
    </w:p>
    <w:p w:rsidR="00BE0BA4" w:rsidRDefault="00BE0BA4" w:rsidP="00314407">
      <w:pPr>
        <w:widowControl/>
        <w:spacing w:line="276" w:lineRule="auto"/>
        <w:jc w:val="left"/>
      </w:pPr>
      <w:r>
        <w:t>The function has no parameters.</w:t>
      </w:r>
    </w:p>
    <w:p w:rsidR="00BE0BA4" w:rsidRPr="0064164E" w:rsidRDefault="00BE0BA4" w:rsidP="00314407">
      <w:pPr>
        <w:widowControl/>
        <w:spacing w:line="276" w:lineRule="auto"/>
        <w:jc w:val="left"/>
        <w:rPr>
          <w:b/>
        </w:rPr>
      </w:pPr>
      <w:r w:rsidRPr="0064164E">
        <w:rPr>
          <w:b/>
        </w:rPr>
        <w:t>Return values</w:t>
      </w:r>
    </w:p>
    <w:p w:rsidR="00BE0BA4" w:rsidRDefault="00BE0BA4" w:rsidP="00314407">
      <w:pPr>
        <w:widowControl/>
        <w:spacing w:line="276" w:lineRule="auto"/>
        <w:jc w:val="left"/>
      </w:pPr>
      <w:r w:rsidRPr="00A45BF8">
        <w:t>The function returns the error code of type Long Skip past navigation:</w:t>
      </w:r>
    </w:p>
    <w:tbl>
      <w:tblPr>
        <w:tblW w:w="0" w:type="auto"/>
        <w:tblLook w:val="00A0"/>
      </w:tblPr>
      <w:tblGrid>
        <w:gridCol w:w="1526"/>
        <w:gridCol w:w="8038"/>
      </w:tblGrid>
      <w:tr w:rsidR="00BE0BA4" w:rsidRPr="00973BE5" w:rsidTr="00973BE5">
        <w:tc>
          <w:tcPr>
            <w:tcW w:w="1526" w:type="dxa"/>
          </w:tcPr>
          <w:p w:rsidR="00BE0BA4" w:rsidRPr="00973BE5" w:rsidRDefault="00BE0BA4" w:rsidP="00973BE5">
            <w:pPr>
              <w:widowControl/>
              <w:spacing w:line="276" w:lineRule="auto"/>
              <w:jc w:val="left"/>
            </w:pPr>
            <w:r w:rsidRPr="00973BE5">
              <w:t>0</w:t>
            </w:r>
          </w:p>
        </w:tc>
        <w:tc>
          <w:tcPr>
            <w:tcW w:w="8038" w:type="dxa"/>
          </w:tcPr>
          <w:p w:rsidR="00BE0BA4" w:rsidRPr="00973BE5" w:rsidRDefault="00BE0BA4" w:rsidP="00973BE5">
            <w:pPr>
              <w:widowControl/>
              <w:spacing w:line="276" w:lineRule="auto"/>
              <w:jc w:val="left"/>
            </w:pPr>
            <w:r w:rsidRPr="00973BE5">
              <w:t>No error occurred</w:t>
            </w:r>
          </w:p>
        </w:tc>
      </w:tr>
      <w:tr w:rsidR="00BE0BA4" w:rsidRPr="00973BE5" w:rsidTr="00973BE5">
        <w:tc>
          <w:tcPr>
            <w:tcW w:w="1526" w:type="dxa"/>
          </w:tcPr>
          <w:p w:rsidR="00BE0BA4" w:rsidRPr="00973BE5" w:rsidRDefault="00BE0BA4" w:rsidP="00973BE5">
            <w:pPr>
              <w:widowControl/>
              <w:spacing w:line="276" w:lineRule="auto"/>
              <w:jc w:val="left"/>
            </w:pPr>
            <w:r w:rsidRPr="00973BE5">
              <w:t>-1</w:t>
            </w:r>
          </w:p>
        </w:tc>
        <w:tc>
          <w:tcPr>
            <w:tcW w:w="8038" w:type="dxa"/>
          </w:tcPr>
          <w:p w:rsidR="00BE0BA4" w:rsidRPr="00973BE5" w:rsidRDefault="00BE0BA4" w:rsidP="00973BE5">
            <w:pPr>
              <w:widowControl/>
              <w:spacing w:line="276" w:lineRule="auto"/>
              <w:jc w:val="left"/>
            </w:pPr>
            <w:r w:rsidRPr="00973BE5">
              <w:t>DLL was not initialized</w:t>
            </w:r>
          </w:p>
        </w:tc>
      </w:tr>
      <w:tr w:rsidR="00BE0BA4" w:rsidRPr="00973BE5" w:rsidTr="00973BE5">
        <w:tc>
          <w:tcPr>
            <w:tcW w:w="1526" w:type="dxa"/>
          </w:tcPr>
          <w:p w:rsidR="00BE0BA4" w:rsidRPr="00973BE5" w:rsidRDefault="00BE0BA4" w:rsidP="00973BE5">
            <w:pPr>
              <w:widowControl/>
              <w:spacing w:line="276" w:lineRule="auto"/>
              <w:jc w:val="left"/>
            </w:pPr>
            <w:r w:rsidRPr="00973BE5">
              <w:t>-2</w:t>
            </w:r>
          </w:p>
        </w:tc>
        <w:tc>
          <w:tcPr>
            <w:tcW w:w="8038" w:type="dxa"/>
          </w:tcPr>
          <w:p w:rsidR="00BE0BA4" w:rsidRPr="00973BE5" w:rsidRDefault="00BE0BA4" w:rsidP="00973BE5">
            <w:pPr>
              <w:widowControl/>
              <w:spacing w:line="276" w:lineRule="auto"/>
              <w:jc w:val="left"/>
            </w:pPr>
            <w:r w:rsidRPr="00973BE5">
              <w:t>Unknown error</w:t>
            </w:r>
          </w:p>
        </w:tc>
      </w:tr>
    </w:tbl>
    <w:p w:rsidR="00BE0BA4" w:rsidRDefault="00BE0BA4" w:rsidP="00504E53">
      <w:pPr>
        <w:widowControl/>
        <w:spacing w:line="276" w:lineRule="auto"/>
        <w:jc w:val="left"/>
        <w:rPr>
          <w:rFonts w:ascii="Calibri" w:hAnsi="Calibri"/>
          <w:sz w:val="20"/>
          <w:szCs w:val="20"/>
        </w:rPr>
      </w:pPr>
    </w:p>
    <w:p w:rsidR="00BE0BA4" w:rsidRDefault="00BE0BA4">
      <w:pPr>
        <w:widowControl/>
        <w:jc w:val="left"/>
        <w:rPr>
          <w:rFonts w:ascii="Calibri" w:hAnsi="Calibri"/>
          <w:sz w:val="20"/>
          <w:szCs w:val="20"/>
        </w:rPr>
      </w:pPr>
      <w:r>
        <w:rPr>
          <w:rFonts w:ascii="Calibri" w:hAnsi="Calibri"/>
          <w:sz w:val="20"/>
          <w:szCs w:val="20"/>
        </w:rPr>
        <w:br w:type="page"/>
      </w:r>
    </w:p>
    <w:p w:rsidR="00BE0BA4" w:rsidRDefault="00BE0BA4" w:rsidP="00504E53">
      <w:pPr>
        <w:widowControl/>
        <w:spacing w:line="276" w:lineRule="auto"/>
        <w:jc w:val="left"/>
        <w:rPr>
          <w:b/>
          <w:bCs/>
          <w:sz w:val="28"/>
          <w:szCs w:val="28"/>
        </w:rPr>
      </w:pPr>
      <w:r>
        <w:rPr>
          <w:b/>
          <w:bCs/>
          <w:sz w:val="28"/>
          <w:szCs w:val="28"/>
        </w:rPr>
        <w:t>4.2.8 MarryAllChildren</w:t>
      </w:r>
    </w:p>
    <w:p w:rsidR="00BE0BA4" w:rsidRPr="003A48E2" w:rsidRDefault="00BE0BA4" w:rsidP="00713550">
      <w:pPr>
        <w:widowControl/>
        <w:spacing w:line="276" w:lineRule="auto"/>
        <w:jc w:val="left"/>
        <w:rPr>
          <w:b/>
        </w:rPr>
      </w:pPr>
      <w:r w:rsidRPr="003A48E2">
        <w:rPr>
          <w:b/>
        </w:rPr>
        <w:t>Task</w:t>
      </w:r>
    </w:p>
    <w:p w:rsidR="00BE0BA4" w:rsidRDefault="00BE0BA4" w:rsidP="00713550">
      <w:pPr>
        <w:widowControl/>
        <w:spacing w:line="276" w:lineRule="auto"/>
        <w:jc w:val="left"/>
      </w:pPr>
      <w:r w:rsidRPr="00713550">
        <w:t>This function combines all previously stored with the PrepareForChild (see 4.2.7 PrepareForChild)</w:t>
      </w:r>
      <w:r>
        <w:t xml:space="preserve"> </w:t>
      </w:r>
      <w:r w:rsidRPr="00713550">
        <w:t xml:space="preserve">feature </w:t>
      </w:r>
      <w:r>
        <w:t>item</w:t>
      </w:r>
      <w:r w:rsidRPr="00713550">
        <w:t xml:space="preserve"> and serial number of the currently selected item</w:t>
      </w:r>
      <w:r>
        <w:t xml:space="preserve"> </w:t>
      </w:r>
      <w:r w:rsidRPr="00713550">
        <w:t>and writes the records to the database.</w:t>
      </w:r>
      <w:r>
        <w:t xml:space="preserve"> F</w:t>
      </w:r>
      <w:r w:rsidRPr="001B5192">
        <w:t>or example</w:t>
      </w:r>
      <w:r>
        <w:t>, b</w:t>
      </w:r>
      <w:r w:rsidRPr="001B5192">
        <w:t xml:space="preserve">y this procedure, an assignment of a module, incorporated into single </w:t>
      </w:r>
      <w:r>
        <w:t>item</w:t>
      </w:r>
      <w:r w:rsidRPr="001B5192">
        <w:t xml:space="preserve"> is possible.</w:t>
      </w:r>
      <w:r>
        <w:t xml:space="preserve"> </w:t>
      </w:r>
      <w:r w:rsidRPr="001B5192">
        <w:t>Furthermore, a proper clean all records can be guaranteed by this store when a permanent storage of the data is not provided. This feature requires a working connection to the SQL database.</w:t>
      </w:r>
    </w:p>
    <w:p w:rsidR="00BE0BA4" w:rsidRPr="00A84CBC" w:rsidRDefault="00BE0BA4" w:rsidP="001B5192">
      <w:pPr>
        <w:widowControl/>
        <w:spacing w:line="276" w:lineRule="auto"/>
        <w:jc w:val="left"/>
        <w:rPr>
          <w:b/>
        </w:rPr>
      </w:pPr>
      <w:r w:rsidRPr="00A84CBC">
        <w:rPr>
          <w:b/>
        </w:rPr>
        <w:t>Call and parameter</w:t>
      </w:r>
    </w:p>
    <w:p w:rsidR="00BE0BA4" w:rsidRDefault="00BE0BA4" w:rsidP="001B5192">
      <w:pPr>
        <w:widowControl/>
        <w:spacing w:line="276" w:lineRule="auto"/>
        <w:jc w:val="left"/>
      </w:pPr>
      <w:r>
        <w:t xml:space="preserve">The call function </w:t>
      </w:r>
      <w:r w:rsidRPr="00A84CBC">
        <w:t>is made in the manner</w:t>
      </w:r>
      <w:r>
        <w:rPr>
          <w:rFonts w:hint="eastAsia"/>
        </w:rPr>
        <w:t>，</w:t>
      </w:r>
    </w:p>
    <w:p w:rsidR="00BE0BA4" w:rsidRPr="001B5192" w:rsidRDefault="00BE0BA4" w:rsidP="00DD4EC4">
      <w:pPr>
        <w:widowControl/>
        <w:spacing w:line="276" w:lineRule="auto"/>
        <w:ind w:firstLineChars="150" w:firstLine="31680"/>
        <w:jc w:val="left"/>
        <w:rPr>
          <w:rFonts w:ascii="Calibri" w:hAnsi="Calibri"/>
          <w:sz w:val="20"/>
          <w:szCs w:val="20"/>
        </w:rPr>
      </w:pPr>
      <w:r w:rsidRPr="001B5192">
        <w:rPr>
          <w:rFonts w:ascii="Calibri" w:hAnsi="Calibri"/>
          <w:sz w:val="20"/>
          <w:szCs w:val="20"/>
        </w:rPr>
        <w:t>lReturn = LineControl.MarryAllChildren()</w:t>
      </w:r>
    </w:p>
    <w:p w:rsidR="00BE0BA4" w:rsidRDefault="00BE0BA4" w:rsidP="001B5192">
      <w:pPr>
        <w:widowControl/>
        <w:spacing w:line="276" w:lineRule="auto"/>
        <w:jc w:val="left"/>
      </w:pPr>
      <w:r>
        <w:t xml:space="preserve">with the </w:t>
      </w:r>
      <w:r w:rsidRPr="00114DE5">
        <w:rPr>
          <w:rFonts w:ascii="Calibri" w:hAnsi="Calibri"/>
          <w:sz w:val="20"/>
          <w:szCs w:val="20"/>
        </w:rPr>
        <w:t>LineControl</w:t>
      </w:r>
      <w:r w:rsidRPr="00114DE5">
        <w:t xml:space="preserve"> in 4.1.2 - is specified using the component name under MS Visual Basic.</w:t>
      </w:r>
    </w:p>
    <w:p w:rsidR="00BE0BA4" w:rsidRDefault="00BE0BA4" w:rsidP="001B5192">
      <w:pPr>
        <w:widowControl/>
        <w:spacing w:line="276" w:lineRule="auto"/>
        <w:jc w:val="left"/>
      </w:pPr>
      <w:r>
        <w:t>The function has no parameters.</w:t>
      </w:r>
    </w:p>
    <w:p w:rsidR="00BE0BA4" w:rsidRPr="0064164E" w:rsidRDefault="00BE0BA4" w:rsidP="001B5192">
      <w:pPr>
        <w:widowControl/>
        <w:spacing w:line="276" w:lineRule="auto"/>
        <w:jc w:val="left"/>
        <w:rPr>
          <w:b/>
        </w:rPr>
      </w:pPr>
      <w:r w:rsidRPr="0064164E">
        <w:rPr>
          <w:b/>
        </w:rPr>
        <w:t>Return values</w:t>
      </w:r>
    </w:p>
    <w:p w:rsidR="00BE0BA4" w:rsidRDefault="00BE0BA4" w:rsidP="001B5192">
      <w:pPr>
        <w:widowControl/>
        <w:spacing w:line="276" w:lineRule="auto"/>
        <w:jc w:val="left"/>
      </w:pPr>
      <w:r w:rsidRPr="00A45BF8">
        <w:t>The function returns the error code of type Long Skip past navigation:</w:t>
      </w:r>
    </w:p>
    <w:tbl>
      <w:tblPr>
        <w:tblW w:w="0" w:type="auto"/>
        <w:tblLook w:val="00A0"/>
      </w:tblPr>
      <w:tblGrid>
        <w:gridCol w:w="1526"/>
        <w:gridCol w:w="8038"/>
      </w:tblGrid>
      <w:tr w:rsidR="00BE0BA4" w:rsidRPr="00973BE5" w:rsidTr="00973BE5">
        <w:tc>
          <w:tcPr>
            <w:tcW w:w="1526" w:type="dxa"/>
          </w:tcPr>
          <w:p w:rsidR="00BE0BA4" w:rsidRPr="00973BE5" w:rsidRDefault="00BE0BA4" w:rsidP="00973BE5">
            <w:pPr>
              <w:widowControl/>
              <w:spacing w:line="276" w:lineRule="auto"/>
              <w:jc w:val="left"/>
            </w:pPr>
            <w:r w:rsidRPr="00973BE5">
              <w:t>0</w:t>
            </w:r>
          </w:p>
        </w:tc>
        <w:tc>
          <w:tcPr>
            <w:tcW w:w="8038" w:type="dxa"/>
          </w:tcPr>
          <w:p w:rsidR="00BE0BA4" w:rsidRPr="00973BE5" w:rsidRDefault="00BE0BA4" w:rsidP="00973BE5">
            <w:pPr>
              <w:widowControl/>
              <w:spacing w:line="276" w:lineRule="auto"/>
              <w:jc w:val="left"/>
            </w:pPr>
            <w:r w:rsidRPr="00973BE5">
              <w:t>No error occurred</w:t>
            </w:r>
          </w:p>
        </w:tc>
      </w:tr>
      <w:tr w:rsidR="00BE0BA4" w:rsidRPr="00973BE5" w:rsidTr="00973BE5">
        <w:tc>
          <w:tcPr>
            <w:tcW w:w="1526" w:type="dxa"/>
          </w:tcPr>
          <w:p w:rsidR="00BE0BA4" w:rsidRPr="00973BE5" w:rsidRDefault="00BE0BA4" w:rsidP="00973BE5">
            <w:pPr>
              <w:widowControl/>
              <w:spacing w:line="276" w:lineRule="auto"/>
              <w:jc w:val="left"/>
            </w:pPr>
            <w:r w:rsidRPr="00973BE5">
              <w:t>-1</w:t>
            </w:r>
          </w:p>
        </w:tc>
        <w:tc>
          <w:tcPr>
            <w:tcW w:w="8038" w:type="dxa"/>
          </w:tcPr>
          <w:p w:rsidR="00BE0BA4" w:rsidRPr="00973BE5" w:rsidRDefault="00BE0BA4" w:rsidP="00973BE5">
            <w:pPr>
              <w:widowControl/>
              <w:spacing w:line="276" w:lineRule="auto"/>
              <w:jc w:val="left"/>
            </w:pPr>
            <w:r w:rsidRPr="00973BE5">
              <w:t>Record could not be written</w:t>
            </w:r>
          </w:p>
        </w:tc>
      </w:tr>
      <w:tr w:rsidR="00BE0BA4" w:rsidRPr="00973BE5" w:rsidTr="00973BE5">
        <w:tc>
          <w:tcPr>
            <w:tcW w:w="1526" w:type="dxa"/>
          </w:tcPr>
          <w:p w:rsidR="00BE0BA4" w:rsidRPr="00973BE5" w:rsidRDefault="00BE0BA4" w:rsidP="00973BE5">
            <w:pPr>
              <w:widowControl/>
              <w:spacing w:line="276" w:lineRule="auto"/>
              <w:jc w:val="left"/>
            </w:pPr>
            <w:r w:rsidRPr="00973BE5">
              <w:t>-2</w:t>
            </w:r>
          </w:p>
        </w:tc>
        <w:tc>
          <w:tcPr>
            <w:tcW w:w="8038" w:type="dxa"/>
          </w:tcPr>
          <w:p w:rsidR="00BE0BA4" w:rsidRPr="00973BE5" w:rsidRDefault="00BE0BA4" w:rsidP="00973BE5">
            <w:pPr>
              <w:widowControl/>
              <w:spacing w:line="276" w:lineRule="auto"/>
              <w:jc w:val="left"/>
            </w:pPr>
            <w:r w:rsidRPr="00973BE5">
              <w:t>DLL was not initialized</w:t>
            </w:r>
          </w:p>
        </w:tc>
      </w:tr>
      <w:tr w:rsidR="00BE0BA4" w:rsidRPr="00973BE5" w:rsidTr="00973BE5">
        <w:tc>
          <w:tcPr>
            <w:tcW w:w="1526" w:type="dxa"/>
          </w:tcPr>
          <w:p w:rsidR="00BE0BA4" w:rsidRPr="00973BE5" w:rsidRDefault="00BE0BA4" w:rsidP="00973BE5">
            <w:pPr>
              <w:widowControl/>
              <w:spacing w:line="276" w:lineRule="auto"/>
              <w:jc w:val="left"/>
            </w:pPr>
            <w:r w:rsidRPr="00973BE5">
              <w:t>-3</w:t>
            </w:r>
          </w:p>
        </w:tc>
        <w:tc>
          <w:tcPr>
            <w:tcW w:w="8038" w:type="dxa"/>
          </w:tcPr>
          <w:p w:rsidR="00BE0BA4" w:rsidRPr="00973BE5" w:rsidRDefault="00BE0BA4" w:rsidP="00973BE5">
            <w:pPr>
              <w:widowControl/>
              <w:spacing w:line="276" w:lineRule="auto"/>
              <w:jc w:val="left"/>
            </w:pPr>
            <w:r w:rsidRPr="00973BE5">
              <w:t>Unknown error</w:t>
            </w:r>
          </w:p>
        </w:tc>
      </w:tr>
    </w:tbl>
    <w:p w:rsidR="00BE0BA4" w:rsidRDefault="00BE0BA4" w:rsidP="001B5192">
      <w:pPr>
        <w:widowControl/>
        <w:spacing w:line="276" w:lineRule="auto"/>
        <w:jc w:val="left"/>
      </w:pPr>
    </w:p>
    <w:p w:rsidR="00BE0BA4" w:rsidRDefault="00BE0BA4">
      <w:pPr>
        <w:widowControl/>
        <w:jc w:val="left"/>
      </w:pPr>
      <w:r>
        <w:br w:type="page"/>
      </w:r>
    </w:p>
    <w:p w:rsidR="00BE0BA4" w:rsidRDefault="00BE0BA4" w:rsidP="001B5192">
      <w:pPr>
        <w:widowControl/>
        <w:spacing w:line="276" w:lineRule="auto"/>
        <w:jc w:val="left"/>
      </w:pPr>
      <w:r>
        <w:rPr>
          <w:b/>
          <w:bCs/>
          <w:sz w:val="28"/>
          <w:szCs w:val="28"/>
        </w:rPr>
        <w:t>4.2.9 GetLastParent</w:t>
      </w:r>
    </w:p>
    <w:p w:rsidR="00BE0BA4" w:rsidRPr="003A48E2" w:rsidRDefault="00BE0BA4" w:rsidP="0066265E">
      <w:pPr>
        <w:widowControl/>
        <w:spacing w:line="276" w:lineRule="auto"/>
        <w:jc w:val="left"/>
        <w:rPr>
          <w:b/>
        </w:rPr>
      </w:pPr>
      <w:r w:rsidRPr="003A48E2">
        <w:rPr>
          <w:b/>
        </w:rPr>
        <w:t>Task</w:t>
      </w:r>
    </w:p>
    <w:p w:rsidR="00BE0BA4" w:rsidRPr="006F68C5" w:rsidRDefault="00BE0BA4" w:rsidP="006F68C5">
      <w:pPr>
        <w:widowControl/>
        <w:spacing w:line="276" w:lineRule="auto"/>
        <w:jc w:val="left"/>
      </w:pPr>
      <w:r w:rsidRPr="006F68C5">
        <w:t xml:space="preserve">This function searches for a part number and a serial number of the corresponding parent in </w:t>
      </w:r>
      <w:r>
        <w:t xml:space="preserve">the </w:t>
      </w:r>
      <w:r w:rsidRPr="006F68C5">
        <w:t>Marrying table</w:t>
      </w:r>
      <w:r>
        <w:t xml:space="preserve">. </w:t>
      </w:r>
      <w:r w:rsidRPr="006F68C5">
        <w:t>If multiple entries exist, the current is taken, which is assumed that older parents have been dismantled and thus no longer physically exist. This feature requires a working connection to the SQL database.</w:t>
      </w:r>
    </w:p>
    <w:p w:rsidR="00BE0BA4" w:rsidRPr="00A84CBC" w:rsidRDefault="00BE0BA4" w:rsidP="006F68C5">
      <w:pPr>
        <w:widowControl/>
        <w:spacing w:line="276" w:lineRule="auto"/>
        <w:jc w:val="left"/>
        <w:rPr>
          <w:b/>
        </w:rPr>
      </w:pPr>
      <w:r w:rsidRPr="00A84CBC">
        <w:rPr>
          <w:b/>
        </w:rPr>
        <w:t>Call and parameter</w:t>
      </w:r>
    </w:p>
    <w:p w:rsidR="00BE0BA4" w:rsidRDefault="00BE0BA4" w:rsidP="006F68C5">
      <w:pPr>
        <w:widowControl/>
        <w:spacing w:line="276" w:lineRule="auto"/>
        <w:jc w:val="left"/>
      </w:pPr>
      <w:r>
        <w:t xml:space="preserve">The call function </w:t>
      </w:r>
      <w:r w:rsidRPr="00A84CBC">
        <w:t>is made in the manner</w:t>
      </w:r>
      <w:r>
        <w:rPr>
          <w:rFonts w:hint="eastAsia"/>
        </w:rPr>
        <w:t>，</w:t>
      </w:r>
    </w:p>
    <w:p w:rsidR="00BE0BA4" w:rsidRPr="006F68C5" w:rsidRDefault="00BE0BA4" w:rsidP="006F68C5">
      <w:pPr>
        <w:widowControl/>
        <w:spacing w:line="276" w:lineRule="auto"/>
        <w:jc w:val="left"/>
        <w:rPr>
          <w:rFonts w:ascii="Calibri" w:hAnsi="Calibri"/>
          <w:sz w:val="20"/>
          <w:szCs w:val="20"/>
        </w:rPr>
      </w:pPr>
      <w:r w:rsidRPr="006F68C5">
        <w:rPr>
          <w:rFonts w:ascii="Calibri" w:hAnsi="Calibri"/>
          <w:sz w:val="20"/>
          <w:szCs w:val="20"/>
        </w:rPr>
        <w:t xml:space="preserve">   Dim bReturn As Boolean </w:t>
      </w:r>
    </w:p>
    <w:p w:rsidR="00BE0BA4" w:rsidRPr="006F68C5" w:rsidRDefault="00BE0BA4" w:rsidP="006F68C5">
      <w:pPr>
        <w:widowControl/>
        <w:spacing w:line="276" w:lineRule="auto"/>
        <w:jc w:val="left"/>
        <w:rPr>
          <w:rFonts w:ascii="Calibri" w:hAnsi="Calibri"/>
          <w:sz w:val="20"/>
          <w:szCs w:val="20"/>
        </w:rPr>
      </w:pPr>
      <w:r w:rsidRPr="006F68C5">
        <w:rPr>
          <w:rFonts w:ascii="Calibri" w:hAnsi="Calibri"/>
          <w:sz w:val="20"/>
          <w:szCs w:val="20"/>
        </w:rPr>
        <w:t xml:space="preserve">   Dim result() As String </w:t>
      </w:r>
    </w:p>
    <w:p w:rsidR="00BE0BA4" w:rsidRPr="006F68C5" w:rsidRDefault="00BE0BA4" w:rsidP="006F68C5">
      <w:pPr>
        <w:widowControl/>
        <w:spacing w:line="276" w:lineRule="auto"/>
        <w:jc w:val="left"/>
        <w:rPr>
          <w:rFonts w:ascii="Calibri" w:hAnsi="Calibri"/>
          <w:sz w:val="20"/>
          <w:szCs w:val="20"/>
        </w:rPr>
      </w:pPr>
      <w:r w:rsidRPr="006F68C5">
        <w:rPr>
          <w:rFonts w:ascii="Calibri" w:hAnsi="Calibri"/>
          <w:sz w:val="20"/>
          <w:szCs w:val="20"/>
        </w:rPr>
        <w:t xml:space="preserve">   Dim articleNumber as String </w:t>
      </w:r>
    </w:p>
    <w:p w:rsidR="00BE0BA4" w:rsidRPr="006F68C5" w:rsidRDefault="00BE0BA4" w:rsidP="006F68C5">
      <w:pPr>
        <w:widowControl/>
        <w:spacing w:line="276" w:lineRule="auto"/>
        <w:jc w:val="left"/>
        <w:rPr>
          <w:rFonts w:ascii="Calibri" w:hAnsi="Calibri"/>
          <w:sz w:val="20"/>
          <w:szCs w:val="20"/>
        </w:rPr>
      </w:pPr>
      <w:r w:rsidRPr="006F68C5">
        <w:rPr>
          <w:rFonts w:ascii="Calibri" w:hAnsi="Calibri"/>
          <w:sz w:val="20"/>
          <w:szCs w:val="20"/>
        </w:rPr>
        <w:t xml:space="preserve">   Dim serialNumber as String </w:t>
      </w:r>
    </w:p>
    <w:p w:rsidR="00BE0BA4" w:rsidRPr="006F68C5" w:rsidRDefault="00BE0BA4" w:rsidP="002771CE">
      <w:pPr>
        <w:widowControl/>
        <w:spacing w:line="276" w:lineRule="auto"/>
        <w:ind w:firstLineChars="150" w:firstLine="31680"/>
        <w:jc w:val="left"/>
        <w:rPr>
          <w:rFonts w:ascii="Calibri" w:hAnsi="Calibri"/>
          <w:sz w:val="20"/>
          <w:szCs w:val="20"/>
        </w:rPr>
      </w:pPr>
      <w:r w:rsidRPr="006F68C5">
        <w:rPr>
          <w:rFonts w:ascii="Calibri" w:hAnsi="Calibri"/>
          <w:sz w:val="20"/>
          <w:szCs w:val="20"/>
        </w:rPr>
        <w:t xml:space="preserve">articleNumber = “12345678-01” </w:t>
      </w:r>
    </w:p>
    <w:p w:rsidR="00BE0BA4" w:rsidRPr="006F68C5" w:rsidRDefault="00BE0BA4" w:rsidP="002771CE">
      <w:pPr>
        <w:widowControl/>
        <w:spacing w:line="276" w:lineRule="auto"/>
        <w:ind w:firstLineChars="150" w:firstLine="31680"/>
        <w:jc w:val="left"/>
        <w:rPr>
          <w:rFonts w:ascii="Calibri" w:hAnsi="Calibri"/>
          <w:sz w:val="20"/>
          <w:szCs w:val="20"/>
        </w:rPr>
      </w:pPr>
      <w:r w:rsidRPr="006F68C5">
        <w:rPr>
          <w:rFonts w:ascii="Calibri" w:hAnsi="Calibri"/>
          <w:sz w:val="20"/>
          <w:szCs w:val="20"/>
        </w:rPr>
        <w:t xml:space="preserve">serialNumber = “12345ABC10000” </w:t>
      </w:r>
    </w:p>
    <w:p w:rsidR="00BE0BA4" w:rsidRPr="006F68C5" w:rsidRDefault="00BE0BA4" w:rsidP="002771CE">
      <w:pPr>
        <w:widowControl/>
        <w:spacing w:line="276" w:lineRule="auto"/>
        <w:ind w:firstLineChars="150" w:firstLine="31680"/>
        <w:jc w:val="left"/>
        <w:rPr>
          <w:rFonts w:ascii="Calibri" w:hAnsi="Calibri"/>
          <w:sz w:val="20"/>
          <w:szCs w:val="20"/>
        </w:rPr>
      </w:pPr>
      <w:r w:rsidRPr="006F68C5">
        <w:rPr>
          <w:rFonts w:ascii="Calibri" w:hAnsi="Calibri"/>
          <w:sz w:val="20"/>
          <w:szCs w:val="20"/>
        </w:rPr>
        <w:t>bReturn = LineControl.GetLastParent(articleNumber, serialNumber, result)</w:t>
      </w:r>
    </w:p>
    <w:p w:rsidR="00BE0BA4" w:rsidRDefault="00BE0BA4" w:rsidP="006F68C5">
      <w:pPr>
        <w:widowControl/>
        <w:spacing w:line="276" w:lineRule="auto"/>
        <w:jc w:val="left"/>
      </w:pPr>
      <w:r>
        <w:t xml:space="preserve">with the </w:t>
      </w:r>
      <w:r w:rsidRPr="00114DE5">
        <w:rPr>
          <w:rFonts w:ascii="Calibri" w:hAnsi="Calibri"/>
          <w:sz w:val="20"/>
          <w:szCs w:val="20"/>
        </w:rPr>
        <w:t>LineControl</w:t>
      </w:r>
      <w:r w:rsidRPr="00114DE5">
        <w:t xml:space="preserve"> in 4.1.2 - is specified using the component name under MS Visual Basic.</w:t>
      </w:r>
    </w:p>
    <w:p w:rsidR="00BE0BA4" w:rsidRPr="0064164E" w:rsidRDefault="00BE0BA4" w:rsidP="006F68C5">
      <w:pPr>
        <w:widowControl/>
        <w:spacing w:line="276" w:lineRule="auto"/>
        <w:jc w:val="left"/>
        <w:rPr>
          <w:b/>
        </w:rPr>
      </w:pPr>
      <w:r w:rsidRPr="0064164E">
        <w:rPr>
          <w:b/>
        </w:rPr>
        <w:t>Return values</w:t>
      </w:r>
    </w:p>
    <w:p w:rsidR="00BE0BA4" w:rsidRDefault="00BE0BA4" w:rsidP="00504E53">
      <w:pPr>
        <w:widowControl/>
        <w:spacing w:line="276" w:lineRule="auto"/>
        <w:jc w:val="left"/>
      </w:pPr>
      <w:r w:rsidRPr="006F68C5">
        <w:t>The function returns a Boolean result, the value "true" for a record is found and the value "false" for no record is found.</w:t>
      </w:r>
    </w:p>
    <w:p w:rsidR="00BE0BA4" w:rsidRDefault="00BE0BA4" w:rsidP="006F68C5">
      <w:pPr>
        <w:widowControl/>
        <w:spacing w:line="276" w:lineRule="auto"/>
        <w:jc w:val="left"/>
      </w:pPr>
      <w:r>
        <w:t>A record was found, the data is written to the array, which was being furnished as the last parameter.</w:t>
      </w:r>
    </w:p>
    <w:p w:rsidR="00BE0BA4" w:rsidRDefault="00BE0BA4" w:rsidP="006F68C5">
      <w:pPr>
        <w:widowControl/>
        <w:spacing w:line="276" w:lineRule="auto"/>
        <w:jc w:val="left"/>
      </w:pPr>
      <w:r>
        <w:t>The evaluation of the call takes place in the manner</w:t>
      </w:r>
    </w:p>
    <w:p w:rsidR="00BE0BA4" w:rsidRPr="006146C0" w:rsidRDefault="00BE0BA4" w:rsidP="00056F4B">
      <w:pPr>
        <w:widowControl/>
        <w:spacing w:line="276" w:lineRule="auto"/>
        <w:ind w:firstLineChars="150" w:firstLine="31680"/>
        <w:jc w:val="left"/>
        <w:rPr>
          <w:rFonts w:ascii="Calibri" w:hAnsi="Calibri"/>
          <w:sz w:val="20"/>
          <w:szCs w:val="20"/>
          <w:lang w:val="de-DE"/>
        </w:rPr>
      </w:pPr>
      <w:r w:rsidRPr="006146C0">
        <w:rPr>
          <w:rFonts w:ascii="Calibri" w:hAnsi="Calibri"/>
          <w:sz w:val="20"/>
          <w:szCs w:val="20"/>
          <w:lang w:val="de-DE"/>
        </w:rPr>
        <w:t xml:space="preserve">If bReturn = True Then </w:t>
      </w:r>
    </w:p>
    <w:p w:rsidR="00BE0BA4" w:rsidRPr="006146C0" w:rsidRDefault="00BE0BA4" w:rsidP="00056F4B">
      <w:pPr>
        <w:widowControl/>
        <w:spacing w:line="276" w:lineRule="auto"/>
        <w:ind w:firstLineChars="300" w:firstLine="31680"/>
        <w:jc w:val="left"/>
        <w:rPr>
          <w:rFonts w:ascii="Calibri" w:hAnsi="Calibri"/>
          <w:sz w:val="20"/>
          <w:szCs w:val="20"/>
          <w:lang w:val="de-DE"/>
        </w:rPr>
      </w:pPr>
      <w:r w:rsidRPr="006146C0">
        <w:rPr>
          <w:rFonts w:ascii="Calibri" w:hAnsi="Calibri"/>
          <w:sz w:val="20"/>
          <w:szCs w:val="20"/>
          <w:lang w:val="de-DE"/>
        </w:rPr>
        <w:t xml:space="preserve">MsgBox “ElternteilArtikelnummer: “ &amp;result(0) </w:t>
      </w:r>
    </w:p>
    <w:p w:rsidR="00BE0BA4" w:rsidRPr="006146C0" w:rsidRDefault="00BE0BA4" w:rsidP="00056F4B">
      <w:pPr>
        <w:widowControl/>
        <w:spacing w:line="276" w:lineRule="auto"/>
        <w:ind w:firstLineChars="300" w:firstLine="31680"/>
        <w:jc w:val="left"/>
        <w:rPr>
          <w:rFonts w:ascii="Calibri" w:hAnsi="Calibri"/>
          <w:sz w:val="20"/>
          <w:szCs w:val="20"/>
          <w:lang w:val="de-DE"/>
        </w:rPr>
      </w:pPr>
      <w:r w:rsidRPr="006146C0">
        <w:rPr>
          <w:rFonts w:ascii="Calibri" w:hAnsi="Calibri"/>
          <w:sz w:val="20"/>
          <w:szCs w:val="20"/>
          <w:lang w:val="de-DE"/>
        </w:rPr>
        <w:t xml:space="preserve">MsgBox “ElternteilSeriennummer: “ &amp;result(1) </w:t>
      </w:r>
    </w:p>
    <w:p w:rsidR="00BE0BA4" w:rsidRDefault="00BE0BA4" w:rsidP="00056F4B">
      <w:pPr>
        <w:widowControl/>
        <w:spacing w:line="276" w:lineRule="auto"/>
        <w:ind w:firstLineChars="150" w:firstLine="31680"/>
        <w:jc w:val="left"/>
        <w:rPr>
          <w:rFonts w:ascii="Calibri" w:hAnsi="Calibri"/>
          <w:sz w:val="20"/>
          <w:szCs w:val="20"/>
        </w:rPr>
      </w:pPr>
      <w:r w:rsidRPr="006F68C5">
        <w:rPr>
          <w:rFonts w:ascii="Calibri" w:hAnsi="Calibri"/>
          <w:sz w:val="20"/>
          <w:szCs w:val="20"/>
        </w:rPr>
        <w:t>End If</w:t>
      </w:r>
    </w:p>
    <w:p w:rsidR="00BE0BA4" w:rsidRDefault="00BE0BA4">
      <w:pPr>
        <w:widowControl/>
        <w:jc w:val="left"/>
        <w:rPr>
          <w:rFonts w:ascii="Calibri" w:hAnsi="Calibri"/>
          <w:sz w:val="20"/>
          <w:szCs w:val="20"/>
        </w:rPr>
      </w:pPr>
      <w:r>
        <w:rPr>
          <w:rFonts w:ascii="Calibri" w:hAnsi="Calibri"/>
          <w:sz w:val="20"/>
          <w:szCs w:val="20"/>
        </w:rPr>
        <w:br w:type="page"/>
      </w:r>
    </w:p>
    <w:p w:rsidR="00BE0BA4" w:rsidRDefault="00BE0BA4" w:rsidP="006F68C5">
      <w:pPr>
        <w:widowControl/>
        <w:spacing w:line="276" w:lineRule="auto"/>
        <w:jc w:val="left"/>
        <w:rPr>
          <w:b/>
          <w:bCs/>
          <w:sz w:val="28"/>
          <w:szCs w:val="28"/>
        </w:rPr>
      </w:pPr>
      <w:r>
        <w:rPr>
          <w:b/>
          <w:bCs/>
          <w:sz w:val="28"/>
          <w:szCs w:val="28"/>
        </w:rPr>
        <w:t>4.2.10 GetParents</w:t>
      </w:r>
    </w:p>
    <w:p w:rsidR="00BE0BA4" w:rsidRPr="003A48E2" w:rsidRDefault="00BE0BA4" w:rsidP="006468B1">
      <w:pPr>
        <w:widowControl/>
        <w:spacing w:line="276" w:lineRule="auto"/>
        <w:jc w:val="left"/>
        <w:rPr>
          <w:b/>
        </w:rPr>
      </w:pPr>
      <w:r w:rsidRPr="003A48E2">
        <w:rPr>
          <w:b/>
        </w:rPr>
        <w:t>Task</w:t>
      </w:r>
    </w:p>
    <w:p w:rsidR="00BE0BA4" w:rsidRDefault="00BE0BA4" w:rsidP="006F68C5">
      <w:pPr>
        <w:widowControl/>
        <w:spacing w:line="276" w:lineRule="auto"/>
        <w:jc w:val="left"/>
      </w:pPr>
      <w:r w:rsidRPr="006468B1">
        <w:t xml:space="preserve">This function searches for a part number and a serial number, all relevant parents in the </w:t>
      </w:r>
      <w:r w:rsidRPr="006F68C5">
        <w:t>Marrying table</w:t>
      </w:r>
      <w:r>
        <w:t>.</w:t>
      </w:r>
      <w:r w:rsidRPr="006468B1">
        <w:t xml:space="preserve"> The output is sorted by the created timestamp of entries. This function requires a working connection to the SQL database.</w:t>
      </w:r>
    </w:p>
    <w:p w:rsidR="00BE0BA4" w:rsidRPr="00A84CBC" w:rsidRDefault="00BE0BA4" w:rsidP="00710061">
      <w:pPr>
        <w:widowControl/>
        <w:spacing w:line="276" w:lineRule="auto"/>
        <w:jc w:val="left"/>
        <w:rPr>
          <w:b/>
        </w:rPr>
      </w:pPr>
      <w:r w:rsidRPr="00A84CBC">
        <w:rPr>
          <w:b/>
        </w:rPr>
        <w:t>Call and parameter</w:t>
      </w:r>
    </w:p>
    <w:p w:rsidR="00BE0BA4" w:rsidRDefault="00BE0BA4" w:rsidP="00710061">
      <w:pPr>
        <w:widowControl/>
        <w:spacing w:line="276" w:lineRule="auto"/>
        <w:jc w:val="left"/>
      </w:pPr>
      <w:r>
        <w:t xml:space="preserve">The call function </w:t>
      </w:r>
      <w:r w:rsidRPr="00A84CBC">
        <w:t>is made in the manner</w:t>
      </w:r>
      <w:r>
        <w:rPr>
          <w:rFonts w:hint="eastAsia"/>
        </w:rPr>
        <w:t>，</w:t>
      </w:r>
    </w:p>
    <w:p w:rsidR="00BE0BA4" w:rsidRPr="00710061" w:rsidRDefault="00BE0BA4" w:rsidP="001E0D6A">
      <w:pPr>
        <w:widowControl/>
        <w:spacing w:line="276" w:lineRule="auto"/>
        <w:ind w:firstLineChars="150" w:firstLine="31680"/>
        <w:jc w:val="left"/>
        <w:rPr>
          <w:rFonts w:ascii="Calibri" w:hAnsi="Calibri"/>
          <w:sz w:val="20"/>
          <w:szCs w:val="20"/>
        </w:rPr>
      </w:pPr>
      <w:r w:rsidRPr="00710061">
        <w:rPr>
          <w:rFonts w:ascii="Calibri" w:hAnsi="Calibri"/>
          <w:sz w:val="20"/>
          <w:szCs w:val="20"/>
        </w:rPr>
        <w:t xml:space="preserve">Dim lRecords As Long </w:t>
      </w:r>
    </w:p>
    <w:p w:rsidR="00BE0BA4" w:rsidRPr="00710061" w:rsidRDefault="00BE0BA4" w:rsidP="001E0D6A">
      <w:pPr>
        <w:widowControl/>
        <w:spacing w:line="276" w:lineRule="auto"/>
        <w:ind w:firstLineChars="150" w:firstLine="31680"/>
        <w:jc w:val="left"/>
        <w:rPr>
          <w:rFonts w:ascii="Calibri" w:hAnsi="Calibri"/>
          <w:sz w:val="20"/>
          <w:szCs w:val="20"/>
        </w:rPr>
      </w:pPr>
      <w:r w:rsidRPr="00710061">
        <w:rPr>
          <w:rFonts w:ascii="Calibri" w:hAnsi="Calibri"/>
          <w:sz w:val="20"/>
          <w:szCs w:val="20"/>
        </w:rPr>
        <w:t xml:space="preserve">Dim results() As String </w:t>
      </w:r>
    </w:p>
    <w:p w:rsidR="00BE0BA4" w:rsidRPr="00710061" w:rsidRDefault="00BE0BA4" w:rsidP="001E0D6A">
      <w:pPr>
        <w:widowControl/>
        <w:spacing w:line="276" w:lineRule="auto"/>
        <w:ind w:firstLineChars="150" w:firstLine="31680"/>
        <w:jc w:val="left"/>
        <w:rPr>
          <w:rFonts w:ascii="Calibri" w:hAnsi="Calibri"/>
          <w:sz w:val="20"/>
          <w:szCs w:val="20"/>
        </w:rPr>
      </w:pPr>
      <w:r w:rsidRPr="00710061">
        <w:rPr>
          <w:rFonts w:ascii="Calibri" w:hAnsi="Calibri"/>
          <w:sz w:val="20"/>
          <w:szCs w:val="20"/>
        </w:rPr>
        <w:t xml:space="preserve">Dim articleNumber as String </w:t>
      </w:r>
    </w:p>
    <w:p w:rsidR="00BE0BA4" w:rsidRPr="00710061" w:rsidRDefault="00BE0BA4" w:rsidP="001E0D6A">
      <w:pPr>
        <w:widowControl/>
        <w:spacing w:line="276" w:lineRule="auto"/>
        <w:ind w:firstLineChars="150" w:firstLine="31680"/>
        <w:jc w:val="left"/>
        <w:rPr>
          <w:rFonts w:ascii="Calibri" w:hAnsi="Calibri"/>
          <w:sz w:val="20"/>
          <w:szCs w:val="20"/>
        </w:rPr>
      </w:pPr>
      <w:r w:rsidRPr="00710061">
        <w:rPr>
          <w:rFonts w:ascii="Calibri" w:hAnsi="Calibri"/>
          <w:sz w:val="20"/>
          <w:szCs w:val="20"/>
        </w:rPr>
        <w:t xml:space="preserve">Dim serialNumber as String </w:t>
      </w:r>
    </w:p>
    <w:p w:rsidR="00BE0BA4" w:rsidRPr="00710061" w:rsidRDefault="00BE0BA4" w:rsidP="001E0D6A">
      <w:pPr>
        <w:widowControl/>
        <w:spacing w:line="276" w:lineRule="auto"/>
        <w:ind w:firstLineChars="150" w:firstLine="31680"/>
        <w:jc w:val="left"/>
        <w:rPr>
          <w:rFonts w:ascii="Calibri" w:hAnsi="Calibri"/>
          <w:sz w:val="20"/>
          <w:szCs w:val="20"/>
        </w:rPr>
      </w:pPr>
      <w:r w:rsidRPr="00710061">
        <w:rPr>
          <w:rFonts w:ascii="Calibri" w:hAnsi="Calibri"/>
          <w:sz w:val="20"/>
          <w:szCs w:val="20"/>
        </w:rPr>
        <w:t xml:space="preserve">articleNumber = “12345678-01” </w:t>
      </w:r>
    </w:p>
    <w:p w:rsidR="00BE0BA4" w:rsidRPr="00710061" w:rsidRDefault="00BE0BA4" w:rsidP="001E0D6A">
      <w:pPr>
        <w:widowControl/>
        <w:spacing w:line="276" w:lineRule="auto"/>
        <w:ind w:firstLineChars="150" w:firstLine="31680"/>
        <w:jc w:val="left"/>
        <w:rPr>
          <w:rFonts w:ascii="Calibri" w:hAnsi="Calibri"/>
          <w:sz w:val="20"/>
          <w:szCs w:val="20"/>
        </w:rPr>
      </w:pPr>
      <w:r w:rsidRPr="00710061">
        <w:rPr>
          <w:rFonts w:ascii="Calibri" w:hAnsi="Calibri"/>
          <w:sz w:val="20"/>
          <w:szCs w:val="20"/>
        </w:rPr>
        <w:t xml:space="preserve">serialNumber = “12345ABC10000” </w:t>
      </w:r>
    </w:p>
    <w:p w:rsidR="00BE0BA4" w:rsidRDefault="00BE0BA4" w:rsidP="001E0D6A">
      <w:pPr>
        <w:widowControl/>
        <w:spacing w:line="276" w:lineRule="auto"/>
        <w:ind w:firstLineChars="150" w:firstLine="31680"/>
        <w:jc w:val="left"/>
        <w:rPr>
          <w:rFonts w:ascii="Calibri" w:hAnsi="Calibri"/>
          <w:sz w:val="20"/>
          <w:szCs w:val="20"/>
        </w:rPr>
      </w:pPr>
      <w:r w:rsidRPr="00710061">
        <w:rPr>
          <w:rFonts w:ascii="Calibri" w:hAnsi="Calibri"/>
          <w:sz w:val="20"/>
          <w:szCs w:val="20"/>
        </w:rPr>
        <w:t>lRecords = LineControl.GetParents(articleNumber, serialNumber, results)</w:t>
      </w:r>
    </w:p>
    <w:p w:rsidR="00BE0BA4" w:rsidRDefault="00BE0BA4" w:rsidP="00710061">
      <w:pPr>
        <w:widowControl/>
        <w:spacing w:line="276" w:lineRule="auto"/>
        <w:jc w:val="left"/>
      </w:pPr>
      <w:r>
        <w:t xml:space="preserve">with the </w:t>
      </w:r>
      <w:r w:rsidRPr="00114DE5">
        <w:rPr>
          <w:rFonts w:ascii="Calibri" w:hAnsi="Calibri"/>
          <w:sz w:val="20"/>
          <w:szCs w:val="20"/>
        </w:rPr>
        <w:t>LineControl</w:t>
      </w:r>
      <w:r w:rsidRPr="00114DE5">
        <w:t xml:space="preserve"> in 4.1.2 - is specified using the component name under MS Visual Basic.</w:t>
      </w:r>
    </w:p>
    <w:p w:rsidR="00BE0BA4" w:rsidRPr="0064164E" w:rsidRDefault="00BE0BA4" w:rsidP="00710061">
      <w:pPr>
        <w:widowControl/>
        <w:spacing w:line="276" w:lineRule="auto"/>
        <w:jc w:val="left"/>
        <w:rPr>
          <w:b/>
        </w:rPr>
      </w:pPr>
      <w:r w:rsidRPr="0064164E">
        <w:rPr>
          <w:b/>
        </w:rPr>
        <w:t>Return values</w:t>
      </w:r>
    </w:p>
    <w:p w:rsidR="00BE0BA4" w:rsidRPr="00E25163" w:rsidRDefault="00BE0BA4" w:rsidP="00E25163">
      <w:pPr>
        <w:widowControl/>
        <w:spacing w:line="276" w:lineRule="auto"/>
        <w:jc w:val="left"/>
      </w:pPr>
      <w:r w:rsidRPr="00E25163">
        <w:t>The function returns a numeric result, the value for the number of records is found. The records are written to the array, which was being furnished as the last parameter.</w:t>
      </w:r>
    </w:p>
    <w:p w:rsidR="00BE0BA4" w:rsidRDefault="00BE0BA4" w:rsidP="00E25163">
      <w:pPr>
        <w:widowControl/>
        <w:spacing w:line="276" w:lineRule="auto"/>
        <w:jc w:val="left"/>
      </w:pPr>
      <w:r w:rsidRPr="00E25163">
        <w:t>The evaluation of the call takes place in the manner</w:t>
      </w:r>
    </w:p>
    <w:p w:rsidR="00BE0BA4" w:rsidRPr="00E25163" w:rsidRDefault="00BE0BA4" w:rsidP="001E0D6A">
      <w:pPr>
        <w:widowControl/>
        <w:spacing w:line="276" w:lineRule="auto"/>
        <w:ind w:firstLineChars="150" w:firstLine="31680"/>
        <w:jc w:val="left"/>
        <w:rPr>
          <w:rFonts w:ascii="Calibri" w:hAnsi="Calibri"/>
          <w:sz w:val="20"/>
          <w:szCs w:val="20"/>
        </w:rPr>
      </w:pPr>
      <w:r w:rsidRPr="00E25163">
        <w:rPr>
          <w:rFonts w:ascii="Calibri" w:hAnsi="Calibri"/>
          <w:sz w:val="20"/>
          <w:szCs w:val="20"/>
        </w:rPr>
        <w:t xml:space="preserve">Dim lCounter As Long </w:t>
      </w:r>
    </w:p>
    <w:p w:rsidR="00BE0BA4" w:rsidRPr="00E25163" w:rsidRDefault="00BE0BA4" w:rsidP="001E0D6A">
      <w:pPr>
        <w:widowControl/>
        <w:spacing w:line="276" w:lineRule="auto"/>
        <w:ind w:firstLineChars="150" w:firstLine="31680"/>
        <w:jc w:val="left"/>
        <w:rPr>
          <w:rFonts w:ascii="Calibri" w:hAnsi="Calibri"/>
          <w:sz w:val="20"/>
          <w:szCs w:val="20"/>
        </w:rPr>
      </w:pPr>
      <w:r w:rsidRPr="00E25163">
        <w:rPr>
          <w:rFonts w:ascii="Calibri" w:hAnsi="Calibri"/>
          <w:sz w:val="20"/>
          <w:szCs w:val="20"/>
        </w:rPr>
        <w:t xml:space="preserve">For lCounter = 0 TolRecords – 1 </w:t>
      </w:r>
    </w:p>
    <w:p w:rsidR="00BE0BA4" w:rsidRPr="00E25163" w:rsidRDefault="00BE0BA4" w:rsidP="001E0D6A">
      <w:pPr>
        <w:widowControl/>
        <w:spacing w:line="276" w:lineRule="auto"/>
        <w:ind w:firstLineChars="300" w:firstLine="31680"/>
        <w:jc w:val="left"/>
        <w:rPr>
          <w:rFonts w:ascii="Calibri" w:hAnsi="Calibri"/>
          <w:sz w:val="20"/>
          <w:szCs w:val="20"/>
        </w:rPr>
      </w:pPr>
      <w:r w:rsidRPr="00E25163">
        <w:rPr>
          <w:rFonts w:ascii="Calibri" w:hAnsi="Calibri"/>
          <w:sz w:val="20"/>
          <w:szCs w:val="20"/>
        </w:rPr>
        <w:t xml:space="preserve">MsgBoxlCounter&amp; „. Parent Artikelnummer: „ &amp;results(lCounter)(0) </w:t>
      </w:r>
    </w:p>
    <w:p w:rsidR="00BE0BA4" w:rsidRPr="00E25163" w:rsidRDefault="00BE0BA4" w:rsidP="001E0D6A">
      <w:pPr>
        <w:widowControl/>
        <w:spacing w:line="276" w:lineRule="auto"/>
        <w:ind w:firstLineChars="300" w:firstLine="31680"/>
        <w:jc w:val="left"/>
        <w:rPr>
          <w:rFonts w:ascii="Calibri" w:hAnsi="Calibri"/>
          <w:sz w:val="20"/>
          <w:szCs w:val="20"/>
        </w:rPr>
      </w:pPr>
      <w:r w:rsidRPr="00E25163">
        <w:rPr>
          <w:rFonts w:ascii="Calibri" w:hAnsi="Calibri"/>
          <w:sz w:val="20"/>
          <w:szCs w:val="20"/>
        </w:rPr>
        <w:t xml:space="preserve">MsgBoxlCounter&amp; „. Parent Seriennummer: „ &amp;results(lCounter)(1) </w:t>
      </w:r>
    </w:p>
    <w:p w:rsidR="00BE0BA4" w:rsidRDefault="00BE0BA4" w:rsidP="001E0D6A">
      <w:pPr>
        <w:widowControl/>
        <w:spacing w:line="276" w:lineRule="auto"/>
        <w:ind w:firstLineChars="150" w:firstLine="31680"/>
        <w:jc w:val="left"/>
        <w:rPr>
          <w:rFonts w:ascii="Calibri" w:hAnsi="Calibri"/>
          <w:sz w:val="20"/>
          <w:szCs w:val="20"/>
        </w:rPr>
      </w:pPr>
      <w:r w:rsidRPr="00E25163">
        <w:rPr>
          <w:rFonts w:ascii="Calibri" w:hAnsi="Calibri"/>
          <w:sz w:val="20"/>
          <w:szCs w:val="20"/>
        </w:rPr>
        <w:t>Next</w:t>
      </w:r>
    </w:p>
    <w:p w:rsidR="00BE0BA4" w:rsidRDefault="00BE0BA4" w:rsidP="00E25163">
      <w:pPr>
        <w:widowControl/>
        <w:spacing w:line="276" w:lineRule="auto"/>
        <w:jc w:val="left"/>
        <w:rPr>
          <w:rFonts w:ascii="Calibri" w:hAnsi="Calibri"/>
          <w:sz w:val="20"/>
          <w:szCs w:val="20"/>
        </w:rPr>
      </w:pPr>
    </w:p>
    <w:p w:rsidR="00BE0BA4" w:rsidRDefault="00BE0BA4">
      <w:pPr>
        <w:widowControl/>
        <w:jc w:val="left"/>
        <w:rPr>
          <w:rFonts w:ascii="Calibri" w:hAnsi="Calibri"/>
          <w:sz w:val="20"/>
          <w:szCs w:val="20"/>
        </w:rPr>
      </w:pPr>
      <w:r>
        <w:rPr>
          <w:rFonts w:ascii="Calibri" w:hAnsi="Calibri"/>
          <w:sz w:val="20"/>
          <w:szCs w:val="20"/>
        </w:rPr>
        <w:br w:type="page"/>
      </w:r>
    </w:p>
    <w:p w:rsidR="00BE0BA4" w:rsidRDefault="00BE0BA4" w:rsidP="00E25163">
      <w:pPr>
        <w:widowControl/>
        <w:spacing w:line="276" w:lineRule="auto"/>
        <w:jc w:val="left"/>
        <w:rPr>
          <w:b/>
          <w:bCs/>
          <w:sz w:val="28"/>
          <w:szCs w:val="28"/>
        </w:rPr>
      </w:pPr>
      <w:r>
        <w:rPr>
          <w:b/>
          <w:bCs/>
          <w:sz w:val="28"/>
          <w:szCs w:val="28"/>
        </w:rPr>
        <w:t>4.2.11 GetChildren</w:t>
      </w:r>
    </w:p>
    <w:p w:rsidR="00BE0BA4" w:rsidRPr="003A48E2" w:rsidRDefault="00BE0BA4" w:rsidP="008E01F6">
      <w:pPr>
        <w:widowControl/>
        <w:spacing w:line="276" w:lineRule="auto"/>
        <w:jc w:val="left"/>
        <w:rPr>
          <w:b/>
        </w:rPr>
      </w:pPr>
      <w:r w:rsidRPr="003A48E2">
        <w:rPr>
          <w:b/>
        </w:rPr>
        <w:t>Task</w:t>
      </w:r>
    </w:p>
    <w:p w:rsidR="00BE0BA4" w:rsidRDefault="00BE0BA4" w:rsidP="00E25163">
      <w:pPr>
        <w:widowControl/>
        <w:spacing w:line="276" w:lineRule="auto"/>
        <w:jc w:val="left"/>
      </w:pPr>
      <w:r w:rsidRPr="008E01F6">
        <w:t>This function searches for a part number and a serial number, all relevant parts of children in the marriage table. The output is sorted by the created timestamp of entries. This function requires a working connection to the SQL database.</w:t>
      </w:r>
    </w:p>
    <w:p w:rsidR="00BE0BA4" w:rsidRPr="00A84CBC" w:rsidRDefault="00BE0BA4" w:rsidP="008E01F6">
      <w:pPr>
        <w:widowControl/>
        <w:spacing w:line="276" w:lineRule="auto"/>
        <w:jc w:val="left"/>
        <w:rPr>
          <w:b/>
        </w:rPr>
      </w:pPr>
      <w:r w:rsidRPr="00A84CBC">
        <w:rPr>
          <w:b/>
        </w:rPr>
        <w:t>Call and parameter</w:t>
      </w:r>
    </w:p>
    <w:p w:rsidR="00BE0BA4" w:rsidRDefault="00BE0BA4" w:rsidP="008E01F6">
      <w:pPr>
        <w:widowControl/>
        <w:spacing w:line="276" w:lineRule="auto"/>
        <w:jc w:val="left"/>
      </w:pPr>
      <w:r>
        <w:t xml:space="preserve">The call function </w:t>
      </w:r>
      <w:r w:rsidRPr="00A84CBC">
        <w:t>is made in the manner</w:t>
      </w:r>
      <w:r>
        <w:rPr>
          <w:rFonts w:hint="eastAsia"/>
        </w:rPr>
        <w:t>，</w:t>
      </w:r>
    </w:p>
    <w:p w:rsidR="00BE0BA4" w:rsidRPr="008E01F6" w:rsidRDefault="00BE0BA4" w:rsidP="001E0D6A">
      <w:pPr>
        <w:widowControl/>
        <w:spacing w:line="276" w:lineRule="auto"/>
        <w:ind w:firstLineChars="150" w:firstLine="31680"/>
        <w:jc w:val="left"/>
        <w:rPr>
          <w:rFonts w:ascii="Calibri" w:hAnsi="Calibri"/>
          <w:sz w:val="20"/>
          <w:szCs w:val="20"/>
        </w:rPr>
      </w:pPr>
      <w:r w:rsidRPr="008E01F6">
        <w:rPr>
          <w:rFonts w:ascii="Calibri" w:hAnsi="Calibri"/>
          <w:sz w:val="20"/>
          <w:szCs w:val="20"/>
        </w:rPr>
        <w:t xml:space="preserve">Dim lRecords As Long </w:t>
      </w:r>
    </w:p>
    <w:p w:rsidR="00BE0BA4" w:rsidRPr="008E01F6" w:rsidRDefault="00BE0BA4" w:rsidP="001E0D6A">
      <w:pPr>
        <w:widowControl/>
        <w:spacing w:line="276" w:lineRule="auto"/>
        <w:ind w:firstLineChars="150" w:firstLine="31680"/>
        <w:jc w:val="left"/>
        <w:rPr>
          <w:rFonts w:ascii="Calibri" w:hAnsi="Calibri"/>
          <w:sz w:val="20"/>
          <w:szCs w:val="20"/>
        </w:rPr>
      </w:pPr>
      <w:r w:rsidRPr="008E01F6">
        <w:rPr>
          <w:rFonts w:ascii="Calibri" w:hAnsi="Calibri"/>
          <w:sz w:val="20"/>
          <w:szCs w:val="20"/>
        </w:rPr>
        <w:t xml:space="preserve">Dim results() As String </w:t>
      </w:r>
    </w:p>
    <w:p w:rsidR="00BE0BA4" w:rsidRPr="008E01F6" w:rsidRDefault="00BE0BA4" w:rsidP="001E0D6A">
      <w:pPr>
        <w:widowControl/>
        <w:spacing w:line="276" w:lineRule="auto"/>
        <w:ind w:firstLineChars="150" w:firstLine="31680"/>
        <w:jc w:val="left"/>
        <w:rPr>
          <w:rFonts w:ascii="Calibri" w:hAnsi="Calibri"/>
          <w:sz w:val="20"/>
          <w:szCs w:val="20"/>
        </w:rPr>
      </w:pPr>
      <w:r w:rsidRPr="008E01F6">
        <w:rPr>
          <w:rFonts w:ascii="Calibri" w:hAnsi="Calibri"/>
          <w:sz w:val="20"/>
          <w:szCs w:val="20"/>
        </w:rPr>
        <w:t xml:space="preserve">Dim articleNumber as String </w:t>
      </w:r>
    </w:p>
    <w:p w:rsidR="00BE0BA4" w:rsidRPr="008E01F6" w:rsidRDefault="00BE0BA4" w:rsidP="001E0D6A">
      <w:pPr>
        <w:widowControl/>
        <w:spacing w:line="276" w:lineRule="auto"/>
        <w:ind w:firstLineChars="150" w:firstLine="31680"/>
        <w:jc w:val="left"/>
        <w:rPr>
          <w:rFonts w:ascii="Calibri" w:hAnsi="Calibri"/>
          <w:sz w:val="20"/>
          <w:szCs w:val="20"/>
        </w:rPr>
      </w:pPr>
      <w:r w:rsidRPr="008E01F6">
        <w:rPr>
          <w:rFonts w:ascii="Calibri" w:hAnsi="Calibri"/>
          <w:sz w:val="20"/>
          <w:szCs w:val="20"/>
        </w:rPr>
        <w:t xml:space="preserve">Dim serialNumber as String </w:t>
      </w:r>
    </w:p>
    <w:p w:rsidR="00BE0BA4" w:rsidRPr="008E01F6" w:rsidRDefault="00BE0BA4" w:rsidP="001E0D6A">
      <w:pPr>
        <w:widowControl/>
        <w:spacing w:line="276" w:lineRule="auto"/>
        <w:ind w:firstLineChars="150" w:firstLine="31680"/>
        <w:jc w:val="left"/>
        <w:rPr>
          <w:rFonts w:ascii="Calibri" w:hAnsi="Calibri"/>
          <w:sz w:val="20"/>
          <w:szCs w:val="20"/>
        </w:rPr>
      </w:pPr>
      <w:r w:rsidRPr="008E01F6">
        <w:rPr>
          <w:rFonts w:ascii="Calibri" w:hAnsi="Calibri"/>
          <w:sz w:val="20"/>
          <w:szCs w:val="20"/>
        </w:rPr>
        <w:t xml:space="preserve">articleNumber = “12345678-01” </w:t>
      </w:r>
    </w:p>
    <w:p w:rsidR="00BE0BA4" w:rsidRPr="008E01F6" w:rsidRDefault="00BE0BA4" w:rsidP="001E0D6A">
      <w:pPr>
        <w:widowControl/>
        <w:spacing w:line="276" w:lineRule="auto"/>
        <w:ind w:firstLineChars="150" w:firstLine="31680"/>
        <w:jc w:val="left"/>
        <w:rPr>
          <w:rFonts w:ascii="Calibri" w:hAnsi="Calibri"/>
          <w:sz w:val="20"/>
          <w:szCs w:val="20"/>
        </w:rPr>
      </w:pPr>
      <w:r w:rsidRPr="008E01F6">
        <w:rPr>
          <w:rFonts w:ascii="Calibri" w:hAnsi="Calibri"/>
          <w:sz w:val="20"/>
          <w:szCs w:val="20"/>
        </w:rPr>
        <w:t xml:space="preserve">serialNumber = “12345ABC10000” </w:t>
      </w:r>
    </w:p>
    <w:p w:rsidR="00BE0BA4" w:rsidRDefault="00BE0BA4" w:rsidP="001E0D6A">
      <w:pPr>
        <w:widowControl/>
        <w:spacing w:line="276" w:lineRule="auto"/>
        <w:ind w:firstLineChars="150" w:firstLine="31680"/>
        <w:jc w:val="left"/>
        <w:rPr>
          <w:rFonts w:ascii="Calibri" w:hAnsi="Calibri"/>
          <w:sz w:val="20"/>
          <w:szCs w:val="20"/>
        </w:rPr>
      </w:pPr>
      <w:r w:rsidRPr="008E01F6">
        <w:rPr>
          <w:rFonts w:ascii="Calibri" w:hAnsi="Calibri"/>
          <w:sz w:val="20"/>
          <w:szCs w:val="20"/>
        </w:rPr>
        <w:t>lRecords = LineControl.GetChildren(articleNumber, serialNumber, results)</w:t>
      </w:r>
    </w:p>
    <w:p w:rsidR="00BE0BA4" w:rsidRDefault="00BE0BA4" w:rsidP="008E01F6">
      <w:pPr>
        <w:widowControl/>
        <w:spacing w:line="276" w:lineRule="auto"/>
        <w:jc w:val="left"/>
      </w:pPr>
      <w:r>
        <w:t xml:space="preserve">with the </w:t>
      </w:r>
      <w:r w:rsidRPr="00114DE5">
        <w:rPr>
          <w:rFonts w:ascii="Calibri" w:hAnsi="Calibri"/>
          <w:sz w:val="20"/>
          <w:szCs w:val="20"/>
        </w:rPr>
        <w:t>LineControl</w:t>
      </w:r>
      <w:r w:rsidRPr="00114DE5">
        <w:t xml:space="preserve"> in 4.1.2 - is specified using the component name under MS Visual Basic.</w:t>
      </w:r>
    </w:p>
    <w:p w:rsidR="00BE0BA4" w:rsidRPr="0064164E" w:rsidRDefault="00BE0BA4" w:rsidP="008E01F6">
      <w:pPr>
        <w:widowControl/>
        <w:spacing w:line="276" w:lineRule="auto"/>
        <w:jc w:val="left"/>
        <w:rPr>
          <w:b/>
        </w:rPr>
      </w:pPr>
      <w:r w:rsidRPr="0064164E">
        <w:rPr>
          <w:b/>
        </w:rPr>
        <w:t>Return values</w:t>
      </w:r>
    </w:p>
    <w:p w:rsidR="00BE0BA4" w:rsidRPr="008E01F6" w:rsidRDefault="00BE0BA4" w:rsidP="008E01F6">
      <w:pPr>
        <w:widowControl/>
        <w:spacing w:line="276" w:lineRule="auto"/>
        <w:jc w:val="left"/>
      </w:pPr>
      <w:r w:rsidRPr="008E01F6">
        <w:t>The function returns a numeric result, the value for the number of records is found. The records are written to the array, which was being furnished as the last parameter.</w:t>
      </w:r>
    </w:p>
    <w:p w:rsidR="00BE0BA4" w:rsidRDefault="00BE0BA4" w:rsidP="008E01F6">
      <w:pPr>
        <w:widowControl/>
        <w:spacing w:line="276" w:lineRule="auto"/>
        <w:jc w:val="left"/>
      </w:pPr>
      <w:r w:rsidRPr="008E01F6">
        <w:t>The evaluation of the call takes place in the manner</w:t>
      </w:r>
    </w:p>
    <w:p w:rsidR="00BE0BA4" w:rsidRPr="006A4F07" w:rsidRDefault="00BE0BA4" w:rsidP="001E0D6A">
      <w:pPr>
        <w:widowControl/>
        <w:spacing w:line="276" w:lineRule="auto"/>
        <w:ind w:firstLine="420"/>
        <w:jc w:val="left"/>
        <w:rPr>
          <w:rFonts w:ascii="Calibri" w:hAnsi="Calibri"/>
          <w:sz w:val="20"/>
          <w:szCs w:val="20"/>
        </w:rPr>
      </w:pPr>
      <w:r w:rsidRPr="006A4F07">
        <w:rPr>
          <w:rFonts w:ascii="Calibri" w:hAnsi="Calibri"/>
          <w:sz w:val="20"/>
          <w:szCs w:val="20"/>
        </w:rPr>
        <w:t xml:space="preserve">Dim lCounter As Long </w:t>
      </w:r>
    </w:p>
    <w:p w:rsidR="00BE0BA4" w:rsidRPr="006A4F07" w:rsidRDefault="00BE0BA4" w:rsidP="001E0D6A">
      <w:pPr>
        <w:widowControl/>
        <w:spacing w:line="276" w:lineRule="auto"/>
        <w:ind w:firstLine="420"/>
        <w:jc w:val="left"/>
        <w:rPr>
          <w:rFonts w:ascii="Calibri" w:hAnsi="Calibri"/>
          <w:sz w:val="20"/>
          <w:szCs w:val="20"/>
        </w:rPr>
      </w:pPr>
      <w:r w:rsidRPr="006A4F07">
        <w:rPr>
          <w:rFonts w:ascii="Calibri" w:hAnsi="Calibri"/>
          <w:sz w:val="20"/>
          <w:szCs w:val="20"/>
        </w:rPr>
        <w:t xml:space="preserve">For lCounter = 0 TolRecords – 1 </w:t>
      </w:r>
    </w:p>
    <w:p w:rsidR="00BE0BA4" w:rsidRPr="006A4F07" w:rsidRDefault="00BE0BA4" w:rsidP="001E0D6A">
      <w:pPr>
        <w:widowControl/>
        <w:spacing w:line="276" w:lineRule="auto"/>
        <w:ind w:left="420" w:firstLine="420"/>
        <w:jc w:val="left"/>
        <w:rPr>
          <w:rFonts w:ascii="Calibri" w:hAnsi="Calibri"/>
          <w:sz w:val="20"/>
          <w:szCs w:val="20"/>
        </w:rPr>
      </w:pPr>
      <w:r w:rsidRPr="006A4F07">
        <w:rPr>
          <w:rFonts w:ascii="Calibri" w:hAnsi="Calibri"/>
          <w:sz w:val="20"/>
          <w:szCs w:val="20"/>
        </w:rPr>
        <w:t xml:space="preserve">MsgBoxlCounter&amp; „. Child Artikelnummer: „ &amp;results(lCounter)(0) </w:t>
      </w:r>
    </w:p>
    <w:p w:rsidR="00BE0BA4" w:rsidRPr="006A4F07" w:rsidRDefault="00BE0BA4" w:rsidP="001E0D6A">
      <w:pPr>
        <w:widowControl/>
        <w:spacing w:line="276" w:lineRule="auto"/>
        <w:ind w:left="420" w:firstLine="420"/>
        <w:jc w:val="left"/>
        <w:rPr>
          <w:rFonts w:ascii="Calibri" w:hAnsi="Calibri"/>
          <w:sz w:val="20"/>
          <w:szCs w:val="20"/>
        </w:rPr>
      </w:pPr>
      <w:r w:rsidRPr="006A4F07">
        <w:rPr>
          <w:rFonts w:ascii="Calibri" w:hAnsi="Calibri"/>
          <w:sz w:val="20"/>
          <w:szCs w:val="20"/>
        </w:rPr>
        <w:t xml:space="preserve">MsgBoxlCounter&amp; „. Child Seriennummer: „ &amp;results(lCounter)(1) </w:t>
      </w:r>
    </w:p>
    <w:p w:rsidR="00BE0BA4" w:rsidRDefault="00BE0BA4" w:rsidP="001E0D6A">
      <w:pPr>
        <w:widowControl/>
        <w:spacing w:line="276" w:lineRule="auto"/>
        <w:ind w:firstLine="420"/>
        <w:jc w:val="left"/>
        <w:rPr>
          <w:rFonts w:ascii="Calibri" w:hAnsi="Calibri"/>
          <w:sz w:val="20"/>
          <w:szCs w:val="20"/>
        </w:rPr>
      </w:pPr>
      <w:r w:rsidRPr="006A4F07">
        <w:rPr>
          <w:rFonts w:ascii="Calibri" w:hAnsi="Calibri"/>
          <w:sz w:val="20"/>
          <w:szCs w:val="20"/>
        </w:rPr>
        <w:t>Next</w:t>
      </w:r>
    </w:p>
    <w:p w:rsidR="00BE0BA4" w:rsidRDefault="00BE0BA4">
      <w:pPr>
        <w:widowControl/>
        <w:jc w:val="left"/>
        <w:rPr>
          <w:rFonts w:ascii="Calibri" w:hAnsi="Calibri"/>
          <w:sz w:val="20"/>
          <w:szCs w:val="20"/>
        </w:rPr>
      </w:pPr>
      <w:r>
        <w:rPr>
          <w:rFonts w:ascii="Calibri" w:hAnsi="Calibri"/>
          <w:sz w:val="20"/>
          <w:szCs w:val="20"/>
        </w:rPr>
        <w:br w:type="page"/>
      </w:r>
    </w:p>
    <w:p w:rsidR="00BE0BA4" w:rsidRPr="006A4F07" w:rsidRDefault="00BE0BA4" w:rsidP="006A4F07">
      <w:pPr>
        <w:widowControl/>
        <w:spacing w:line="276" w:lineRule="auto"/>
        <w:jc w:val="left"/>
        <w:rPr>
          <w:b/>
          <w:sz w:val="32"/>
          <w:szCs w:val="32"/>
        </w:rPr>
      </w:pPr>
      <w:r w:rsidRPr="006A4F07">
        <w:rPr>
          <w:b/>
          <w:sz w:val="32"/>
          <w:szCs w:val="32"/>
        </w:rPr>
        <w:t>4.3 Features</w:t>
      </w:r>
    </w:p>
    <w:p w:rsidR="00BE0BA4" w:rsidRDefault="00BE0BA4" w:rsidP="006A4F07">
      <w:pPr>
        <w:widowControl/>
        <w:spacing w:line="276" w:lineRule="auto"/>
        <w:jc w:val="left"/>
      </w:pPr>
      <w:r w:rsidRPr="006A4F07">
        <w:t>The 2004 Line Controller ActiveX DLL has a total of 31 properties. These are explained in the following sections. All examples and syntax Listings refer to Microsoft Visual Basic.</w:t>
      </w:r>
    </w:p>
    <w:p w:rsidR="00BE0BA4" w:rsidRDefault="00BE0BA4" w:rsidP="006A4F07">
      <w:pPr>
        <w:widowControl/>
        <w:spacing w:line="276" w:lineRule="auto"/>
        <w:jc w:val="left"/>
        <w:rPr>
          <w:b/>
          <w:bCs/>
          <w:sz w:val="28"/>
          <w:szCs w:val="28"/>
        </w:rPr>
      </w:pPr>
      <w:r>
        <w:rPr>
          <w:b/>
          <w:bCs/>
          <w:sz w:val="28"/>
          <w:szCs w:val="28"/>
        </w:rPr>
        <w:t>4.3.1 AdditionalFlag (index)</w:t>
      </w:r>
    </w:p>
    <w:p w:rsidR="00BE0BA4" w:rsidRPr="003A48E2" w:rsidRDefault="00BE0BA4" w:rsidP="009D56D6">
      <w:pPr>
        <w:widowControl/>
        <w:spacing w:line="276" w:lineRule="auto"/>
        <w:jc w:val="left"/>
        <w:rPr>
          <w:b/>
        </w:rPr>
      </w:pPr>
      <w:r w:rsidRPr="003A48E2">
        <w:rPr>
          <w:b/>
        </w:rPr>
        <w:t>Task</w:t>
      </w:r>
    </w:p>
    <w:p w:rsidR="00BE0BA4" w:rsidRDefault="00BE0BA4" w:rsidP="006A4F07">
      <w:pPr>
        <w:widowControl/>
        <w:spacing w:line="276" w:lineRule="auto"/>
        <w:jc w:val="left"/>
      </w:pPr>
      <w:r w:rsidRPr="009D56D6">
        <w:t>With this feature you can set 8 flags to each record and write to the database.</w:t>
      </w:r>
      <w:r>
        <w:t xml:space="preserve"> </w:t>
      </w:r>
      <w:r w:rsidRPr="009D56D6">
        <w:t xml:space="preserve">These flags are no special meaning, so they can be freely used, </w:t>
      </w:r>
      <w:r>
        <w:t xml:space="preserve">thus they </w:t>
      </w:r>
      <w:r w:rsidRPr="009D56D6">
        <w:t>are dependent on the application.</w:t>
      </w:r>
      <w:r>
        <w:t xml:space="preserve"> </w:t>
      </w:r>
      <w:r w:rsidRPr="009D56D6">
        <w:t>To put the flags property of AdditionalFlag (0) to AdditionalFlag (7) must be called.</w:t>
      </w:r>
    </w:p>
    <w:p w:rsidR="00BE0BA4" w:rsidRPr="009D56D6" w:rsidRDefault="00BE0BA4" w:rsidP="009D56D6">
      <w:pPr>
        <w:widowControl/>
        <w:spacing w:line="276" w:lineRule="auto"/>
        <w:jc w:val="left"/>
        <w:rPr>
          <w:b/>
        </w:rPr>
      </w:pPr>
      <w:r>
        <w:rPr>
          <w:b/>
        </w:rPr>
        <w:t>D</w:t>
      </w:r>
      <w:r w:rsidRPr="009D56D6">
        <w:rPr>
          <w:b/>
        </w:rPr>
        <w:t>efault</w:t>
      </w:r>
    </w:p>
    <w:p w:rsidR="00BE0BA4" w:rsidRDefault="00BE0BA4" w:rsidP="009D56D6">
      <w:pPr>
        <w:widowControl/>
        <w:spacing w:line="276" w:lineRule="auto"/>
        <w:jc w:val="left"/>
      </w:pPr>
      <w:r>
        <w:t xml:space="preserve">If no adjustments are made </w:t>
      </w:r>
      <w:r>
        <w:rPr>
          <w:rFonts w:ascii="MS Mincho" w:eastAsia="MS Mincho" w:hAnsi="MS Mincho" w:cs="MS Mincho" w:hint="eastAsia"/>
        </w:rPr>
        <w:t>​​</w:t>
      </w:r>
      <w:r>
        <w:t>(also no init, see 3.2.1), the property is set to FALSE.</w:t>
      </w:r>
    </w:p>
    <w:p w:rsidR="00BE0BA4" w:rsidRPr="009D56D6" w:rsidRDefault="00BE0BA4" w:rsidP="009D56D6">
      <w:pPr>
        <w:widowControl/>
        <w:spacing w:line="276" w:lineRule="auto"/>
        <w:jc w:val="left"/>
        <w:rPr>
          <w:b/>
        </w:rPr>
      </w:pPr>
      <w:r w:rsidRPr="009D56D6">
        <w:rPr>
          <w:b/>
        </w:rPr>
        <w:t>Set and valid values</w:t>
      </w:r>
    </w:p>
    <w:p w:rsidR="00BE0BA4" w:rsidRDefault="00BE0BA4" w:rsidP="009D56D6">
      <w:pPr>
        <w:widowControl/>
        <w:spacing w:line="276" w:lineRule="auto"/>
        <w:jc w:val="left"/>
      </w:pPr>
      <w:r w:rsidRPr="009D56D6">
        <w:t>The property comes with a command such as</w:t>
      </w:r>
    </w:p>
    <w:p w:rsidR="00BE0BA4" w:rsidRDefault="00BE0BA4" w:rsidP="0051270F">
      <w:pPr>
        <w:widowControl/>
        <w:spacing w:line="276" w:lineRule="auto"/>
        <w:ind w:firstLine="420"/>
        <w:jc w:val="left"/>
        <w:rPr>
          <w:rFonts w:ascii="Calibri" w:hAnsi="Calibri"/>
          <w:sz w:val="20"/>
          <w:szCs w:val="20"/>
        </w:rPr>
      </w:pPr>
      <w:r w:rsidRPr="009D56D6">
        <w:rPr>
          <w:rFonts w:ascii="Calibri" w:hAnsi="Calibri"/>
          <w:sz w:val="20"/>
          <w:szCs w:val="20"/>
        </w:rPr>
        <w:t>LineControl.AdditionalFlag(0) = bValue</w:t>
      </w:r>
    </w:p>
    <w:p w:rsidR="00BE0BA4" w:rsidRDefault="00BE0BA4" w:rsidP="009D56D6">
      <w:pPr>
        <w:widowControl/>
        <w:spacing w:line="276" w:lineRule="auto"/>
        <w:jc w:val="left"/>
      </w:pPr>
      <w:r>
        <w:t xml:space="preserve">set,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0405FC">
      <w:pPr>
        <w:widowControl/>
        <w:spacing w:line="276" w:lineRule="auto"/>
        <w:jc w:val="left"/>
      </w:pPr>
      <w:r w:rsidRPr="000405FC">
        <w:rPr>
          <w:rFonts w:ascii="Calibri" w:hAnsi="Calibri"/>
          <w:sz w:val="20"/>
          <w:szCs w:val="20"/>
        </w:rPr>
        <w:t>bValue</w:t>
      </w:r>
      <w:r w:rsidRPr="000405FC">
        <w:t xml:space="preserve"> must be a Boolean value.</w:t>
      </w:r>
    </w:p>
    <w:p w:rsidR="00BE0BA4" w:rsidRDefault="00BE0BA4" w:rsidP="000405FC">
      <w:pPr>
        <w:widowControl/>
        <w:spacing w:line="276" w:lineRule="auto"/>
        <w:jc w:val="left"/>
        <w:rPr>
          <w:b/>
        </w:rPr>
      </w:pPr>
      <w:r w:rsidRPr="000405FC">
        <w:rPr>
          <w:b/>
        </w:rPr>
        <w:t xml:space="preserve">Read and </w:t>
      </w:r>
      <w:r w:rsidRPr="0064164E">
        <w:rPr>
          <w:b/>
        </w:rPr>
        <w:t>Return values</w:t>
      </w:r>
    </w:p>
    <w:p w:rsidR="00BE0BA4" w:rsidRDefault="00BE0BA4" w:rsidP="000405FC">
      <w:pPr>
        <w:widowControl/>
        <w:spacing w:line="276" w:lineRule="auto"/>
        <w:jc w:val="left"/>
      </w:pPr>
      <w:r w:rsidRPr="000405FC">
        <w:t>The property comes with a command such as</w:t>
      </w:r>
    </w:p>
    <w:p w:rsidR="00BE0BA4" w:rsidRPr="000405FC" w:rsidRDefault="00BE0BA4" w:rsidP="0051270F">
      <w:pPr>
        <w:widowControl/>
        <w:spacing w:line="276" w:lineRule="auto"/>
        <w:ind w:firstLine="420"/>
        <w:jc w:val="left"/>
        <w:rPr>
          <w:rFonts w:ascii="Calibri" w:hAnsi="Calibri"/>
          <w:sz w:val="20"/>
          <w:szCs w:val="20"/>
        </w:rPr>
      </w:pPr>
      <w:r w:rsidRPr="000405FC">
        <w:rPr>
          <w:rFonts w:ascii="Calibri" w:hAnsi="Calibri"/>
          <w:sz w:val="20"/>
          <w:szCs w:val="20"/>
        </w:rPr>
        <w:t>bValue = LineControl.AdditionalFlag(0)</w:t>
      </w:r>
    </w:p>
    <w:p w:rsidR="00BE0BA4" w:rsidRDefault="00BE0BA4" w:rsidP="000405FC">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0405FC">
      <w:pPr>
        <w:widowControl/>
        <w:spacing w:line="276" w:lineRule="auto"/>
        <w:jc w:val="left"/>
      </w:pPr>
      <w:r w:rsidRPr="000405FC">
        <w:rPr>
          <w:rFonts w:ascii="Calibri" w:hAnsi="Calibri"/>
          <w:sz w:val="20"/>
          <w:szCs w:val="20"/>
        </w:rPr>
        <w:t>bValue</w:t>
      </w:r>
      <w:r w:rsidRPr="000405FC">
        <w:t xml:space="preserve"> must be a Boolean value.</w:t>
      </w:r>
    </w:p>
    <w:p w:rsidR="00BE0BA4" w:rsidRPr="000405FC" w:rsidRDefault="00BE0BA4" w:rsidP="000405FC">
      <w:pPr>
        <w:widowControl/>
        <w:spacing w:line="276" w:lineRule="auto"/>
        <w:jc w:val="left"/>
        <w:rPr>
          <w:b/>
        </w:rPr>
      </w:pPr>
      <w:r w:rsidRPr="000405FC">
        <w:rPr>
          <w:b/>
        </w:rPr>
        <w:t>Error</w:t>
      </w:r>
    </w:p>
    <w:p w:rsidR="00BE0BA4" w:rsidRDefault="00BE0BA4" w:rsidP="000405FC">
      <w:pPr>
        <w:widowControl/>
        <w:spacing w:line="276" w:lineRule="auto"/>
        <w:jc w:val="left"/>
      </w:pPr>
      <w:r>
        <w:t>The property provides no error codes.</w:t>
      </w:r>
    </w:p>
    <w:p w:rsidR="00BE0BA4" w:rsidRDefault="00BE0BA4">
      <w:pPr>
        <w:widowControl/>
        <w:jc w:val="left"/>
      </w:pPr>
      <w:r>
        <w:br w:type="page"/>
      </w:r>
    </w:p>
    <w:p w:rsidR="00BE0BA4" w:rsidRDefault="00BE0BA4" w:rsidP="000405FC">
      <w:pPr>
        <w:widowControl/>
        <w:spacing w:line="276" w:lineRule="auto"/>
        <w:jc w:val="left"/>
        <w:rPr>
          <w:b/>
          <w:bCs/>
          <w:sz w:val="28"/>
          <w:szCs w:val="28"/>
        </w:rPr>
      </w:pPr>
      <w:r>
        <w:rPr>
          <w:b/>
          <w:bCs/>
          <w:sz w:val="28"/>
          <w:szCs w:val="28"/>
        </w:rPr>
        <w:t>4.3.2 AdditionalText (index)</w:t>
      </w:r>
    </w:p>
    <w:p w:rsidR="00BE0BA4" w:rsidRPr="003A48E2" w:rsidRDefault="00BE0BA4" w:rsidP="002646BC">
      <w:pPr>
        <w:widowControl/>
        <w:spacing w:line="276" w:lineRule="auto"/>
        <w:jc w:val="left"/>
        <w:rPr>
          <w:b/>
        </w:rPr>
      </w:pPr>
      <w:r w:rsidRPr="003A48E2">
        <w:rPr>
          <w:b/>
        </w:rPr>
        <w:t>Task</w:t>
      </w:r>
    </w:p>
    <w:p w:rsidR="00BE0BA4" w:rsidRDefault="00BE0BA4" w:rsidP="000405FC">
      <w:pPr>
        <w:widowControl/>
        <w:spacing w:line="276" w:lineRule="auto"/>
        <w:jc w:val="left"/>
      </w:pPr>
      <w:r w:rsidRPr="002646BC">
        <w:t>With this property, you can get four free texts to each record and write to the database. These texts expand the old function of AdditionalParameter and can be used freely. To set the text, the property of AdditionalText (0) to AdditionalText (3) must be called.</w:t>
      </w:r>
    </w:p>
    <w:p w:rsidR="00BE0BA4" w:rsidRPr="002646BC" w:rsidRDefault="00BE0BA4" w:rsidP="002646BC">
      <w:pPr>
        <w:widowControl/>
        <w:spacing w:line="276" w:lineRule="auto"/>
        <w:jc w:val="left"/>
        <w:rPr>
          <w:b/>
        </w:rPr>
      </w:pPr>
      <w:r w:rsidRPr="002646BC">
        <w:rPr>
          <w:b/>
        </w:rPr>
        <w:t>Default</w:t>
      </w:r>
    </w:p>
    <w:p w:rsidR="00BE0BA4" w:rsidRDefault="00BE0BA4" w:rsidP="002646BC">
      <w:pPr>
        <w:widowControl/>
        <w:spacing w:line="276" w:lineRule="auto"/>
        <w:jc w:val="left"/>
      </w:pPr>
      <w:r>
        <w:t xml:space="preserve">If no adjustments are made </w:t>
      </w:r>
      <w:r>
        <w:rPr>
          <w:rFonts w:ascii="MS Mincho" w:eastAsia="MS Mincho" w:hAnsi="MS Mincho" w:cs="MS Mincho" w:hint="eastAsia"/>
        </w:rPr>
        <w:t>​​</w:t>
      </w:r>
      <w:r>
        <w:t>(also no init, see 3.2.1), the property is NULL.</w:t>
      </w:r>
    </w:p>
    <w:p w:rsidR="00BE0BA4" w:rsidRPr="009D56D6" w:rsidRDefault="00BE0BA4" w:rsidP="00386AD8">
      <w:pPr>
        <w:widowControl/>
        <w:spacing w:line="276" w:lineRule="auto"/>
        <w:jc w:val="left"/>
        <w:rPr>
          <w:b/>
        </w:rPr>
      </w:pPr>
      <w:r w:rsidRPr="009D56D6">
        <w:rPr>
          <w:b/>
        </w:rPr>
        <w:t>Set and valid values</w:t>
      </w:r>
    </w:p>
    <w:p w:rsidR="00BE0BA4" w:rsidRDefault="00BE0BA4" w:rsidP="002646BC">
      <w:pPr>
        <w:widowControl/>
        <w:spacing w:line="276" w:lineRule="auto"/>
        <w:jc w:val="left"/>
      </w:pPr>
      <w:r w:rsidRPr="00386AD8">
        <w:t>The property comes with a command such as</w:t>
      </w:r>
    </w:p>
    <w:p w:rsidR="00BE0BA4" w:rsidRDefault="00BE0BA4" w:rsidP="0051270F">
      <w:pPr>
        <w:widowControl/>
        <w:spacing w:line="276" w:lineRule="auto"/>
        <w:ind w:firstLine="420"/>
        <w:jc w:val="left"/>
        <w:rPr>
          <w:rFonts w:ascii="Calibri" w:hAnsi="Calibri"/>
          <w:sz w:val="20"/>
          <w:szCs w:val="20"/>
        </w:rPr>
      </w:pPr>
      <w:r w:rsidRPr="00386AD8">
        <w:rPr>
          <w:rFonts w:ascii="Calibri" w:hAnsi="Calibri"/>
          <w:sz w:val="20"/>
          <w:szCs w:val="20"/>
        </w:rPr>
        <w:t>LineControl.AdditionalText(0) = sValue</w:t>
      </w:r>
    </w:p>
    <w:p w:rsidR="00BE0BA4" w:rsidRDefault="00BE0BA4" w:rsidP="002646BC">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2646BC">
      <w:pPr>
        <w:widowControl/>
        <w:spacing w:line="276" w:lineRule="auto"/>
        <w:jc w:val="left"/>
      </w:pPr>
      <w:r w:rsidRPr="00386AD8">
        <w:rPr>
          <w:rFonts w:ascii="Calibri" w:hAnsi="Calibri"/>
          <w:sz w:val="20"/>
          <w:szCs w:val="20"/>
        </w:rPr>
        <w:t>sValue</w:t>
      </w:r>
      <w:r w:rsidRPr="00386AD8">
        <w:t xml:space="preserve"> (string) can be any string.</w:t>
      </w:r>
    </w:p>
    <w:p w:rsidR="00BE0BA4" w:rsidRDefault="00BE0BA4" w:rsidP="00BD3AFA">
      <w:pPr>
        <w:widowControl/>
        <w:spacing w:line="276" w:lineRule="auto"/>
        <w:jc w:val="left"/>
        <w:rPr>
          <w:b/>
        </w:rPr>
      </w:pPr>
      <w:r w:rsidRPr="000405FC">
        <w:rPr>
          <w:b/>
        </w:rPr>
        <w:t xml:space="preserve">Read and </w:t>
      </w:r>
      <w:r w:rsidRPr="0064164E">
        <w:rPr>
          <w:b/>
        </w:rPr>
        <w:t>Return values</w:t>
      </w:r>
    </w:p>
    <w:p w:rsidR="00BE0BA4" w:rsidRDefault="00BE0BA4" w:rsidP="00BD3AFA">
      <w:pPr>
        <w:widowControl/>
        <w:spacing w:line="276" w:lineRule="auto"/>
        <w:jc w:val="left"/>
      </w:pPr>
      <w:r w:rsidRPr="000405FC">
        <w:t>The property comes with a command such as</w:t>
      </w:r>
    </w:p>
    <w:p w:rsidR="00BE0BA4" w:rsidRPr="00BD3AFA" w:rsidRDefault="00BE0BA4" w:rsidP="0051270F">
      <w:pPr>
        <w:widowControl/>
        <w:spacing w:line="276" w:lineRule="auto"/>
        <w:ind w:firstLine="420"/>
        <w:jc w:val="left"/>
        <w:rPr>
          <w:rFonts w:ascii="Calibri" w:hAnsi="Calibri"/>
          <w:sz w:val="20"/>
          <w:szCs w:val="20"/>
        </w:rPr>
      </w:pPr>
      <w:r w:rsidRPr="00BD3AFA">
        <w:rPr>
          <w:rFonts w:ascii="Calibri" w:hAnsi="Calibri"/>
          <w:sz w:val="20"/>
          <w:szCs w:val="20"/>
        </w:rPr>
        <w:t>sValue = LineControl.AdditionalText(0)</w:t>
      </w:r>
    </w:p>
    <w:p w:rsidR="00BE0BA4" w:rsidRDefault="00BE0BA4" w:rsidP="00BD3AFA">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2646BC">
      <w:pPr>
        <w:widowControl/>
        <w:spacing w:line="276" w:lineRule="auto"/>
        <w:jc w:val="left"/>
      </w:pPr>
      <w:r w:rsidRPr="00BD3AFA">
        <w:rPr>
          <w:rFonts w:ascii="Calibri" w:hAnsi="Calibri"/>
          <w:sz w:val="20"/>
          <w:szCs w:val="20"/>
        </w:rPr>
        <w:t>sValue</w:t>
      </w:r>
      <w:r w:rsidRPr="00BD3AFA">
        <w:t xml:space="preserve"> (string) is a string.</w:t>
      </w:r>
    </w:p>
    <w:p w:rsidR="00BE0BA4" w:rsidRPr="000405FC" w:rsidRDefault="00BE0BA4" w:rsidP="00BD3AFA">
      <w:pPr>
        <w:widowControl/>
        <w:spacing w:line="276" w:lineRule="auto"/>
        <w:jc w:val="left"/>
        <w:rPr>
          <w:b/>
        </w:rPr>
      </w:pPr>
      <w:r w:rsidRPr="000405FC">
        <w:rPr>
          <w:b/>
        </w:rPr>
        <w:t>Error</w:t>
      </w:r>
    </w:p>
    <w:p w:rsidR="00BE0BA4" w:rsidRDefault="00BE0BA4" w:rsidP="00BD3AFA">
      <w:pPr>
        <w:widowControl/>
        <w:spacing w:line="276" w:lineRule="auto"/>
        <w:jc w:val="left"/>
      </w:pPr>
      <w:r>
        <w:t>The property provides no error codes.</w:t>
      </w:r>
    </w:p>
    <w:p w:rsidR="00BE0BA4" w:rsidRDefault="00BE0BA4">
      <w:pPr>
        <w:widowControl/>
        <w:jc w:val="left"/>
      </w:pPr>
      <w:r>
        <w:br w:type="page"/>
      </w:r>
    </w:p>
    <w:p w:rsidR="00BE0BA4" w:rsidRDefault="00BE0BA4" w:rsidP="002646BC">
      <w:pPr>
        <w:widowControl/>
        <w:spacing w:line="276" w:lineRule="auto"/>
        <w:jc w:val="left"/>
        <w:rPr>
          <w:b/>
          <w:bCs/>
          <w:sz w:val="28"/>
          <w:szCs w:val="28"/>
        </w:rPr>
      </w:pPr>
      <w:r>
        <w:rPr>
          <w:b/>
          <w:bCs/>
          <w:sz w:val="28"/>
          <w:szCs w:val="28"/>
        </w:rPr>
        <w:t>4.3.3 ArticleNo</w:t>
      </w:r>
    </w:p>
    <w:p w:rsidR="00BE0BA4" w:rsidRPr="003A48E2" w:rsidRDefault="00BE0BA4" w:rsidP="00BD3AFA">
      <w:pPr>
        <w:widowControl/>
        <w:spacing w:line="276" w:lineRule="auto"/>
        <w:jc w:val="left"/>
        <w:rPr>
          <w:b/>
        </w:rPr>
      </w:pPr>
      <w:r w:rsidRPr="003A48E2">
        <w:rPr>
          <w:b/>
        </w:rPr>
        <w:t>Task</w:t>
      </w:r>
    </w:p>
    <w:p w:rsidR="00BE0BA4" w:rsidRDefault="00BE0BA4" w:rsidP="003C0738">
      <w:pPr>
        <w:widowControl/>
        <w:spacing w:line="276" w:lineRule="auto"/>
        <w:jc w:val="left"/>
      </w:pPr>
      <w:r>
        <w:t xml:space="preserve">The item number is written to the record in the database, or </w:t>
      </w:r>
      <w:r w:rsidRPr="003C0738">
        <w:t>return</w:t>
      </w:r>
      <w:r>
        <w:t>ed</w:t>
      </w:r>
      <w:r w:rsidRPr="003C0738">
        <w:t xml:space="preserve"> the selected</w:t>
      </w:r>
      <w:r>
        <w:t xml:space="preserve"> </w:t>
      </w:r>
      <w:r w:rsidRPr="003C0738">
        <w:t>item number</w:t>
      </w:r>
      <w:r>
        <w:t xml:space="preserve">. </w:t>
      </w:r>
      <w:r w:rsidRPr="003C0738">
        <w:t>After Kostal standard</w:t>
      </w:r>
      <w:r>
        <w:t>,</w:t>
      </w:r>
      <w:r w:rsidRPr="003C0738">
        <w:t xml:space="preserve"> the </w:t>
      </w:r>
      <w:r>
        <w:t>item</w:t>
      </w:r>
      <w:r w:rsidRPr="003C0738">
        <w:t xml:space="preserve"> number must be specified with eight characters, for compatibility reasons, the indication of a longer </w:t>
      </w:r>
      <w:r>
        <w:t>item</w:t>
      </w:r>
      <w:r w:rsidRPr="003C0738">
        <w:t xml:space="preserve"> number is possible.</w:t>
      </w:r>
    </w:p>
    <w:p w:rsidR="00BE0BA4" w:rsidRPr="002646BC" w:rsidRDefault="00BE0BA4" w:rsidP="000223C1">
      <w:pPr>
        <w:widowControl/>
        <w:spacing w:line="276" w:lineRule="auto"/>
        <w:jc w:val="left"/>
        <w:rPr>
          <w:b/>
        </w:rPr>
      </w:pPr>
      <w:r w:rsidRPr="002646BC">
        <w:rPr>
          <w:b/>
        </w:rPr>
        <w:t>Default</w:t>
      </w:r>
    </w:p>
    <w:p w:rsidR="00BE0BA4" w:rsidRDefault="00BE0BA4" w:rsidP="000223C1">
      <w:pPr>
        <w:widowControl/>
        <w:spacing w:line="276" w:lineRule="auto"/>
        <w:jc w:val="left"/>
      </w:pPr>
      <w:r>
        <w:t xml:space="preserve">If no adjustments are made </w:t>
      </w:r>
      <w:r>
        <w:rPr>
          <w:rFonts w:ascii="MS Mincho" w:eastAsia="MS Mincho" w:hAnsi="MS Mincho" w:cs="MS Mincho" w:hint="eastAsia"/>
        </w:rPr>
        <w:t>​​</w:t>
      </w:r>
      <w:r>
        <w:t>(also no init, see 3.2.1), the property is NULL.</w:t>
      </w:r>
    </w:p>
    <w:p w:rsidR="00BE0BA4" w:rsidRPr="009D56D6" w:rsidRDefault="00BE0BA4" w:rsidP="000223C1">
      <w:pPr>
        <w:widowControl/>
        <w:spacing w:line="276" w:lineRule="auto"/>
        <w:jc w:val="left"/>
        <w:rPr>
          <w:b/>
        </w:rPr>
      </w:pPr>
      <w:r w:rsidRPr="009D56D6">
        <w:rPr>
          <w:b/>
        </w:rPr>
        <w:t>Set and valid values</w:t>
      </w:r>
    </w:p>
    <w:p w:rsidR="00BE0BA4" w:rsidRDefault="00BE0BA4" w:rsidP="000223C1">
      <w:pPr>
        <w:widowControl/>
        <w:spacing w:line="276" w:lineRule="auto"/>
        <w:jc w:val="left"/>
      </w:pPr>
      <w:r w:rsidRPr="00386AD8">
        <w:t>The property comes with a command such as</w:t>
      </w:r>
    </w:p>
    <w:p w:rsidR="00BE0BA4" w:rsidRDefault="00BE0BA4" w:rsidP="0051270F">
      <w:pPr>
        <w:widowControl/>
        <w:spacing w:line="276" w:lineRule="auto"/>
        <w:ind w:firstLine="420"/>
        <w:jc w:val="left"/>
        <w:rPr>
          <w:rFonts w:ascii="Calibri" w:hAnsi="Calibri"/>
          <w:sz w:val="20"/>
          <w:szCs w:val="20"/>
        </w:rPr>
      </w:pPr>
      <w:r w:rsidRPr="000223C1">
        <w:rPr>
          <w:rFonts w:ascii="Calibri" w:hAnsi="Calibri"/>
          <w:sz w:val="20"/>
          <w:szCs w:val="20"/>
        </w:rPr>
        <w:t>LineControl.ArticleNo = sValue</w:t>
      </w:r>
    </w:p>
    <w:p w:rsidR="00BE0BA4" w:rsidRDefault="00BE0BA4" w:rsidP="000223C1">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3C0738">
      <w:pPr>
        <w:widowControl/>
        <w:spacing w:line="276" w:lineRule="auto"/>
        <w:jc w:val="left"/>
      </w:pPr>
      <w:r w:rsidRPr="000223C1">
        <w:t xml:space="preserve">New reading for </w:t>
      </w:r>
      <w:r w:rsidRPr="000223C1">
        <w:rPr>
          <w:rFonts w:ascii="Calibri" w:hAnsi="Calibri"/>
          <w:sz w:val="20"/>
          <w:szCs w:val="20"/>
        </w:rPr>
        <w:t>sValue</w:t>
      </w:r>
      <w:r w:rsidRPr="000223C1">
        <w:t xml:space="preserve"> (string</w:t>
      </w:r>
      <w:r>
        <w:t>) is strings 8-30 characters.</w:t>
      </w:r>
    </w:p>
    <w:p w:rsidR="00BE0BA4" w:rsidRDefault="00BE0BA4" w:rsidP="000223C1">
      <w:pPr>
        <w:widowControl/>
        <w:spacing w:line="276" w:lineRule="auto"/>
        <w:jc w:val="left"/>
        <w:rPr>
          <w:b/>
        </w:rPr>
      </w:pPr>
      <w:r w:rsidRPr="000405FC">
        <w:rPr>
          <w:b/>
        </w:rPr>
        <w:t xml:space="preserve">Read and </w:t>
      </w:r>
      <w:r w:rsidRPr="0064164E">
        <w:rPr>
          <w:b/>
        </w:rPr>
        <w:t>Return values</w:t>
      </w:r>
    </w:p>
    <w:p w:rsidR="00BE0BA4" w:rsidRDefault="00BE0BA4" w:rsidP="000223C1">
      <w:pPr>
        <w:widowControl/>
        <w:spacing w:line="276" w:lineRule="auto"/>
        <w:jc w:val="left"/>
      </w:pPr>
      <w:r w:rsidRPr="000405FC">
        <w:t>The property comes with a command such as</w:t>
      </w:r>
    </w:p>
    <w:p w:rsidR="00BE0BA4" w:rsidRDefault="00BE0BA4" w:rsidP="0051270F">
      <w:pPr>
        <w:widowControl/>
        <w:spacing w:line="276" w:lineRule="auto"/>
        <w:ind w:firstLine="420"/>
        <w:jc w:val="left"/>
        <w:rPr>
          <w:rFonts w:ascii="Calibri" w:hAnsi="Calibri"/>
          <w:sz w:val="20"/>
          <w:szCs w:val="20"/>
        </w:rPr>
      </w:pPr>
      <w:r w:rsidRPr="000223C1">
        <w:rPr>
          <w:rFonts w:ascii="Calibri" w:hAnsi="Calibri"/>
          <w:sz w:val="20"/>
          <w:szCs w:val="20"/>
        </w:rPr>
        <w:t>sValue = LineControl.ArticleNo</w:t>
      </w:r>
    </w:p>
    <w:p w:rsidR="00BE0BA4" w:rsidRDefault="00BE0BA4" w:rsidP="000223C1">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3C0738">
      <w:pPr>
        <w:widowControl/>
        <w:spacing w:line="276" w:lineRule="auto"/>
        <w:jc w:val="left"/>
      </w:pPr>
      <w:r w:rsidRPr="000223C1">
        <w:rPr>
          <w:rFonts w:ascii="Calibri" w:hAnsi="Calibri"/>
          <w:sz w:val="20"/>
          <w:szCs w:val="20"/>
        </w:rPr>
        <w:t>sValue</w:t>
      </w:r>
      <w:r w:rsidRPr="000223C1">
        <w:t xml:space="preserve"> (string) will give back at least a 8-digit part numbers.</w:t>
      </w:r>
    </w:p>
    <w:p w:rsidR="00BE0BA4" w:rsidRPr="000405FC" w:rsidRDefault="00BE0BA4" w:rsidP="000223C1">
      <w:pPr>
        <w:widowControl/>
        <w:spacing w:line="276" w:lineRule="auto"/>
        <w:jc w:val="left"/>
        <w:rPr>
          <w:b/>
        </w:rPr>
      </w:pPr>
      <w:r w:rsidRPr="000405FC">
        <w:rPr>
          <w:b/>
        </w:rPr>
        <w:t>Error</w:t>
      </w:r>
    </w:p>
    <w:p w:rsidR="00BE0BA4" w:rsidRDefault="00BE0BA4" w:rsidP="000223C1">
      <w:pPr>
        <w:widowControl/>
        <w:spacing w:line="276" w:lineRule="auto"/>
        <w:jc w:val="left"/>
      </w:pPr>
      <w:r>
        <w:t>The property provides no error codes.</w:t>
      </w:r>
    </w:p>
    <w:p w:rsidR="00BE0BA4" w:rsidRDefault="00BE0BA4">
      <w:pPr>
        <w:widowControl/>
        <w:jc w:val="left"/>
      </w:pPr>
      <w:r>
        <w:br w:type="page"/>
      </w:r>
    </w:p>
    <w:p w:rsidR="00BE0BA4" w:rsidRDefault="00BE0BA4" w:rsidP="003C0738">
      <w:pPr>
        <w:widowControl/>
        <w:spacing w:line="276" w:lineRule="auto"/>
        <w:jc w:val="left"/>
        <w:rPr>
          <w:b/>
          <w:bCs/>
          <w:sz w:val="28"/>
          <w:szCs w:val="28"/>
        </w:rPr>
      </w:pPr>
      <w:r>
        <w:rPr>
          <w:b/>
          <w:bCs/>
          <w:sz w:val="28"/>
          <w:szCs w:val="28"/>
        </w:rPr>
        <w:t>4.3.4 PreviousTest (index)</w:t>
      </w:r>
    </w:p>
    <w:p w:rsidR="00BE0BA4" w:rsidRDefault="00BE0BA4" w:rsidP="003C0738">
      <w:pPr>
        <w:widowControl/>
        <w:spacing w:line="276" w:lineRule="auto"/>
        <w:jc w:val="left"/>
        <w:rPr>
          <w:b/>
        </w:rPr>
      </w:pPr>
      <w:r w:rsidRPr="003A48E2">
        <w:rPr>
          <w:b/>
        </w:rPr>
        <w:t>Task</w:t>
      </w:r>
    </w:p>
    <w:p w:rsidR="00BE0BA4" w:rsidRPr="00954C5A" w:rsidRDefault="00BE0BA4" w:rsidP="003C0738">
      <w:pPr>
        <w:widowControl/>
        <w:spacing w:line="276" w:lineRule="auto"/>
        <w:jc w:val="left"/>
      </w:pPr>
      <w:r w:rsidRPr="00954C5A">
        <w:t>Sets the previous process steps that will be checked when the function is called ReadPreviousStamp.</w:t>
      </w:r>
      <w:r>
        <w:t xml:space="preserve"> </w:t>
      </w:r>
      <w:r w:rsidRPr="00954C5A">
        <w:t>The index must be strictly specified by its specification, it is possible to control several previous continuous production steps.</w:t>
      </w:r>
      <w:r>
        <w:t xml:space="preserve"> </w:t>
      </w:r>
      <w:r w:rsidRPr="00954C5A">
        <w:t>If the property prior to initialize the DLL is not set, it is set from the configuration file.</w:t>
      </w:r>
      <w:r>
        <w:t xml:space="preserve"> </w:t>
      </w:r>
      <w:r w:rsidRPr="00954C5A">
        <w:t>If it has been previously set by hand, it remains unchanged by the initialization.</w:t>
      </w:r>
    </w:p>
    <w:p w:rsidR="00BE0BA4" w:rsidRPr="00954C5A" w:rsidRDefault="00BE0BA4" w:rsidP="00954C5A">
      <w:pPr>
        <w:widowControl/>
        <w:spacing w:line="276" w:lineRule="auto"/>
        <w:jc w:val="left"/>
        <w:rPr>
          <w:b/>
        </w:rPr>
      </w:pPr>
      <w:r w:rsidRPr="00954C5A">
        <w:rPr>
          <w:b/>
        </w:rPr>
        <w:t>Default</w:t>
      </w:r>
    </w:p>
    <w:p w:rsidR="00BE0BA4" w:rsidRDefault="00BE0BA4" w:rsidP="00954C5A">
      <w:pPr>
        <w:widowControl/>
        <w:spacing w:line="276" w:lineRule="auto"/>
        <w:jc w:val="left"/>
      </w:pPr>
      <w:r>
        <w:t xml:space="preserve">If no adjustments are made </w:t>
      </w:r>
      <w:r>
        <w:rPr>
          <w:rFonts w:ascii="MS Mincho" w:eastAsia="MS Mincho" w:hAnsi="MS Mincho" w:cs="MS Mincho" w:hint="eastAsia"/>
        </w:rPr>
        <w:t>​​</w:t>
      </w:r>
      <w:r>
        <w:t>(also no init, see 3.2.1), the property has the value "NONE".</w:t>
      </w:r>
    </w:p>
    <w:p w:rsidR="00BE0BA4" w:rsidRPr="009D56D6" w:rsidRDefault="00BE0BA4" w:rsidP="00954C5A">
      <w:pPr>
        <w:widowControl/>
        <w:spacing w:line="276" w:lineRule="auto"/>
        <w:jc w:val="left"/>
        <w:rPr>
          <w:b/>
        </w:rPr>
      </w:pPr>
      <w:r w:rsidRPr="009D56D6">
        <w:rPr>
          <w:b/>
        </w:rPr>
        <w:t>Set and valid values</w:t>
      </w:r>
    </w:p>
    <w:p w:rsidR="00BE0BA4" w:rsidRDefault="00BE0BA4" w:rsidP="00954C5A">
      <w:pPr>
        <w:widowControl/>
        <w:spacing w:line="276" w:lineRule="auto"/>
        <w:jc w:val="left"/>
      </w:pPr>
      <w:r w:rsidRPr="00386AD8">
        <w:t>The property comes with a command such as</w:t>
      </w:r>
    </w:p>
    <w:p w:rsidR="00BE0BA4" w:rsidRPr="00954C5A" w:rsidRDefault="00BE0BA4" w:rsidP="0051270F">
      <w:pPr>
        <w:widowControl/>
        <w:spacing w:line="276" w:lineRule="auto"/>
        <w:ind w:firstLine="420"/>
        <w:jc w:val="left"/>
        <w:rPr>
          <w:rFonts w:ascii="Calibri" w:hAnsi="Calibri"/>
          <w:sz w:val="20"/>
          <w:szCs w:val="20"/>
        </w:rPr>
      </w:pPr>
      <w:r w:rsidRPr="00954C5A">
        <w:rPr>
          <w:rFonts w:ascii="Calibri" w:hAnsi="Calibri"/>
          <w:sz w:val="20"/>
          <w:szCs w:val="20"/>
        </w:rPr>
        <w:t>LineControl.PreviousTest(index) = sValue</w:t>
      </w:r>
    </w:p>
    <w:p w:rsidR="00BE0BA4" w:rsidRDefault="00BE0BA4" w:rsidP="00954C5A">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954C5A">
      <w:pPr>
        <w:widowControl/>
        <w:spacing w:line="276" w:lineRule="auto"/>
        <w:jc w:val="left"/>
      </w:pPr>
      <w:r w:rsidRPr="00E11D53">
        <w:t xml:space="preserve">New reading for </w:t>
      </w:r>
      <w:r w:rsidRPr="00E11D53">
        <w:rPr>
          <w:rFonts w:ascii="Calibri" w:hAnsi="Calibri"/>
          <w:sz w:val="20"/>
          <w:szCs w:val="20"/>
        </w:rPr>
        <w:t>sValue</w:t>
      </w:r>
      <w:r w:rsidRPr="00E11D53">
        <w:t xml:space="preserve"> (String)</w:t>
      </w:r>
      <w:r>
        <w:t xml:space="preserve"> is</w:t>
      </w:r>
      <w:r w:rsidRPr="00E11D53">
        <w:t xml:space="preserve"> at least 3 digit string</w:t>
      </w:r>
      <w:r>
        <w:t>s</w:t>
      </w:r>
      <w:r w:rsidRPr="00E11D53">
        <w:t xml:space="preserve"> t</w:t>
      </w:r>
      <w:r>
        <w:t>hat identify</w:t>
      </w:r>
      <w:r w:rsidRPr="00E11D53">
        <w:t xml:space="preserve"> the previous test. If no test is available, the property must be </w:t>
      </w:r>
      <w:r>
        <w:t xml:space="preserve">that </w:t>
      </w:r>
      <w:r w:rsidRPr="00E11D53">
        <w:t>the "index" 0 can be set to "NONE".</w:t>
      </w:r>
    </w:p>
    <w:p w:rsidR="00BE0BA4" w:rsidRDefault="00BE0BA4" w:rsidP="00954C5A">
      <w:pPr>
        <w:widowControl/>
        <w:spacing w:line="276" w:lineRule="auto"/>
        <w:jc w:val="left"/>
      </w:pPr>
      <w:r w:rsidRPr="00E11D53">
        <w:t xml:space="preserve">To delete a previously set value, this must be set to "NONE". The value and all subsequent values </w:t>
      </w:r>
      <w:r w:rsidRPr="00E11D53">
        <w:rPr>
          <w:rFonts w:ascii="MS Mincho" w:eastAsia="MS Mincho" w:hAnsi="MS Mincho" w:cs="MS Mincho" w:hint="eastAsia"/>
        </w:rPr>
        <w:t>​​</w:t>
      </w:r>
      <w:r w:rsidRPr="00E11D53">
        <w:t>are deleted. If the PreviousTest set with index 0 to "NONE", no previous processes are expected.</w:t>
      </w:r>
    </w:p>
    <w:p w:rsidR="00BE0BA4" w:rsidRDefault="00BE0BA4" w:rsidP="00E11D53">
      <w:pPr>
        <w:widowControl/>
        <w:spacing w:line="276" w:lineRule="auto"/>
        <w:jc w:val="left"/>
        <w:rPr>
          <w:b/>
        </w:rPr>
      </w:pPr>
      <w:r w:rsidRPr="000405FC">
        <w:rPr>
          <w:b/>
        </w:rPr>
        <w:t xml:space="preserve">Read and </w:t>
      </w:r>
      <w:r w:rsidRPr="0064164E">
        <w:rPr>
          <w:b/>
        </w:rPr>
        <w:t>Return values</w:t>
      </w:r>
    </w:p>
    <w:p w:rsidR="00BE0BA4" w:rsidRDefault="00BE0BA4" w:rsidP="00E11D53">
      <w:pPr>
        <w:widowControl/>
        <w:spacing w:line="276" w:lineRule="auto"/>
        <w:jc w:val="left"/>
      </w:pPr>
      <w:r w:rsidRPr="000405FC">
        <w:t>The property comes with a command such as</w:t>
      </w:r>
    </w:p>
    <w:p w:rsidR="00BE0BA4" w:rsidRPr="00E11D53" w:rsidRDefault="00BE0BA4" w:rsidP="0051270F">
      <w:pPr>
        <w:widowControl/>
        <w:spacing w:line="276" w:lineRule="auto"/>
        <w:ind w:firstLine="420"/>
        <w:jc w:val="left"/>
        <w:rPr>
          <w:rFonts w:ascii="Calibri" w:hAnsi="Calibri"/>
          <w:sz w:val="20"/>
          <w:szCs w:val="20"/>
        </w:rPr>
      </w:pPr>
      <w:r w:rsidRPr="00E11D53">
        <w:rPr>
          <w:rFonts w:ascii="Calibri" w:hAnsi="Calibri"/>
          <w:sz w:val="20"/>
          <w:szCs w:val="20"/>
        </w:rPr>
        <w:t>sValue = LineControl.PreviousTest(index)</w:t>
      </w:r>
    </w:p>
    <w:p w:rsidR="00BE0BA4" w:rsidRDefault="00BE0BA4" w:rsidP="00E11D53">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954C5A">
      <w:pPr>
        <w:widowControl/>
        <w:spacing w:line="276" w:lineRule="auto"/>
        <w:jc w:val="left"/>
      </w:pPr>
      <w:r w:rsidRPr="00E11D53">
        <w:rPr>
          <w:rFonts w:ascii="Calibri" w:hAnsi="Calibri"/>
          <w:sz w:val="20"/>
          <w:szCs w:val="20"/>
        </w:rPr>
        <w:t>sValue</w:t>
      </w:r>
      <w:r w:rsidRPr="00E11D53">
        <w:t xml:space="preserve"> (string) is assigned a string that identifies the previous test.</w:t>
      </w:r>
    </w:p>
    <w:p w:rsidR="00BE0BA4" w:rsidRPr="000405FC" w:rsidRDefault="00BE0BA4" w:rsidP="00E11D53">
      <w:pPr>
        <w:widowControl/>
        <w:spacing w:line="276" w:lineRule="auto"/>
        <w:jc w:val="left"/>
        <w:rPr>
          <w:b/>
        </w:rPr>
      </w:pPr>
      <w:r w:rsidRPr="000405FC">
        <w:rPr>
          <w:b/>
        </w:rPr>
        <w:t>Error</w:t>
      </w:r>
    </w:p>
    <w:p w:rsidR="00BE0BA4" w:rsidRDefault="00BE0BA4" w:rsidP="00E11D53">
      <w:pPr>
        <w:widowControl/>
        <w:spacing w:line="276" w:lineRule="auto"/>
        <w:jc w:val="left"/>
      </w:pPr>
      <w:r>
        <w:t>The property provides no error codes.</w:t>
      </w:r>
    </w:p>
    <w:p w:rsidR="00BE0BA4" w:rsidRDefault="00BE0BA4">
      <w:pPr>
        <w:widowControl/>
        <w:jc w:val="left"/>
      </w:pPr>
      <w:r>
        <w:br w:type="page"/>
      </w:r>
    </w:p>
    <w:p w:rsidR="00BE0BA4" w:rsidRDefault="00BE0BA4" w:rsidP="00954C5A">
      <w:pPr>
        <w:widowControl/>
        <w:spacing w:line="276" w:lineRule="auto"/>
        <w:jc w:val="left"/>
        <w:rPr>
          <w:b/>
          <w:bCs/>
          <w:sz w:val="28"/>
          <w:szCs w:val="28"/>
        </w:rPr>
      </w:pPr>
      <w:r>
        <w:rPr>
          <w:b/>
          <w:bCs/>
          <w:sz w:val="28"/>
          <w:szCs w:val="28"/>
        </w:rPr>
        <w:t>4.3.5 CurrentTest</w:t>
      </w:r>
    </w:p>
    <w:p w:rsidR="00BE0BA4" w:rsidRDefault="00BE0BA4" w:rsidP="00237368">
      <w:pPr>
        <w:widowControl/>
        <w:spacing w:line="276" w:lineRule="auto"/>
        <w:jc w:val="left"/>
        <w:rPr>
          <w:b/>
        </w:rPr>
      </w:pPr>
      <w:r w:rsidRPr="003A48E2">
        <w:rPr>
          <w:b/>
        </w:rPr>
        <w:t>Task</w:t>
      </w:r>
    </w:p>
    <w:p w:rsidR="00BE0BA4" w:rsidRDefault="00BE0BA4" w:rsidP="00954C5A">
      <w:pPr>
        <w:widowControl/>
        <w:spacing w:line="276" w:lineRule="auto"/>
        <w:jc w:val="left"/>
      </w:pPr>
      <w:r>
        <w:t>Specifying</w:t>
      </w:r>
      <w:r w:rsidRPr="005A2B31">
        <w:t xml:space="preserve"> the test, or</w:t>
      </w:r>
      <w:r>
        <w:t xml:space="preserve"> return. </w:t>
      </w:r>
      <w:r w:rsidRPr="005A2B31">
        <w:t>If the property before initializing the DLL is not set then it will be set from the configuration file. If it has been previously set by hand, it remains unchanged by the initialization.</w:t>
      </w:r>
    </w:p>
    <w:p w:rsidR="00BE0BA4" w:rsidRPr="002646BC" w:rsidRDefault="00BE0BA4" w:rsidP="005A2B31">
      <w:pPr>
        <w:widowControl/>
        <w:spacing w:line="276" w:lineRule="auto"/>
        <w:jc w:val="left"/>
        <w:rPr>
          <w:b/>
        </w:rPr>
      </w:pPr>
      <w:r w:rsidRPr="002646BC">
        <w:rPr>
          <w:b/>
        </w:rPr>
        <w:t>Default</w:t>
      </w:r>
    </w:p>
    <w:p w:rsidR="00BE0BA4" w:rsidRDefault="00BE0BA4" w:rsidP="005A2B31">
      <w:pPr>
        <w:widowControl/>
        <w:spacing w:line="276" w:lineRule="auto"/>
        <w:jc w:val="left"/>
      </w:pPr>
      <w:r>
        <w:t xml:space="preserve">If no adjustments are made </w:t>
      </w:r>
      <w:r>
        <w:rPr>
          <w:rFonts w:ascii="MS Mincho" w:eastAsia="MS Mincho" w:hAnsi="MS Mincho" w:cs="MS Mincho" w:hint="eastAsia"/>
        </w:rPr>
        <w:t>​​</w:t>
      </w:r>
      <w:r>
        <w:t>(also no init, see 3.2.1), the property is NULL.</w:t>
      </w:r>
    </w:p>
    <w:p w:rsidR="00BE0BA4" w:rsidRPr="009D56D6" w:rsidRDefault="00BE0BA4" w:rsidP="005A2B31">
      <w:pPr>
        <w:widowControl/>
        <w:spacing w:line="276" w:lineRule="auto"/>
        <w:jc w:val="left"/>
        <w:rPr>
          <w:b/>
        </w:rPr>
      </w:pPr>
      <w:r w:rsidRPr="009D56D6">
        <w:rPr>
          <w:b/>
        </w:rPr>
        <w:t>Set and valid values</w:t>
      </w:r>
    </w:p>
    <w:p w:rsidR="00BE0BA4" w:rsidRDefault="00BE0BA4" w:rsidP="005A2B31">
      <w:pPr>
        <w:widowControl/>
        <w:spacing w:line="276" w:lineRule="auto"/>
        <w:jc w:val="left"/>
      </w:pPr>
      <w:r w:rsidRPr="00386AD8">
        <w:t>The property comes with a command such as</w:t>
      </w:r>
    </w:p>
    <w:p w:rsidR="00BE0BA4" w:rsidRDefault="00BE0BA4" w:rsidP="0051270F">
      <w:pPr>
        <w:widowControl/>
        <w:spacing w:line="276" w:lineRule="auto"/>
        <w:ind w:firstLine="420"/>
        <w:jc w:val="left"/>
        <w:rPr>
          <w:rFonts w:ascii="Calibri" w:hAnsi="Calibri"/>
          <w:sz w:val="20"/>
          <w:szCs w:val="20"/>
        </w:rPr>
      </w:pPr>
      <w:r w:rsidRPr="005A2B31">
        <w:rPr>
          <w:rFonts w:ascii="Calibri" w:hAnsi="Calibri"/>
          <w:sz w:val="20"/>
          <w:szCs w:val="20"/>
        </w:rPr>
        <w:t>LineControl.CurrentTest = sValue</w:t>
      </w:r>
    </w:p>
    <w:p w:rsidR="00BE0BA4" w:rsidRDefault="00BE0BA4" w:rsidP="005A2B31">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954C5A">
      <w:pPr>
        <w:widowControl/>
        <w:spacing w:line="276" w:lineRule="auto"/>
        <w:jc w:val="left"/>
      </w:pPr>
      <w:r w:rsidRPr="005A2B31">
        <w:t xml:space="preserve">New reading for </w:t>
      </w:r>
      <w:r w:rsidRPr="005A2B31">
        <w:rPr>
          <w:rFonts w:ascii="Calibri" w:hAnsi="Calibri"/>
          <w:sz w:val="20"/>
          <w:szCs w:val="20"/>
        </w:rPr>
        <w:t>sValue</w:t>
      </w:r>
      <w:r w:rsidRPr="005A2B31">
        <w:t xml:space="preserve"> (string) is all strings between 3 and 10 characters in length.</w:t>
      </w:r>
    </w:p>
    <w:p w:rsidR="00BE0BA4" w:rsidRDefault="00BE0BA4" w:rsidP="005A2B31">
      <w:pPr>
        <w:widowControl/>
        <w:spacing w:line="276" w:lineRule="auto"/>
        <w:jc w:val="left"/>
        <w:rPr>
          <w:b/>
        </w:rPr>
      </w:pPr>
      <w:r w:rsidRPr="000405FC">
        <w:rPr>
          <w:b/>
        </w:rPr>
        <w:t xml:space="preserve">Read and </w:t>
      </w:r>
      <w:r w:rsidRPr="0064164E">
        <w:rPr>
          <w:b/>
        </w:rPr>
        <w:t>Return values</w:t>
      </w:r>
    </w:p>
    <w:p w:rsidR="00BE0BA4" w:rsidRDefault="00BE0BA4" w:rsidP="005A2B31">
      <w:pPr>
        <w:widowControl/>
        <w:spacing w:line="276" w:lineRule="auto"/>
        <w:jc w:val="left"/>
      </w:pPr>
      <w:r w:rsidRPr="000405FC">
        <w:t>The property comes with a command such as</w:t>
      </w:r>
    </w:p>
    <w:p w:rsidR="00BE0BA4" w:rsidRDefault="00BE0BA4" w:rsidP="0051270F">
      <w:pPr>
        <w:widowControl/>
        <w:spacing w:line="276" w:lineRule="auto"/>
        <w:ind w:firstLine="420"/>
        <w:jc w:val="left"/>
        <w:rPr>
          <w:rFonts w:ascii="Calibri" w:hAnsi="Calibri"/>
          <w:sz w:val="20"/>
          <w:szCs w:val="20"/>
        </w:rPr>
      </w:pPr>
      <w:r w:rsidRPr="00240F74">
        <w:rPr>
          <w:rFonts w:ascii="Calibri" w:hAnsi="Calibri"/>
          <w:sz w:val="20"/>
          <w:szCs w:val="20"/>
        </w:rPr>
        <w:t>sValue = LineControl.CurrentTest</w:t>
      </w:r>
    </w:p>
    <w:p w:rsidR="00BE0BA4" w:rsidRDefault="00BE0BA4" w:rsidP="00240F74">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954C5A">
      <w:pPr>
        <w:widowControl/>
        <w:spacing w:line="276" w:lineRule="auto"/>
        <w:jc w:val="left"/>
      </w:pPr>
      <w:r w:rsidRPr="00240F74">
        <w:t>Assigned</w:t>
      </w:r>
      <w:r>
        <w:t xml:space="preserve"> </w:t>
      </w:r>
      <w:r w:rsidRPr="00240F74">
        <w:rPr>
          <w:rFonts w:ascii="Calibri" w:hAnsi="Calibri"/>
          <w:sz w:val="20"/>
          <w:szCs w:val="20"/>
        </w:rPr>
        <w:t>sValue</w:t>
      </w:r>
      <w:r w:rsidRPr="00240F74">
        <w:t xml:space="preserve"> (string) strings describe the current, or read from the database test.</w:t>
      </w:r>
    </w:p>
    <w:p w:rsidR="00BE0BA4" w:rsidRPr="000405FC" w:rsidRDefault="00BE0BA4" w:rsidP="00240F74">
      <w:pPr>
        <w:widowControl/>
        <w:spacing w:line="276" w:lineRule="auto"/>
        <w:jc w:val="left"/>
        <w:rPr>
          <w:b/>
        </w:rPr>
      </w:pPr>
      <w:r w:rsidRPr="000405FC">
        <w:rPr>
          <w:b/>
        </w:rPr>
        <w:t>Error</w:t>
      </w:r>
    </w:p>
    <w:p w:rsidR="00BE0BA4" w:rsidRDefault="00BE0BA4" w:rsidP="00240F74">
      <w:pPr>
        <w:widowControl/>
        <w:spacing w:line="276" w:lineRule="auto"/>
        <w:jc w:val="left"/>
      </w:pPr>
      <w:r>
        <w:t>The property provides no error codes.</w:t>
      </w:r>
    </w:p>
    <w:p w:rsidR="00BE0BA4" w:rsidRDefault="00BE0BA4">
      <w:pPr>
        <w:widowControl/>
        <w:jc w:val="left"/>
      </w:pPr>
      <w:r>
        <w:br w:type="page"/>
      </w:r>
    </w:p>
    <w:p w:rsidR="00BE0BA4" w:rsidRDefault="00BE0BA4" w:rsidP="00954C5A">
      <w:pPr>
        <w:widowControl/>
        <w:spacing w:line="276" w:lineRule="auto"/>
        <w:jc w:val="left"/>
        <w:rPr>
          <w:b/>
          <w:bCs/>
          <w:sz w:val="28"/>
          <w:szCs w:val="28"/>
        </w:rPr>
      </w:pPr>
      <w:r>
        <w:rPr>
          <w:b/>
          <w:bCs/>
          <w:sz w:val="28"/>
          <w:szCs w:val="28"/>
        </w:rPr>
        <w:t>4.3.6 MasterDB_Name</w:t>
      </w:r>
    </w:p>
    <w:p w:rsidR="00BE0BA4" w:rsidRDefault="00BE0BA4" w:rsidP="008B7FD7">
      <w:pPr>
        <w:widowControl/>
        <w:spacing w:line="276" w:lineRule="auto"/>
        <w:jc w:val="left"/>
        <w:rPr>
          <w:b/>
        </w:rPr>
      </w:pPr>
      <w:r w:rsidRPr="003A48E2">
        <w:rPr>
          <w:b/>
        </w:rPr>
        <w:t>Task</w:t>
      </w:r>
    </w:p>
    <w:p w:rsidR="00BE0BA4" w:rsidRDefault="00BE0BA4" w:rsidP="00954C5A">
      <w:pPr>
        <w:widowControl/>
        <w:spacing w:line="276" w:lineRule="auto"/>
        <w:jc w:val="left"/>
      </w:pPr>
      <w:r>
        <w:t>Specifying</w:t>
      </w:r>
      <w:r w:rsidRPr="008B7FD7">
        <w:t xml:space="preserve"> the database name of the master database</w:t>
      </w:r>
      <w:r>
        <w:t xml:space="preserve"> which is </w:t>
      </w:r>
      <w:r w:rsidRPr="008B7FD7">
        <w:t>to be used</w:t>
      </w:r>
      <w:r>
        <w:t xml:space="preserve">, in order to </w:t>
      </w:r>
      <w:r w:rsidRPr="008B7FD7">
        <w:t>write the concatenation of data into the database</w:t>
      </w:r>
      <w:r>
        <w:t>, or return</w:t>
      </w:r>
      <w:r w:rsidRPr="008B7FD7">
        <w:t xml:space="preserve"> the currently set database name of the master database.</w:t>
      </w:r>
      <w:r>
        <w:t xml:space="preserve"> </w:t>
      </w:r>
      <w:r w:rsidRPr="00A139AD">
        <w:t>If the property before initializing the DLL is not set, it is set from the configuration file. If it has been previously set by hand, it remains unchanged by the initialization.</w:t>
      </w:r>
    </w:p>
    <w:p w:rsidR="00BE0BA4" w:rsidRPr="002646BC" w:rsidRDefault="00BE0BA4" w:rsidP="004D31F0">
      <w:pPr>
        <w:widowControl/>
        <w:spacing w:line="276" w:lineRule="auto"/>
        <w:jc w:val="left"/>
        <w:rPr>
          <w:b/>
        </w:rPr>
      </w:pPr>
      <w:r w:rsidRPr="002646BC">
        <w:rPr>
          <w:b/>
        </w:rPr>
        <w:t>Default</w:t>
      </w:r>
    </w:p>
    <w:p w:rsidR="00BE0BA4" w:rsidRDefault="00BE0BA4" w:rsidP="004D31F0">
      <w:pPr>
        <w:widowControl/>
        <w:spacing w:line="276" w:lineRule="auto"/>
        <w:jc w:val="left"/>
      </w:pPr>
      <w:r>
        <w:t xml:space="preserve">If no adjustments are made </w:t>
      </w:r>
      <w:r>
        <w:rPr>
          <w:rFonts w:ascii="MS Mincho" w:eastAsia="MS Mincho" w:hAnsi="MS Mincho" w:cs="MS Mincho" w:hint="eastAsia"/>
        </w:rPr>
        <w:t>​​</w:t>
      </w:r>
      <w:r>
        <w:t>(also no init, see 3.2.1), the property is NULL.</w:t>
      </w:r>
    </w:p>
    <w:p w:rsidR="00BE0BA4" w:rsidRPr="009D56D6" w:rsidRDefault="00BE0BA4" w:rsidP="004D31F0">
      <w:pPr>
        <w:widowControl/>
        <w:spacing w:line="276" w:lineRule="auto"/>
        <w:jc w:val="left"/>
        <w:rPr>
          <w:b/>
        </w:rPr>
      </w:pPr>
      <w:r w:rsidRPr="009D56D6">
        <w:rPr>
          <w:b/>
        </w:rPr>
        <w:t>Set and valid values</w:t>
      </w:r>
    </w:p>
    <w:p w:rsidR="00BE0BA4" w:rsidRDefault="00BE0BA4" w:rsidP="004D31F0">
      <w:pPr>
        <w:widowControl/>
        <w:spacing w:line="276" w:lineRule="auto"/>
        <w:jc w:val="left"/>
      </w:pPr>
      <w:r w:rsidRPr="00386AD8">
        <w:t>The property comes with a command such as</w:t>
      </w:r>
    </w:p>
    <w:p w:rsidR="00BE0BA4" w:rsidRPr="004D31F0" w:rsidRDefault="00BE0BA4" w:rsidP="0051270F">
      <w:pPr>
        <w:widowControl/>
        <w:spacing w:line="276" w:lineRule="auto"/>
        <w:ind w:firstLine="420"/>
        <w:jc w:val="left"/>
        <w:rPr>
          <w:rFonts w:ascii="Calibri" w:hAnsi="Calibri"/>
          <w:sz w:val="20"/>
          <w:szCs w:val="20"/>
        </w:rPr>
      </w:pPr>
      <w:r w:rsidRPr="004D31F0">
        <w:rPr>
          <w:rFonts w:ascii="Calibri" w:hAnsi="Calibri"/>
          <w:sz w:val="20"/>
          <w:szCs w:val="20"/>
        </w:rPr>
        <w:t>LineControl.MasterDB_Name = sValue</w:t>
      </w:r>
    </w:p>
    <w:p w:rsidR="00BE0BA4" w:rsidRDefault="00BE0BA4" w:rsidP="004D31F0">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4D31F0">
      <w:pPr>
        <w:widowControl/>
        <w:spacing w:line="276" w:lineRule="auto"/>
        <w:jc w:val="left"/>
      </w:pPr>
      <w:r w:rsidRPr="004D31F0">
        <w:t xml:space="preserve">New reading for </w:t>
      </w:r>
      <w:r w:rsidRPr="004D31F0">
        <w:rPr>
          <w:rFonts w:ascii="Calibri" w:hAnsi="Calibri"/>
          <w:sz w:val="20"/>
          <w:szCs w:val="20"/>
        </w:rPr>
        <w:t>sValue</w:t>
      </w:r>
      <w:r w:rsidRPr="004D31F0">
        <w:t xml:space="preserve"> (string) is all strings</w:t>
      </w:r>
    </w:p>
    <w:p w:rsidR="00BE0BA4" w:rsidRDefault="00BE0BA4" w:rsidP="004D31F0">
      <w:pPr>
        <w:widowControl/>
        <w:spacing w:line="276" w:lineRule="auto"/>
        <w:jc w:val="left"/>
        <w:rPr>
          <w:b/>
        </w:rPr>
      </w:pPr>
      <w:r w:rsidRPr="000405FC">
        <w:rPr>
          <w:b/>
        </w:rPr>
        <w:t xml:space="preserve">Read and </w:t>
      </w:r>
      <w:r w:rsidRPr="0064164E">
        <w:rPr>
          <w:b/>
        </w:rPr>
        <w:t>Return values</w:t>
      </w:r>
    </w:p>
    <w:p w:rsidR="00BE0BA4" w:rsidRDefault="00BE0BA4" w:rsidP="004D31F0">
      <w:pPr>
        <w:widowControl/>
        <w:spacing w:line="276" w:lineRule="auto"/>
        <w:jc w:val="left"/>
      </w:pPr>
      <w:r w:rsidRPr="000405FC">
        <w:t>The property comes with a command such as</w:t>
      </w:r>
    </w:p>
    <w:p w:rsidR="00BE0BA4" w:rsidRPr="0051270F" w:rsidRDefault="00BE0BA4" w:rsidP="0051270F">
      <w:pPr>
        <w:widowControl/>
        <w:spacing w:line="276" w:lineRule="auto"/>
        <w:ind w:firstLine="420"/>
        <w:jc w:val="left"/>
        <w:rPr>
          <w:rFonts w:ascii="Calibri" w:hAnsi="Calibri"/>
        </w:rPr>
      </w:pPr>
      <w:r w:rsidRPr="0051270F">
        <w:rPr>
          <w:rFonts w:ascii="Calibri" w:hAnsi="Calibri"/>
          <w:sz w:val="20"/>
          <w:szCs w:val="20"/>
        </w:rPr>
        <w:t>sValue = LineControl.MasterDB_Name</w:t>
      </w:r>
    </w:p>
    <w:p w:rsidR="00BE0BA4" w:rsidRDefault="00BE0BA4" w:rsidP="004D31F0">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4D31F0">
      <w:pPr>
        <w:widowControl/>
        <w:spacing w:line="276" w:lineRule="auto"/>
        <w:jc w:val="left"/>
      </w:pPr>
      <w:r w:rsidRPr="000F4B47">
        <w:rPr>
          <w:sz w:val="20"/>
          <w:szCs w:val="20"/>
        </w:rPr>
        <w:t>sValue</w:t>
      </w:r>
      <w:r w:rsidRPr="000F4B47">
        <w:t xml:space="preserve"> (string) is assigned a string that contains the current master database name used.</w:t>
      </w:r>
    </w:p>
    <w:p w:rsidR="00BE0BA4" w:rsidRPr="000405FC" w:rsidRDefault="00BE0BA4" w:rsidP="000F4B47">
      <w:pPr>
        <w:widowControl/>
        <w:spacing w:line="276" w:lineRule="auto"/>
        <w:jc w:val="left"/>
        <w:rPr>
          <w:b/>
        </w:rPr>
      </w:pPr>
      <w:r w:rsidRPr="000405FC">
        <w:rPr>
          <w:b/>
        </w:rPr>
        <w:t>Error</w:t>
      </w:r>
    </w:p>
    <w:p w:rsidR="00BE0BA4" w:rsidRDefault="00BE0BA4" w:rsidP="000F4B47">
      <w:pPr>
        <w:widowControl/>
        <w:spacing w:line="276" w:lineRule="auto"/>
        <w:jc w:val="left"/>
      </w:pPr>
      <w:r>
        <w:t>The property provides no error codes.</w:t>
      </w:r>
    </w:p>
    <w:p w:rsidR="00BE0BA4" w:rsidRDefault="00BE0BA4">
      <w:pPr>
        <w:widowControl/>
        <w:jc w:val="left"/>
        <w:rPr>
          <w:sz w:val="20"/>
          <w:szCs w:val="20"/>
        </w:rPr>
      </w:pPr>
      <w:r>
        <w:rPr>
          <w:sz w:val="20"/>
          <w:szCs w:val="20"/>
        </w:rPr>
        <w:br w:type="page"/>
      </w:r>
    </w:p>
    <w:p w:rsidR="00BE0BA4" w:rsidRDefault="00BE0BA4" w:rsidP="00954C5A">
      <w:pPr>
        <w:widowControl/>
        <w:spacing w:line="276" w:lineRule="auto"/>
        <w:jc w:val="left"/>
        <w:rPr>
          <w:b/>
          <w:bCs/>
          <w:sz w:val="28"/>
          <w:szCs w:val="28"/>
        </w:rPr>
      </w:pPr>
      <w:r>
        <w:rPr>
          <w:b/>
          <w:bCs/>
          <w:sz w:val="28"/>
          <w:szCs w:val="28"/>
        </w:rPr>
        <w:t>4.3.7 MasterDB_Password</w:t>
      </w:r>
    </w:p>
    <w:p w:rsidR="00BE0BA4" w:rsidRDefault="00BE0BA4" w:rsidP="000F4B47">
      <w:pPr>
        <w:widowControl/>
        <w:spacing w:line="276" w:lineRule="auto"/>
        <w:jc w:val="left"/>
        <w:rPr>
          <w:b/>
        </w:rPr>
      </w:pPr>
      <w:r w:rsidRPr="003A48E2">
        <w:rPr>
          <w:b/>
        </w:rPr>
        <w:t>Task</w:t>
      </w:r>
    </w:p>
    <w:p w:rsidR="00BE0BA4" w:rsidRDefault="00BE0BA4" w:rsidP="00954C5A">
      <w:pPr>
        <w:widowControl/>
        <w:spacing w:line="276" w:lineRule="auto"/>
        <w:jc w:val="left"/>
      </w:pPr>
      <w:r w:rsidRPr="000F4B47">
        <w:t>Sp</w:t>
      </w:r>
      <w:r>
        <w:t>ecifying</w:t>
      </w:r>
      <w:r w:rsidRPr="000F4B47">
        <w:t xml:space="preserve"> the database password has been the master database that is to be used to connect to the database, or the database password is currently set. If the property before initializing the DLL is not set, it is set from the configuration file. If it has been previously set by hand, it remains unchanged by the initialization.</w:t>
      </w:r>
    </w:p>
    <w:p w:rsidR="00BE0BA4" w:rsidRDefault="00BE0BA4" w:rsidP="00954C5A">
      <w:pPr>
        <w:widowControl/>
        <w:spacing w:line="276" w:lineRule="auto"/>
        <w:jc w:val="left"/>
      </w:pPr>
      <w:r w:rsidRPr="00A00C40">
        <w:t>If this property is set again after the initializ</w:t>
      </w:r>
      <w:r>
        <w:t>ation of the DLL, it must be re</w:t>
      </w:r>
      <w:r w:rsidRPr="00A00C40">
        <w:t>initialized.</w:t>
      </w:r>
    </w:p>
    <w:p w:rsidR="00BE0BA4" w:rsidRDefault="00BE0BA4" w:rsidP="00954C5A">
      <w:pPr>
        <w:widowControl/>
        <w:spacing w:line="276" w:lineRule="auto"/>
        <w:jc w:val="left"/>
      </w:pPr>
      <w:r w:rsidRPr="00A00C40">
        <w:t>Please only use the connection settings that you receive from the Department APB3.4.</w:t>
      </w:r>
    </w:p>
    <w:p w:rsidR="00BE0BA4" w:rsidRPr="002646BC" w:rsidRDefault="00BE0BA4" w:rsidP="00E11931">
      <w:pPr>
        <w:widowControl/>
        <w:spacing w:line="276" w:lineRule="auto"/>
        <w:jc w:val="left"/>
        <w:rPr>
          <w:b/>
        </w:rPr>
      </w:pPr>
      <w:r w:rsidRPr="002646BC">
        <w:rPr>
          <w:b/>
        </w:rPr>
        <w:t>Default</w:t>
      </w:r>
    </w:p>
    <w:p w:rsidR="00BE0BA4" w:rsidRDefault="00BE0BA4" w:rsidP="00E11931">
      <w:pPr>
        <w:widowControl/>
        <w:spacing w:line="276" w:lineRule="auto"/>
        <w:jc w:val="left"/>
      </w:pPr>
      <w:r>
        <w:t xml:space="preserve">If no adjustments are made </w:t>
      </w:r>
      <w:r>
        <w:rPr>
          <w:rFonts w:ascii="MS Mincho" w:eastAsia="MS Mincho" w:hAnsi="MS Mincho" w:cs="MS Mincho" w:hint="eastAsia"/>
        </w:rPr>
        <w:t>​​</w:t>
      </w:r>
      <w:r>
        <w:t>(also no init, see 3.2.1), the property is NULL.</w:t>
      </w:r>
    </w:p>
    <w:p w:rsidR="00BE0BA4" w:rsidRPr="009D56D6" w:rsidRDefault="00BE0BA4" w:rsidP="00E11931">
      <w:pPr>
        <w:widowControl/>
        <w:spacing w:line="276" w:lineRule="auto"/>
        <w:jc w:val="left"/>
        <w:rPr>
          <w:b/>
        </w:rPr>
      </w:pPr>
      <w:r w:rsidRPr="009D56D6">
        <w:rPr>
          <w:b/>
        </w:rPr>
        <w:t>Set and valid values</w:t>
      </w:r>
    </w:p>
    <w:p w:rsidR="00BE0BA4" w:rsidRDefault="00BE0BA4" w:rsidP="00E11931">
      <w:pPr>
        <w:widowControl/>
        <w:spacing w:line="276" w:lineRule="auto"/>
        <w:jc w:val="left"/>
      </w:pPr>
      <w:r w:rsidRPr="00386AD8">
        <w:t>The property comes with a command such as</w:t>
      </w:r>
    </w:p>
    <w:p w:rsidR="00BE0BA4" w:rsidRPr="00DA3856" w:rsidRDefault="00BE0BA4" w:rsidP="00A804EB">
      <w:pPr>
        <w:widowControl/>
        <w:spacing w:line="276" w:lineRule="auto"/>
        <w:ind w:firstLine="420"/>
        <w:jc w:val="left"/>
        <w:rPr>
          <w:rFonts w:ascii="Calibri" w:hAnsi="Calibri"/>
          <w:sz w:val="20"/>
          <w:szCs w:val="20"/>
        </w:rPr>
      </w:pPr>
      <w:r w:rsidRPr="00DA3856">
        <w:rPr>
          <w:rFonts w:ascii="Calibri" w:hAnsi="Calibri"/>
          <w:sz w:val="20"/>
          <w:szCs w:val="20"/>
        </w:rPr>
        <w:t>LineControl.MasterDB_Password = sValue</w:t>
      </w:r>
    </w:p>
    <w:p w:rsidR="00BE0BA4" w:rsidRDefault="00BE0BA4" w:rsidP="00DA3856">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DA3856">
      <w:pPr>
        <w:widowControl/>
        <w:spacing w:line="276" w:lineRule="auto"/>
        <w:jc w:val="left"/>
      </w:pPr>
      <w:r w:rsidRPr="004D31F0">
        <w:t xml:space="preserve">New reading for </w:t>
      </w:r>
      <w:r w:rsidRPr="004D31F0">
        <w:rPr>
          <w:rFonts w:ascii="Calibri" w:hAnsi="Calibri"/>
          <w:sz w:val="20"/>
          <w:szCs w:val="20"/>
        </w:rPr>
        <w:t>sValue</w:t>
      </w:r>
      <w:r w:rsidRPr="004D31F0">
        <w:t xml:space="preserve"> (string) is all strings</w:t>
      </w:r>
    </w:p>
    <w:p w:rsidR="00BE0BA4" w:rsidRDefault="00BE0BA4" w:rsidP="00DA3856">
      <w:pPr>
        <w:widowControl/>
        <w:spacing w:line="276" w:lineRule="auto"/>
        <w:jc w:val="left"/>
        <w:rPr>
          <w:b/>
        </w:rPr>
      </w:pPr>
      <w:r w:rsidRPr="000405FC">
        <w:rPr>
          <w:b/>
        </w:rPr>
        <w:t xml:space="preserve">Read and </w:t>
      </w:r>
      <w:r w:rsidRPr="0064164E">
        <w:rPr>
          <w:b/>
        </w:rPr>
        <w:t>Return values</w:t>
      </w:r>
    </w:p>
    <w:p w:rsidR="00BE0BA4" w:rsidRDefault="00BE0BA4" w:rsidP="00DA3856">
      <w:pPr>
        <w:widowControl/>
        <w:spacing w:line="276" w:lineRule="auto"/>
        <w:jc w:val="left"/>
      </w:pPr>
      <w:r w:rsidRPr="000405FC">
        <w:t>The property comes with a command such as</w:t>
      </w:r>
    </w:p>
    <w:p w:rsidR="00BE0BA4" w:rsidRPr="00DA3856" w:rsidRDefault="00BE0BA4" w:rsidP="00A804EB">
      <w:pPr>
        <w:widowControl/>
        <w:spacing w:line="276" w:lineRule="auto"/>
        <w:ind w:firstLine="420"/>
        <w:jc w:val="left"/>
        <w:rPr>
          <w:rFonts w:ascii="Calibri" w:hAnsi="Calibri"/>
          <w:sz w:val="20"/>
          <w:szCs w:val="20"/>
        </w:rPr>
      </w:pPr>
      <w:r w:rsidRPr="00DA3856">
        <w:rPr>
          <w:rFonts w:ascii="Calibri" w:hAnsi="Calibri"/>
          <w:sz w:val="20"/>
          <w:szCs w:val="20"/>
        </w:rPr>
        <w:t>sValue = LineControl.DB_Password</w:t>
      </w:r>
    </w:p>
    <w:p w:rsidR="00BE0BA4" w:rsidRDefault="00BE0BA4" w:rsidP="00DA3856">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DA3856">
      <w:pPr>
        <w:widowControl/>
        <w:spacing w:line="276" w:lineRule="auto"/>
        <w:jc w:val="left"/>
      </w:pPr>
      <w:r w:rsidRPr="00DA3856">
        <w:rPr>
          <w:rFonts w:ascii="Calibri" w:hAnsi="Calibri"/>
          <w:sz w:val="20"/>
          <w:szCs w:val="20"/>
        </w:rPr>
        <w:t>sValue</w:t>
      </w:r>
      <w:r w:rsidRPr="00DA3856">
        <w:t xml:space="preserve"> (string) is assigned a string that contains the master database password currently used.</w:t>
      </w:r>
    </w:p>
    <w:p w:rsidR="00BE0BA4" w:rsidRPr="000405FC" w:rsidRDefault="00BE0BA4" w:rsidP="00DA3856">
      <w:pPr>
        <w:widowControl/>
        <w:spacing w:line="276" w:lineRule="auto"/>
        <w:jc w:val="left"/>
        <w:rPr>
          <w:b/>
        </w:rPr>
      </w:pPr>
      <w:r w:rsidRPr="000405FC">
        <w:rPr>
          <w:b/>
        </w:rPr>
        <w:t>Error</w:t>
      </w:r>
    </w:p>
    <w:p w:rsidR="00BE0BA4" w:rsidRDefault="00BE0BA4" w:rsidP="00DA3856">
      <w:pPr>
        <w:widowControl/>
        <w:spacing w:line="276" w:lineRule="auto"/>
        <w:jc w:val="left"/>
      </w:pPr>
      <w:r>
        <w:t>The property provides no error codes.</w:t>
      </w:r>
    </w:p>
    <w:p w:rsidR="00BE0BA4" w:rsidRDefault="00BE0BA4">
      <w:pPr>
        <w:widowControl/>
        <w:jc w:val="left"/>
      </w:pPr>
      <w:r>
        <w:br w:type="page"/>
      </w:r>
    </w:p>
    <w:p w:rsidR="00BE0BA4" w:rsidRDefault="00BE0BA4" w:rsidP="00DA3856">
      <w:pPr>
        <w:widowControl/>
        <w:spacing w:line="276" w:lineRule="auto"/>
        <w:jc w:val="left"/>
      </w:pPr>
      <w:r>
        <w:rPr>
          <w:b/>
          <w:bCs/>
          <w:sz w:val="28"/>
          <w:szCs w:val="28"/>
        </w:rPr>
        <w:t>4.3.8 MasterDB_Server</w:t>
      </w:r>
    </w:p>
    <w:p w:rsidR="00BE0BA4" w:rsidRDefault="00BE0BA4" w:rsidP="00DA3856">
      <w:pPr>
        <w:widowControl/>
        <w:spacing w:line="276" w:lineRule="auto"/>
        <w:jc w:val="left"/>
        <w:rPr>
          <w:b/>
        </w:rPr>
      </w:pPr>
      <w:r w:rsidRPr="003A48E2">
        <w:rPr>
          <w:b/>
        </w:rPr>
        <w:t>Task</w:t>
      </w:r>
    </w:p>
    <w:p w:rsidR="00BE0BA4" w:rsidRDefault="00BE0BA4" w:rsidP="00954C5A">
      <w:pPr>
        <w:widowControl/>
        <w:spacing w:line="276" w:lineRule="auto"/>
        <w:jc w:val="left"/>
      </w:pPr>
      <w:r>
        <w:t>Specifying</w:t>
      </w:r>
      <w:r w:rsidRPr="00DA3856">
        <w:t xml:space="preserve"> the master database of the server IP address that will be used to connect to the database, or Skip past navigation is the currently set IP address of the master database server.</w:t>
      </w:r>
      <w:r>
        <w:t xml:space="preserve"> I</w:t>
      </w:r>
      <w:r w:rsidRPr="003C16F1">
        <w:t>f the property before initializing the DLL is not set, it is set from the configuration file. If it has been previously set by hand, it remains unchanged by the initialization.</w:t>
      </w:r>
    </w:p>
    <w:p w:rsidR="00BE0BA4" w:rsidRDefault="00BE0BA4" w:rsidP="003C16F1">
      <w:pPr>
        <w:widowControl/>
        <w:spacing w:line="276" w:lineRule="auto"/>
        <w:jc w:val="left"/>
      </w:pPr>
      <w:r>
        <w:t>If this property is set again after the initialization of the DLL, it must be re-initialized.</w:t>
      </w:r>
    </w:p>
    <w:p w:rsidR="00BE0BA4" w:rsidRDefault="00BE0BA4" w:rsidP="003C16F1">
      <w:pPr>
        <w:widowControl/>
        <w:spacing w:line="276" w:lineRule="auto"/>
        <w:jc w:val="left"/>
      </w:pPr>
      <w:r>
        <w:t>Please only use the connection settings that you receive from the Department APB3.4.</w:t>
      </w:r>
    </w:p>
    <w:p w:rsidR="00BE0BA4" w:rsidRPr="002646BC" w:rsidRDefault="00BE0BA4" w:rsidP="003C16F1">
      <w:pPr>
        <w:widowControl/>
        <w:spacing w:line="276" w:lineRule="auto"/>
        <w:jc w:val="left"/>
        <w:rPr>
          <w:b/>
        </w:rPr>
      </w:pPr>
      <w:r w:rsidRPr="002646BC">
        <w:rPr>
          <w:b/>
        </w:rPr>
        <w:t>Default</w:t>
      </w:r>
    </w:p>
    <w:p w:rsidR="00BE0BA4" w:rsidRDefault="00BE0BA4" w:rsidP="003C16F1">
      <w:pPr>
        <w:widowControl/>
        <w:spacing w:line="276" w:lineRule="auto"/>
        <w:jc w:val="left"/>
      </w:pPr>
      <w:r>
        <w:t xml:space="preserve">If no adjustments are made </w:t>
      </w:r>
      <w:r>
        <w:rPr>
          <w:rFonts w:ascii="MS Mincho" w:eastAsia="MS Mincho" w:hAnsi="MS Mincho" w:cs="MS Mincho" w:hint="eastAsia"/>
        </w:rPr>
        <w:t>​​</w:t>
      </w:r>
      <w:r>
        <w:t>(also no init, see 3.2.1), the property is NULL.</w:t>
      </w:r>
    </w:p>
    <w:p w:rsidR="00BE0BA4" w:rsidRPr="009D56D6" w:rsidRDefault="00BE0BA4" w:rsidP="003C16F1">
      <w:pPr>
        <w:widowControl/>
        <w:spacing w:line="276" w:lineRule="auto"/>
        <w:jc w:val="left"/>
        <w:rPr>
          <w:b/>
        </w:rPr>
      </w:pPr>
      <w:r w:rsidRPr="009D56D6">
        <w:rPr>
          <w:b/>
        </w:rPr>
        <w:t>Set and valid values</w:t>
      </w:r>
    </w:p>
    <w:p w:rsidR="00BE0BA4" w:rsidRDefault="00BE0BA4" w:rsidP="003C16F1">
      <w:pPr>
        <w:widowControl/>
        <w:spacing w:line="276" w:lineRule="auto"/>
        <w:jc w:val="left"/>
      </w:pPr>
      <w:r w:rsidRPr="00386AD8">
        <w:t>The property comes with a command such as</w:t>
      </w:r>
    </w:p>
    <w:p w:rsidR="00BE0BA4" w:rsidRPr="003C16F1" w:rsidRDefault="00BE0BA4" w:rsidP="00A804EB">
      <w:pPr>
        <w:widowControl/>
        <w:spacing w:line="276" w:lineRule="auto"/>
        <w:ind w:firstLine="420"/>
        <w:jc w:val="left"/>
        <w:rPr>
          <w:rFonts w:ascii="Calibri" w:hAnsi="Calibri"/>
          <w:sz w:val="20"/>
          <w:szCs w:val="20"/>
        </w:rPr>
      </w:pPr>
      <w:r w:rsidRPr="003C16F1">
        <w:rPr>
          <w:rFonts w:ascii="Calibri" w:hAnsi="Calibri"/>
          <w:sz w:val="20"/>
          <w:szCs w:val="20"/>
        </w:rPr>
        <w:t>LineControl.MasterDB_Server = sValue</w:t>
      </w:r>
    </w:p>
    <w:p w:rsidR="00BE0BA4" w:rsidRDefault="00BE0BA4" w:rsidP="003C16F1">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3C16F1">
      <w:pPr>
        <w:widowControl/>
        <w:spacing w:line="276" w:lineRule="auto"/>
        <w:jc w:val="left"/>
      </w:pPr>
      <w:r w:rsidRPr="003C16F1">
        <w:t xml:space="preserve">New reading for sValue (string) </w:t>
      </w:r>
      <w:r>
        <w:t>is</w:t>
      </w:r>
      <w:r w:rsidRPr="003C16F1">
        <w:t xml:space="preserve"> all string</w:t>
      </w:r>
      <w:r>
        <w:t>s that describe the server (eg:</w:t>
      </w:r>
      <w:r w:rsidRPr="003C16F1">
        <w:t>"193.22.212.123").</w:t>
      </w:r>
    </w:p>
    <w:p w:rsidR="00BE0BA4" w:rsidRDefault="00BE0BA4" w:rsidP="003C16F1">
      <w:pPr>
        <w:widowControl/>
        <w:spacing w:line="276" w:lineRule="auto"/>
        <w:jc w:val="left"/>
        <w:rPr>
          <w:b/>
        </w:rPr>
      </w:pPr>
      <w:r w:rsidRPr="000405FC">
        <w:rPr>
          <w:b/>
        </w:rPr>
        <w:t xml:space="preserve">Read and </w:t>
      </w:r>
      <w:r w:rsidRPr="0064164E">
        <w:rPr>
          <w:b/>
        </w:rPr>
        <w:t>Return values</w:t>
      </w:r>
    </w:p>
    <w:p w:rsidR="00BE0BA4" w:rsidRDefault="00BE0BA4" w:rsidP="003C16F1">
      <w:pPr>
        <w:widowControl/>
        <w:spacing w:line="276" w:lineRule="auto"/>
        <w:jc w:val="left"/>
      </w:pPr>
      <w:r w:rsidRPr="000405FC">
        <w:t>The property comes with a command such as</w:t>
      </w:r>
    </w:p>
    <w:p w:rsidR="00BE0BA4" w:rsidRDefault="00BE0BA4" w:rsidP="00A804EB">
      <w:pPr>
        <w:widowControl/>
        <w:spacing w:line="276" w:lineRule="auto"/>
        <w:ind w:firstLine="420"/>
        <w:jc w:val="left"/>
        <w:rPr>
          <w:rFonts w:ascii="Calibri" w:hAnsi="Calibri"/>
          <w:sz w:val="20"/>
          <w:szCs w:val="20"/>
        </w:rPr>
      </w:pPr>
      <w:r w:rsidRPr="003C16F1">
        <w:rPr>
          <w:rFonts w:ascii="Calibri" w:hAnsi="Calibri"/>
          <w:sz w:val="20"/>
          <w:szCs w:val="20"/>
        </w:rPr>
        <w:t>sValue = LineControl.MasterDB_Server</w:t>
      </w:r>
    </w:p>
    <w:p w:rsidR="00BE0BA4" w:rsidRDefault="00BE0BA4" w:rsidP="003C16F1">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3C16F1">
      <w:pPr>
        <w:widowControl/>
        <w:spacing w:line="276" w:lineRule="auto"/>
        <w:jc w:val="left"/>
      </w:pPr>
      <w:r w:rsidRPr="003C16F1">
        <w:rPr>
          <w:rFonts w:ascii="Calibri" w:hAnsi="Calibri"/>
          <w:sz w:val="20"/>
          <w:szCs w:val="20"/>
        </w:rPr>
        <w:t>sValue</w:t>
      </w:r>
      <w:r w:rsidRPr="003C16F1">
        <w:t xml:space="preserve"> (string) can be assigned to strings that contain the database server currently in use.</w:t>
      </w:r>
    </w:p>
    <w:p w:rsidR="00BE0BA4" w:rsidRPr="000405FC" w:rsidRDefault="00BE0BA4" w:rsidP="003C16F1">
      <w:pPr>
        <w:widowControl/>
        <w:spacing w:line="276" w:lineRule="auto"/>
        <w:jc w:val="left"/>
        <w:rPr>
          <w:b/>
        </w:rPr>
      </w:pPr>
      <w:r w:rsidRPr="000405FC">
        <w:rPr>
          <w:b/>
        </w:rPr>
        <w:t>Error</w:t>
      </w:r>
    </w:p>
    <w:p w:rsidR="00BE0BA4" w:rsidRDefault="00BE0BA4" w:rsidP="003C16F1">
      <w:pPr>
        <w:widowControl/>
        <w:spacing w:line="276" w:lineRule="auto"/>
        <w:jc w:val="left"/>
      </w:pPr>
      <w:r>
        <w:t>The property provides no error codes.</w:t>
      </w:r>
    </w:p>
    <w:p w:rsidR="00BE0BA4" w:rsidRDefault="00BE0BA4">
      <w:pPr>
        <w:widowControl/>
        <w:jc w:val="left"/>
      </w:pPr>
      <w:r>
        <w:br w:type="page"/>
      </w:r>
    </w:p>
    <w:p w:rsidR="00BE0BA4" w:rsidRDefault="00BE0BA4" w:rsidP="003C16F1">
      <w:pPr>
        <w:widowControl/>
        <w:spacing w:line="276" w:lineRule="auto"/>
        <w:jc w:val="left"/>
        <w:rPr>
          <w:b/>
          <w:bCs/>
          <w:sz w:val="28"/>
          <w:szCs w:val="28"/>
        </w:rPr>
      </w:pPr>
      <w:r>
        <w:rPr>
          <w:b/>
          <w:bCs/>
          <w:sz w:val="28"/>
          <w:szCs w:val="28"/>
        </w:rPr>
        <w:t>4.3.9 MasterDB_User</w:t>
      </w:r>
    </w:p>
    <w:p w:rsidR="00BE0BA4" w:rsidRDefault="00BE0BA4" w:rsidP="008A4D1D">
      <w:pPr>
        <w:widowControl/>
        <w:spacing w:line="276" w:lineRule="auto"/>
        <w:jc w:val="left"/>
        <w:rPr>
          <w:b/>
        </w:rPr>
      </w:pPr>
      <w:r w:rsidRPr="003A48E2">
        <w:rPr>
          <w:b/>
        </w:rPr>
        <w:t>Task</w:t>
      </w:r>
    </w:p>
    <w:p w:rsidR="00BE0BA4" w:rsidRDefault="00BE0BA4" w:rsidP="003C16F1">
      <w:pPr>
        <w:widowControl/>
        <w:spacing w:line="276" w:lineRule="auto"/>
        <w:jc w:val="left"/>
      </w:pPr>
      <w:r>
        <w:t>Setting</w:t>
      </w:r>
      <w:r w:rsidRPr="008A4D1D">
        <w:t xml:space="preserve"> the current user for the master database to be used to connect to the database. Skip past navigation or are currently set to the user master database.</w:t>
      </w:r>
      <w:r>
        <w:t xml:space="preserve"> </w:t>
      </w:r>
      <w:r w:rsidRPr="008A4D1D">
        <w:t>If the property before initializing the DLL is not set</w:t>
      </w:r>
      <w:r>
        <w:t>,</w:t>
      </w:r>
      <w:r w:rsidRPr="008A4D1D">
        <w:t xml:space="preserve"> then this is set from the configuration file. If it has been previously set by hand, it remains unchanged by the initialization.</w:t>
      </w:r>
    </w:p>
    <w:p w:rsidR="00BE0BA4" w:rsidRDefault="00BE0BA4" w:rsidP="008A4D1D">
      <w:pPr>
        <w:widowControl/>
        <w:spacing w:line="276" w:lineRule="auto"/>
        <w:jc w:val="left"/>
      </w:pPr>
      <w:r>
        <w:t>If this property is set again after the initialization of the DLL, it must be re-initialized.</w:t>
      </w:r>
    </w:p>
    <w:p w:rsidR="00BE0BA4" w:rsidRDefault="00BE0BA4" w:rsidP="008A4D1D">
      <w:pPr>
        <w:widowControl/>
        <w:spacing w:line="276" w:lineRule="auto"/>
        <w:jc w:val="left"/>
      </w:pPr>
      <w:r>
        <w:t>Please only use the connection settings that you receive from the Department APB3.4.</w:t>
      </w:r>
    </w:p>
    <w:p w:rsidR="00BE0BA4" w:rsidRPr="002646BC" w:rsidRDefault="00BE0BA4" w:rsidP="008A4D1D">
      <w:pPr>
        <w:widowControl/>
        <w:spacing w:line="276" w:lineRule="auto"/>
        <w:jc w:val="left"/>
        <w:rPr>
          <w:b/>
        </w:rPr>
      </w:pPr>
      <w:r w:rsidRPr="002646BC">
        <w:rPr>
          <w:b/>
        </w:rPr>
        <w:t>Default</w:t>
      </w:r>
    </w:p>
    <w:p w:rsidR="00BE0BA4" w:rsidRDefault="00BE0BA4" w:rsidP="008A4D1D">
      <w:pPr>
        <w:widowControl/>
        <w:spacing w:line="276" w:lineRule="auto"/>
        <w:jc w:val="left"/>
      </w:pPr>
      <w:r>
        <w:t xml:space="preserve">If no adjustments are made </w:t>
      </w:r>
      <w:r>
        <w:rPr>
          <w:rFonts w:ascii="MS Mincho" w:eastAsia="MS Mincho" w:hAnsi="MS Mincho" w:cs="MS Mincho" w:hint="eastAsia"/>
        </w:rPr>
        <w:t>​​</w:t>
      </w:r>
      <w:r>
        <w:t>(also no init, see 3.2.1), the property is NULL.</w:t>
      </w:r>
    </w:p>
    <w:p w:rsidR="00BE0BA4" w:rsidRPr="009D56D6" w:rsidRDefault="00BE0BA4" w:rsidP="008A4D1D">
      <w:pPr>
        <w:widowControl/>
        <w:spacing w:line="276" w:lineRule="auto"/>
        <w:jc w:val="left"/>
        <w:rPr>
          <w:b/>
        </w:rPr>
      </w:pPr>
      <w:r w:rsidRPr="009D56D6">
        <w:rPr>
          <w:b/>
        </w:rPr>
        <w:t>Set and valid values</w:t>
      </w:r>
    </w:p>
    <w:p w:rsidR="00BE0BA4" w:rsidRDefault="00BE0BA4" w:rsidP="008A4D1D">
      <w:pPr>
        <w:widowControl/>
        <w:spacing w:line="276" w:lineRule="auto"/>
        <w:jc w:val="left"/>
      </w:pPr>
      <w:r w:rsidRPr="00386AD8">
        <w:t>The property comes with a command such as</w:t>
      </w:r>
    </w:p>
    <w:p w:rsidR="00BE0BA4" w:rsidRPr="007D6CB0" w:rsidRDefault="00BE0BA4" w:rsidP="00A804EB">
      <w:pPr>
        <w:widowControl/>
        <w:spacing w:line="276" w:lineRule="auto"/>
        <w:ind w:firstLine="420"/>
        <w:jc w:val="left"/>
        <w:rPr>
          <w:rFonts w:ascii="Calibri" w:hAnsi="Calibri"/>
          <w:sz w:val="20"/>
          <w:szCs w:val="20"/>
        </w:rPr>
      </w:pPr>
      <w:r w:rsidRPr="007D6CB0">
        <w:rPr>
          <w:rFonts w:ascii="Calibri" w:hAnsi="Calibri"/>
          <w:sz w:val="20"/>
          <w:szCs w:val="20"/>
        </w:rPr>
        <w:t>LineControl.MasterDB_User = sValue</w:t>
      </w:r>
    </w:p>
    <w:p w:rsidR="00BE0BA4" w:rsidRDefault="00BE0BA4" w:rsidP="008A4D1D">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3C16F1">
      <w:pPr>
        <w:widowControl/>
        <w:spacing w:line="276" w:lineRule="auto"/>
        <w:jc w:val="left"/>
      </w:pPr>
      <w:r w:rsidRPr="00DC666A">
        <w:t xml:space="preserve">New reading for </w:t>
      </w:r>
      <w:r w:rsidRPr="00DC666A">
        <w:rPr>
          <w:rFonts w:ascii="Calibri" w:hAnsi="Calibri"/>
          <w:sz w:val="20"/>
          <w:szCs w:val="20"/>
        </w:rPr>
        <w:t>sValue</w:t>
      </w:r>
      <w:r w:rsidRPr="00DC666A">
        <w:t xml:space="preserve"> (string) </w:t>
      </w:r>
      <w:r>
        <w:t>is</w:t>
      </w:r>
      <w:r w:rsidRPr="00DC666A">
        <w:t xml:space="preserve"> all strings.</w:t>
      </w:r>
    </w:p>
    <w:p w:rsidR="00BE0BA4" w:rsidRDefault="00BE0BA4" w:rsidP="00DC666A">
      <w:pPr>
        <w:widowControl/>
        <w:spacing w:line="276" w:lineRule="auto"/>
        <w:jc w:val="left"/>
        <w:rPr>
          <w:b/>
        </w:rPr>
      </w:pPr>
      <w:r w:rsidRPr="000405FC">
        <w:rPr>
          <w:b/>
        </w:rPr>
        <w:t xml:space="preserve">Read and </w:t>
      </w:r>
      <w:r w:rsidRPr="0064164E">
        <w:rPr>
          <w:b/>
        </w:rPr>
        <w:t>Return values</w:t>
      </w:r>
    </w:p>
    <w:p w:rsidR="00BE0BA4" w:rsidRDefault="00BE0BA4" w:rsidP="00DC666A">
      <w:pPr>
        <w:widowControl/>
        <w:spacing w:line="276" w:lineRule="auto"/>
        <w:jc w:val="left"/>
      </w:pPr>
      <w:r w:rsidRPr="000405FC">
        <w:t>The property comes with a command such as</w:t>
      </w:r>
    </w:p>
    <w:p w:rsidR="00BE0BA4" w:rsidRPr="00DC666A" w:rsidRDefault="00BE0BA4" w:rsidP="00A804EB">
      <w:pPr>
        <w:widowControl/>
        <w:spacing w:line="276" w:lineRule="auto"/>
        <w:ind w:firstLine="420"/>
        <w:jc w:val="left"/>
        <w:rPr>
          <w:rFonts w:ascii="Calibri" w:hAnsi="Calibri"/>
          <w:sz w:val="20"/>
          <w:szCs w:val="20"/>
        </w:rPr>
      </w:pPr>
      <w:r w:rsidRPr="00DC666A">
        <w:rPr>
          <w:rFonts w:ascii="Calibri" w:hAnsi="Calibri"/>
          <w:sz w:val="20"/>
          <w:szCs w:val="20"/>
        </w:rPr>
        <w:t>sValue = LineControl.MasterDB_User</w:t>
      </w:r>
    </w:p>
    <w:p w:rsidR="00BE0BA4" w:rsidRDefault="00BE0BA4" w:rsidP="00DC666A">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3C16F1">
      <w:pPr>
        <w:widowControl/>
        <w:spacing w:line="276" w:lineRule="auto"/>
        <w:jc w:val="left"/>
      </w:pPr>
      <w:r w:rsidRPr="00DC666A">
        <w:rPr>
          <w:rFonts w:ascii="Calibri" w:hAnsi="Calibri"/>
          <w:sz w:val="20"/>
          <w:szCs w:val="20"/>
        </w:rPr>
        <w:t>sValue</w:t>
      </w:r>
      <w:r w:rsidRPr="00DC666A">
        <w:t xml:space="preserve"> (string) is assigned to a string that contains the currently used user master database.</w:t>
      </w:r>
    </w:p>
    <w:p w:rsidR="00BE0BA4" w:rsidRPr="000405FC" w:rsidRDefault="00BE0BA4" w:rsidP="00DC666A">
      <w:pPr>
        <w:widowControl/>
        <w:spacing w:line="276" w:lineRule="auto"/>
        <w:jc w:val="left"/>
        <w:rPr>
          <w:b/>
        </w:rPr>
      </w:pPr>
      <w:r w:rsidRPr="000405FC">
        <w:rPr>
          <w:b/>
        </w:rPr>
        <w:t>Error</w:t>
      </w:r>
    </w:p>
    <w:p w:rsidR="00BE0BA4" w:rsidRDefault="00BE0BA4" w:rsidP="00DC666A">
      <w:pPr>
        <w:widowControl/>
        <w:spacing w:line="276" w:lineRule="auto"/>
        <w:jc w:val="left"/>
      </w:pPr>
      <w:r>
        <w:t>The property provides no error codes.</w:t>
      </w:r>
    </w:p>
    <w:p w:rsidR="00BE0BA4" w:rsidRDefault="00BE0BA4">
      <w:pPr>
        <w:widowControl/>
        <w:jc w:val="left"/>
      </w:pPr>
      <w:r>
        <w:br w:type="page"/>
      </w:r>
    </w:p>
    <w:p w:rsidR="00BE0BA4" w:rsidRDefault="00BE0BA4" w:rsidP="003C16F1">
      <w:pPr>
        <w:widowControl/>
        <w:spacing w:line="276" w:lineRule="auto"/>
        <w:jc w:val="left"/>
        <w:rPr>
          <w:b/>
          <w:bCs/>
          <w:sz w:val="28"/>
          <w:szCs w:val="28"/>
        </w:rPr>
      </w:pPr>
      <w:r>
        <w:rPr>
          <w:b/>
          <w:bCs/>
          <w:sz w:val="28"/>
          <w:szCs w:val="28"/>
        </w:rPr>
        <w:t>4.3.10 INIFile</w:t>
      </w:r>
    </w:p>
    <w:p w:rsidR="00BE0BA4" w:rsidRDefault="00BE0BA4" w:rsidP="00DC666A">
      <w:pPr>
        <w:widowControl/>
        <w:spacing w:line="276" w:lineRule="auto"/>
        <w:jc w:val="left"/>
        <w:rPr>
          <w:b/>
        </w:rPr>
      </w:pPr>
      <w:r w:rsidRPr="003A48E2">
        <w:rPr>
          <w:b/>
        </w:rPr>
        <w:t>Task</w:t>
      </w:r>
    </w:p>
    <w:p w:rsidR="00BE0BA4" w:rsidRPr="00DC666A" w:rsidRDefault="00BE0BA4" w:rsidP="003C16F1">
      <w:pPr>
        <w:widowControl/>
        <w:spacing w:line="276" w:lineRule="auto"/>
        <w:jc w:val="left"/>
      </w:pPr>
      <w:r w:rsidRPr="00DC666A">
        <w:t>Specifying the configuration file that will be used to initialize the line computer DLL, or returning the currently used configuration file.</w:t>
      </w:r>
    </w:p>
    <w:p w:rsidR="00BE0BA4" w:rsidRPr="00293D1E" w:rsidRDefault="00BE0BA4" w:rsidP="00293D1E">
      <w:pPr>
        <w:widowControl/>
        <w:spacing w:line="276" w:lineRule="auto"/>
        <w:jc w:val="left"/>
        <w:rPr>
          <w:b/>
        </w:rPr>
      </w:pPr>
      <w:r w:rsidRPr="00293D1E">
        <w:rPr>
          <w:b/>
        </w:rPr>
        <w:t>Default</w:t>
      </w:r>
    </w:p>
    <w:p w:rsidR="00BE0BA4" w:rsidRDefault="00BE0BA4" w:rsidP="00293D1E">
      <w:pPr>
        <w:widowControl/>
        <w:spacing w:line="276" w:lineRule="auto"/>
        <w:jc w:val="left"/>
      </w:pPr>
      <w:r>
        <w:t xml:space="preserve">If no adjustments are made </w:t>
      </w:r>
      <w:r>
        <w:rPr>
          <w:rFonts w:ascii="MS Mincho" w:eastAsia="MS Mincho" w:hAnsi="MS Mincho" w:cs="MS Mincho" w:hint="eastAsia"/>
        </w:rPr>
        <w:t>​​</w:t>
      </w:r>
      <w:r>
        <w:t>(also no init, see 3.2.1), the property has a value of App.Path + "\ Linecontrolling.ini".</w:t>
      </w:r>
    </w:p>
    <w:p w:rsidR="00BE0BA4" w:rsidRPr="009D56D6" w:rsidRDefault="00BE0BA4" w:rsidP="00B0261D">
      <w:pPr>
        <w:widowControl/>
        <w:spacing w:line="276" w:lineRule="auto"/>
        <w:jc w:val="left"/>
        <w:rPr>
          <w:b/>
        </w:rPr>
      </w:pPr>
      <w:r w:rsidRPr="009D56D6">
        <w:rPr>
          <w:b/>
        </w:rPr>
        <w:t>Set and valid values</w:t>
      </w:r>
    </w:p>
    <w:p w:rsidR="00BE0BA4" w:rsidRDefault="00BE0BA4" w:rsidP="00B0261D">
      <w:pPr>
        <w:widowControl/>
        <w:spacing w:line="276" w:lineRule="auto"/>
        <w:jc w:val="left"/>
      </w:pPr>
      <w:r w:rsidRPr="00386AD8">
        <w:t>The property comes with a command such as</w:t>
      </w:r>
    </w:p>
    <w:p w:rsidR="00BE0BA4" w:rsidRPr="00B0261D" w:rsidRDefault="00BE0BA4" w:rsidP="00A804EB">
      <w:pPr>
        <w:widowControl/>
        <w:spacing w:line="276" w:lineRule="auto"/>
        <w:ind w:firstLine="420"/>
        <w:jc w:val="left"/>
        <w:rPr>
          <w:rFonts w:ascii="Calibri" w:hAnsi="Calibri"/>
          <w:sz w:val="20"/>
          <w:szCs w:val="20"/>
        </w:rPr>
      </w:pPr>
      <w:r w:rsidRPr="00B0261D">
        <w:rPr>
          <w:rFonts w:ascii="Calibri" w:hAnsi="Calibri"/>
          <w:sz w:val="20"/>
          <w:szCs w:val="20"/>
        </w:rPr>
        <w:t>LineControl.INIFile = sValue</w:t>
      </w:r>
    </w:p>
    <w:p w:rsidR="00BE0BA4" w:rsidRDefault="00BE0BA4" w:rsidP="00B0261D">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293D1E">
      <w:pPr>
        <w:widowControl/>
        <w:spacing w:line="276" w:lineRule="auto"/>
        <w:jc w:val="left"/>
      </w:pPr>
      <w:r w:rsidRPr="00B0261D">
        <w:t xml:space="preserve">New reading for </w:t>
      </w:r>
      <w:r w:rsidRPr="00B0261D">
        <w:rPr>
          <w:rFonts w:ascii="Calibri" w:hAnsi="Calibri"/>
          <w:sz w:val="20"/>
          <w:szCs w:val="20"/>
        </w:rPr>
        <w:t>sValue</w:t>
      </w:r>
      <w:r w:rsidRPr="00B0261D">
        <w:t xml:space="preserve"> (string) is all strings that contain the complete path and file name of the configuration file.</w:t>
      </w:r>
    </w:p>
    <w:p w:rsidR="00BE0BA4" w:rsidRDefault="00BE0BA4" w:rsidP="00B0261D">
      <w:pPr>
        <w:widowControl/>
        <w:spacing w:line="276" w:lineRule="auto"/>
        <w:jc w:val="left"/>
        <w:rPr>
          <w:b/>
        </w:rPr>
      </w:pPr>
      <w:r w:rsidRPr="000405FC">
        <w:rPr>
          <w:b/>
        </w:rPr>
        <w:t xml:space="preserve">Read and </w:t>
      </w:r>
      <w:r w:rsidRPr="0064164E">
        <w:rPr>
          <w:b/>
        </w:rPr>
        <w:t>Return values</w:t>
      </w:r>
    </w:p>
    <w:p w:rsidR="00BE0BA4" w:rsidRDefault="00BE0BA4" w:rsidP="00B0261D">
      <w:pPr>
        <w:widowControl/>
        <w:spacing w:line="276" w:lineRule="auto"/>
        <w:jc w:val="left"/>
      </w:pPr>
      <w:r w:rsidRPr="000405FC">
        <w:t>The property comes with a command such as</w:t>
      </w:r>
    </w:p>
    <w:p w:rsidR="00BE0BA4" w:rsidRDefault="00BE0BA4" w:rsidP="00A804EB">
      <w:pPr>
        <w:widowControl/>
        <w:spacing w:line="276" w:lineRule="auto"/>
        <w:ind w:firstLine="420"/>
        <w:jc w:val="left"/>
        <w:rPr>
          <w:rFonts w:ascii="Calibri" w:hAnsi="Calibri"/>
          <w:sz w:val="20"/>
          <w:szCs w:val="20"/>
        </w:rPr>
      </w:pPr>
      <w:r w:rsidRPr="00B0261D">
        <w:rPr>
          <w:rFonts w:ascii="Calibri" w:hAnsi="Calibri"/>
          <w:sz w:val="20"/>
          <w:szCs w:val="20"/>
        </w:rPr>
        <w:t>sValue = LineControl.DB_INIFile</w:t>
      </w:r>
    </w:p>
    <w:p w:rsidR="00BE0BA4" w:rsidRDefault="00BE0BA4" w:rsidP="00B0261D">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293D1E">
      <w:pPr>
        <w:widowControl/>
        <w:spacing w:line="276" w:lineRule="auto"/>
        <w:jc w:val="left"/>
      </w:pPr>
      <w:r w:rsidRPr="00B0261D">
        <w:rPr>
          <w:rFonts w:ascii="Calibri" w:hAnsi="Calibri"/>
          <w:sz w:val="20"/>
          <w:szCs w:val="20"/>
        </w:rPr>
        <w:t>sValue</w:t>
      </w:r>
      <w:r w:rsidRPr="00B0261D">
        <w:t xml:space="preserve"> (string) can be assigned to strings that contains the currently used configuration file.</w:t>
      </w:r>
    </w:p>
    <w:p w:rsidR="00BE0BA4" w:rsidRPr="000405FC" w:rsidRDefault="00BE0BA4" w:rsidP="00B0261D">
      <w:pPr>
        <w:widowControl/>
        <w:spacing w:line="276" w:lineRule="auto"/>
        <w:jc w:val="left"/>
        <w:rPr>
          <w:b/>
        </w:rPr>
      </w:pPr>
      <w:r w:rsidRPr="000405FC">
        <w:rPr>
          <w:b/>
        </w:rPr>
        <w:t>Error</w:t>
      </w:r>
    </w:p>
    <w:p w:rsidR="00BE0BA4" w:rsidRDefault="00BE0BA4" w:rsidP="00B0261D">
      <w:pPr>
        <w:widowControl/>
        <w:spacing w:line="276" w:lineRule="auto"/>
        <w:jc w:val="left"/>
      </w:pPr>
      <w:r>
        <w:t>The property provides no error codes.</w:t>
      </w:r>
    </w:p>
    <w:p w:rsidR="00BE0BA4" w:rsidRDefault="00BE0BA4">
      <w:pPr>
        <w:widowControl/>
        <w:jc w:val="left"/>
      </w:pPr>
      <w:r>
        <w:br w:type="page"/>
      </w:r>
    </w:p>
    <w:p w:rsidR="00BE0BA4" w:rsidRDefault="00BE0BA4" w:rsidP="00293D1E">
      <w:pPr>
        <w:widowControl/>
        <w:spacing w:line="276" w:lineRule="auto"/>
        <w:jc w:val="left"/>
        <w:rPr>
          <w:b/>
          <w:bCs/>
          <w:sz w:val="28"/>
          <w:szCs w:val="28"/>
        </w:rPr>
      </w:pPr>
      <w:r>
        <w:rPr>
          <w:b/>
          <w:bCs/>
          <w:sz w:val="28"/>
          <w:szCs w:val="28"/>
        </w:rPr>
        <w:t>4.3.11 INISection</w:t>
      </w:r>
    </w:p>
    <w:p w:rsidR="00BE0BA4" w:rsidRDefault="00BE0BA4" w:rsidP="004A0CB2">
      <w:pPr>
        <w:widowControl/>
        <w:spacing w:line="276" w:lineRule="auto"/>
        <w:jc w:val="left"/>
        <w:rPr>
          <w:b/>
        </w:rPr>
      </w:pPr>
      <w:r w:rsidRPr="003A48E2">
        <w:rPr>
          <w:b/>
        </w:rPr>
        <w:t>Task</w:t>
      </w:r>
    </w:p>
    <w:p w:rsidR="00BE0BA4" w:rsidRDefault="00BE0BA4" w:rsidP="004A0CB2">
      <w:pPr>
        <w:widowControl/>
        <w:spacing w:line="276" w:lineRule="auto"/>
        <w:jc w:val="left"/>
      </w:pPr>
      <w:r>
        <w:t>Setting the range in the configuration file, from which all the necessary parameters to be read to ensure proper chain of the product or returning currently used section.</w:t>
      </w:r>
    </w:p>
    <w:p w:rsidR="00BE0BA4" w:rsidRDefault="00BE0BA4" w:rsidP="004A0CB2">
      <w:pPr>
        <w:widowControl/>
        <w:spacing w:line="276" w:lineRule="auto"/>
        <w:jc w:val="left"/>
      </w:pPr>
      <w:r>
        <w:t>If this property is set again after the initialization of the DLL, it must be re-initialized.</w:t>
      </w:r>
    </w:p>
    <w:p w:rsidR="00BE0BA4" w:rsidRPr="00293D1E" w:rsidRDefault="00BE0BA4" w:rsidP="004A0CB2">
      <w:pPr>
        <w:widowControl/>
        <w:spacing w:line="276" w:lineRule="auto"/>
        <w:jc w:val="left"/>
        <w:rPr>
          <w:b/>
        </w:rPr>
      </w:pPr>
      <w:r w:rsidRPr="00293D1E">
        <w:rPr>
          <w:b/>
        </w:rPr>
        <w:t>Default</w:t>
      </w:r>
    </w:p>
    <w:p w:rsidR="00BE0BA4" w:rsidRDefault="00BE0BA4" w:rsidP="004A0CB2">
      <w:pPr>
        <w:widowControl/>
        <w:spacing w:line="276" w:lineRule="auto"/>
        <w:jc w:val="left"/>
      </w:pPr>
      <w:r w:rsidRPr="004A0CB2">
        <w:t xml:space="preserve">If no adjustments are made </w:t>
      </w:r>
      <w:r w:rsidRPr="004A0CB2">
        <w:rPr>
          <w:rFonts w:ascii="MS Mincho" w:eastAsia="MS Mincho" w:hAnsi="MS Mincho" w:cs="MS Mincho" w:hint="eastAsia"/>
        </w:rPr>
        <w:t>​​</w:t>
      </w:r>
      <w:r w:rsidRPr="004A0CB2">
        <w:t>(also no init, see 3.2.1), the property has the value "SETTINGS_TEST0".</w:t>
      </w:r>
    </w:p>
    <w:p w:rsidR="00BE0BA4" w:rsidRPr="009D56D6" w:rsidRDefault="00BE0BA4" w:rsidP="004A0CB2">
      <w:pPr>
        <w:widowControl/>
        <w:spacing w:line="276" w:lineRule="auto"/>
        <w:jc w:val="left"/>
        <w:rPr>
          <w:b/>
        </w:rPr>
      </w:pPr>
      <w:r w:rsidRPr="009D56D6">
        <w:rPr>
          <w:b/>
        </w:rPr>
        <w:t>Set and valid values</w:t>
      </w:r>
    </w:p>
    <w:p w:rsidR="00BE0BA4" w:rsidRDefault="00BE0BA4" w:rsidP="004A0CB2">
      <w:pPr>
        <w:widowControl/>
        <w:spacing w:line="276" w:lineRule="auto"/>
        <w:jc w:val="left"/>
      </w:pPr>
      <w:r w:rsidRPr="00386AD8">
        <w:t>The property comes with a command such as</w:t>
      </w:r>
    </w:p>
    <w:p w:rsidR="00BE0BA4" w:rsidRPr="004A0CB2" w:rsidRDefault="00BE0BA4" w:rsidP="00A804EB">
      <w:pPr>
        <w:widowControl/>
        <w:spacing w:line="276" w:lineRule="auto"/>
        <w:ind w:firstLine="420"/>
        <w:jc w:val="left"/>
        <w:rPr>
          <w:rFonts w:ascii="Calibri" w:hAnsi="Calibri"/>
          <w:sz w:val="20"/>
          <w:szCs w:val="20"/>
        </w:rPr>
      </w:pPr>
      <w:r w:rsidRPr="004A0CB2">
        <w:rPr>
          <w:rFonts w:ascii="Calibri" w:hAnsi="Calibri"/>
          <w:sz w:val="20"/>
          <w:szCs w:val="20"/>
        </w:rPr>
        <w:t>LineControl.INISection = sValue</w:t>
      </w:r>
    </w:p>
    <w:p w:rsidR="00BE0BA4" w:rsidRDefault="00BE0BA4" w:rsidP="004A0CB2">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4A0CB2">
      <w:pPr>
        <w:widowControl/>
        <w:spacing w:line="276" w:lineRule="auto"/>
        <w:jc w:val="left"/>
      </w:pPr>
      <w:r w:rsidRPr="004A0CB2">
        <w:t xml:space="preserve">New reading for </w:t>
      </w:r>
      <w:r w:rsidRPr="004A0CB2">
        <w:rPr>
          <w:rFonts w:ascii="Calibri" w:hAnsi="Calibri"/>
          <w:sz w:val="20"/>
          <w:szCs w:val="20"/>
        </w:rPr>
        <w:t>sValue</w:t>
      </w:r>
      <w:r w:rsidRPr="004A0CB2">
        <w:t xml:space="preserve"> (string) is all strings that contain the complete path and file name of the configuration file.</w:t>
      </w:r>
    </w:p>
    <w:p w:rsidR="00BE0BA4" w:rsidRDefault="00BE0BA4" w:rsidP="004A0CB2">
      <w:pPr>
        <w:widowControl/>
        <w:spacing w:line="276" w:lineRule="auto"/>
        <w:jc w:val="left"/>
        <w:rPr>
          <w:b/>
        </w:rPr>
      </w:pPr>
      <w:r w:rsidRPr="000405FC">
        <w:rPr>
          <w:b/>
        </w:rPr>
        <w:t xml:space="preserve">Read and </w:t>
      </w:r>
      <w:r w:rsidRPr="0064164E">
        <w:rPr>
          <w:b/>
        </w:rPr>
        <w:t>Return values</w:t>
      </w:r>
    </w:p>
    <w:p w:rsidR="00BE0BA4" w:rsidRDefault="00BE0BA4" w:rsidP="004A0CB2">
      <w:pPr>
        <w:widowControl/>
        <w:spacing w:line="276" w:lineRule="auto"/>
        <w:jc w:val="left"/>
      </w:pPr>
      <w:r w:rsidRPr="000405FC">
        <w:t>The property comes with a command such as</w:t>
      </w:r>
    </w:p>
    <w:p w:rsidR="00BE0BA4" w:rsidRPr="004A0CB2" w:rsidRDefault="00BE0BA4" w:rsidP="00A804EB">
      <w:pPr>
        <w:widowControl/>
        <w:spacing w:line="276" w:lineRule="auto"/>
        <w:ind w:firstLine="420"/>
        <w:jc w:val="left"/>
        <w:rPr>
          <w:rFonts w:ascii="Calibri" w:hAnsi="Calibri"/>
          <w:sz w:val="20"/>
          <w:szCs w:val="20"/>
        </w:rPr>
      </w:pPr>
      <w:r w:rsidRPr="004A0CB2">
        <w:rPr>
          <w:rFonts w:ascii="Calibri" w:hAnsi="Calibri"/>
          <w:sz w:val="20"/>
          <w:szCs w:val="20"/>
        </w:rPr>
        <w:t>sValue = LineControl.DB_INISection</w:t>
      </w:r>
    </w:p>
    <w:p w:rsidR="00BE0BA4" w:rsidRDefault="00BE0BA4" w:rsidP="004A0CB2">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4A0CB2">
      <w:pPr>
        <w:widowControl/>
        <w:spacing w:line="276" w:lineRule="auto"/>
        <w:jc w:val="left"/>
      </w:pPr>
      <w:r w:rsidRPr="004A0CB2">
        <w:rPr>
          <w:rFonts w:ascii="Calibri" w:hAnsi="Calibri"/>
          <w:sz w:val="20"/>
          <w:szCs w:val="20"/>
        </w:rPr>
        <w:t>sValue</w:t>
      </w:r>
      <w:r w:rsidRPr="004A0CB2">
        <w:t xml:space="preserve"> (string) can be assigned to strings that contain the range currently used in the configuration file.</w:t>
      </w:r>
    </w:p>
    <w:p w:rsidR="00BE0BA4" w:rsidRPr="000405FC" w:rsidRDefault="00BE0BA4" w:rsidP="004A0CB2">
      <w:pPr>
        <w:widowControl/>
        <w:spacing w:line="276" w:lineRule="auto"/>
        <w:jc w:val="left"/>
        <w:rPr>
          <w:b/>
        </w:rPr>
      </w:pPr>
      <w:r w:rsidRPr="000405FC">
        <w:rPr>
          <w:b/>
        </w:rPr>
        <w:t>Error</w:t>
      </w:r>
    </w:p>
    <w:p w:rsidR="00BE0BA4" w:rsidRDefault="00BE0BA4" w:rsidP="004A0CB2">
      <w:pPr>
        <w:widowControl/>
        <w:spacing w:line="276" w:lineRule="auto"/>
        <w:jc w:val="left"/>
      </w:pPr>
      <w:r>
        <w:t>The property provides no error codes.</w:t>
      </w:r>
    </w:p>
    <w:p w:rsidR="00BE0BA4" w:rsidRDefault="00BE0BA4">
      <w:pPr>
        <w:widowControl/>
        <w:jc w:val="left"/>
      </w:pPr>
      <w:r>
        <w:br w:type="page"/>
      </w:r>
    </w:p>
    <w:p w:rsidR="00BE0BA4" w:rsidRDefault="00BE0BA4" w:rsidP="004A0CB2">
      <w:pPr>
        <w:widowControl/>
        <w:spacing w:line="276" w:lineRule="auto"/>
        <w:jc w:val="left"/>
        <w:rPr>
          <w:b/>
          <w:bCs/>
          <w:sz w:val="28"/>
          <w:szCs w:val="28"/>
        </w:rPr>
      </w:pPr>
      <w:r>
        <w:rPr>
          <w:b/>
          <w:bCs/>
          <w:sz w:val="28"/>
          <w:szCs w:val="28"/>
        </w:rPr>
        <w:t>4.3.12 LocalPath</w:t>
      </w:r>
    </w:p>
    <w:p w:rsidR="00BE0BA4" w:rsidRDefault="00BE0BA4" w:rsidP="004A0CB2">
      <w:pPr>
        <w:widowControl/>
        <w:spacing w:line="276" w:lineRule="auto"/>
        <w:jc w:val="left"/>
        <w:rPr>
          <w:b/>
        </w:rPr>
      </w:pPr>
      <w:r w:rsidRPr="003A48E2">
        <w:rPr>
          <w:b/>
        </w:rPr>
        <w:t>Task</w:t>
      </w:r>
    </w:p>
    <w:p w:rsidR="00BE0BA4" w:rsidRDefault="00BE0BA4" w:rsidP="009E66AD">
      <w:pPr>
        <w:widowControl/>
        <w:spacing w:line="276" w:lineRule="auto"/>
        <w:jc w:val="left"/>
      </w:pPr>
      <w:r>
        <w:t>Determines where the concatenation of data are stored locally if the SQL database is not accessible. This setting is important only for the stand-alone mode. In the master-slave mode, the slave database will be used in the absence-like connection to the master database. If the property before initializing the DLL is not set, it is set from the configuration file. If it has been previously set by hand, it remains unchanged by the initialization.</w:t>
      </w:r>
    </w:p>
    <w:p w:rsidR="00BE0BA4" w:rsidRDefault="00BE0BA4" w:rsidP="009E66AD">
      <w:pPr>
        <w:widowControl/>
        <w:spacing w:line="276" w:lineRule="auto"/>
        <w:jc w:val="left"/>
      </w:pPr>
      <w:r>
        <w:t>If this property is set again after the initialization of the DLL, it must be re-initialized.</w:t>
      </w:r>
    </w:p>
    <w:p w:rsidR="00BE0BA4" w:rsidRPr="002646BC" w:rsidRDefault="00BE0BA4" w:rsidP="009E66AD">
      <w:pPr>
        <w:widowControl/>
        <w:spacing w:line="276" w:lineRule="auto"/>
        <w:jc w:val="left"/>
        <w:rPr>
          <w:b/>
        </w:rPr>
      </w:pPr>
      <w:r w:rsidRPr="002646BC">
        <w:rPr>
          <w:b/>
        </w:rPr>
        <w:t>Default</w:t>
      </w:r>
    </w:p>
    <w:p w:rsidR="00BE0BA4" w:rsidRDefault="00BE0BA4" w:rsidP="009E66AD">
      <w:pPr>
        <w:widowControl/>
        <w:spacing w:line="276" w:lineRule="auto"/>
        <w:jc w:val="left"/>
      </w:pPr>
      <w:r>
        <w:t xml:space="preserve">If no adjustments are made </w:t>
      </w:r>
      <w:r>
        <w:rPr>
          <w:rFonts w:ascii="MS Mincho" w:eastAsia="MS Mincho" w:hAnsi="MS Mincho" w:cs="MS Mincho" w:hint="eastAsia"/>
        </w:rPr>
        <w:t>​​</w:t>
      </w:r>
      <w:r>
        <w:t>(also no init, see 3.2.1), the property is NULL.</w:t>
      </w:r>
    </w:p>
    <w:p w:rsidR="00BE0BA4" w:rsidRPr="009D56D6" w:rsidRDefault="00BE0BA4" w:rsidP="009E66AD">
      <w:pPr>
        <w:widowControl/>
        <w:spacing w:line="276" w:lineRule="auto"/>
        <w:jc w:val="left"/>
        <w:rPr>
          <w:b/>
        </w:rPr>
      </w:pPr>
      <w:r w:rsidRPr="009D56D6">
        <w:rPr>
          <w:b/>
        </w:rPr>
        <w:t>Set and valid values</w:t>
      </w:r>
    </w:p>
    <w:p w:rsidR="00BE0BA4" w:rsidRDefault="00BE0BA4" w:rsidP="009E66AD">
      <w:pPr>
        <w:widowControl/>
        <w:spacing w:line="276" w:lineRule="auto"/>
        <w:jc w:val="left"/>
      </w:pPr>
      <w:r w:rsidRPr="00386AD8">
        <w:t>The property comes with a command such as</w:t>
      </w:r>
    </w:p>
    <w:p w:rsidR="00BE0BA4" w:rsidRPr="009E66AD" w:rsidRDefault="00BE0BA4" w:rsidP="00A804EB">
      <w:pPr>
        <w:widowControl/>
        <w:spacing w:line="276" w:lineRule="auto"/>
        <w:ind w:firstLine="420"/>
        <w:jc w:val="left"/>
        <w:rPr>
          <w:rFonts w:ascii="Calibri" w:hAnsi="Calibri"/>
          <w:sz w:val="20"/>
          <w:szCs w:val="20"/>
        </w:rPr>
      </w:pPr>
      <w:r w:rsidRPr="009E66AD">
        <w:rPr>
          <w:rFonts w:ascii="Calibri" w:hAnsi="Calibri"/>
          <w:sz w:val="20"/>
          <w:szCs w:val="20"/>
        </w:rPr>
        <w:t>LineControl.LocalPath = sValue</w:t>
      </w:r>
    </w:p>
    <w:p w:rsidR="00BE0BA4" w:rsidRDefault="00BE0BA4" w:rsidP="009E66AD">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9E66AD">
      <w:pPr>
        <w:widowControl/>
        <w:spacing w:line="276" w:lineRule="auto"/>
        <w:jc w:val="left"/>
      </w:pPr>
      <w:r w:rsidRPr="004A0CB2">
        <w:t xml:space="preserve">New reading for </w:t>
      </w:r>
      <w:r w:rsidRPr="004A0CB2">
        <w:rPr>
          <w:rFonts w:ascii="Calibri" w:hAnsi="Calibri"/>
          <w:sz w:val="20"/>
          <w:szCs w:val="20"/>
        </w:rPr>
        <w:t>sValue</w:t>
      </w:r>
      <w:r w:rsidRPr="004A0CB2">
        <w:t xml:space="preserve"> (string) is all strings that contain the complete path and file name of the configuration file.</w:t>
      </w:r>
    </w:p>
    <w:p w:rsidR="00BE0BA4" w:rsidRDefault="00BE0BA4" w:rsidP="009E66AD">
      <w:pPr>
        <w:widowControl/>
        <w:spacing w:line="276" w:lineRule="auto"/>
        <w:jc w:val="left"/>
        <w:rPr>
          <w:b/>
        </w:rPr>
      </w:pPr>
      <w:r w:rsidRPr="000405FC">
        <w:rPr>
          <w:b/>
        </w:rPr>
        <w:t xml:space="preserve">Read and </w:t>
      </w:r>
      <w:r w:rsidRPr="0064164E">
        <w:rPr>
          <w:b/>
        </w:rPr>
        <w:t>Return values</w:t>
      </w:r>
    </w:p>
    <w:p w:rsidR="00BE0BA4" w:rsidRDefault="00BE0BA4" w:rsidP="009E66AD">
      <w:pPr>
        <w:widowControl/>
        <w:spacing w:line="276" w:lineRule="auto"/>
        <w:jc w:val="left"/>
      </w:pPr>
      <w:r w:rsidRPr="000405FC">
        <w:t>The property comes with a command such as</w:t>
      </w:r>
    </w:p>
    <w:p w:rsidR="00BE0BA4" w:rsidRPr="009E66AD" w:rsidRDefault="00BE0BA4" w:rsidP="00A804EB">
      <w:pPr>
        <w:widowControl/>
        <w:spacing w:line="276" w:lineRule="auto"/>
        <w:ind w:firstLine="420"/>
        <w:jc w:val="left"/>
        <w:rPr>
          <w:rFonts w:ascii="Calibri" w:hAnsi="Calibri"/>
          <w:sz w:val="20"/>
          <w:szCs w:val="20"/>
        </w:rPr>
      </w:pPr>
      <w:r w:rsidRPr="009E66AD">
        <w:rPr>
          <w:rFonts w:ascii="Calibri" w:hAnsi="Calibri"/>
          <w:sz w:val="20"/>
          <w:szCs w:val="20"/>
        </w:rPr>
        <w:t>sValue = LineControl.LocalPath</w:t>
      </w:r>
    </w:p>
    <w:p w:rsidR="00BE0BA4" w:rsidRDefault="00BE0BA4" w:rsidP="009E66AD">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9E66AD">
      <w:pPr>
        <w:widowControl/>
        <w:spacing w:line="276" w:lineRule="auto"/>
        <w:jc w:val="left"/>
      </w:pPr>
      <w:r w:rsidRPr="009E66AD">
        <w:rPr>
          <w:rFonts w:ascii="Calibri" w:hAnsi="Calibri"/>
          <w:sz w:val="20"/>
          <w:szCs w:val="20"/>
        </w:rPr>
        <w:t>sValue</w:t>
      </w:r>
      <w:r w:rsidRPr="009E66AD">
        <w:t xml:space="preserve"> (string) is assigned a string that reflects the local path currently used in the DLL.</w:t>
      </w:r>
    </w:p>
    <w:p w:rsidR="00BE0BA4" w:rsidRPr="000405FC" w:rsidRDefault="00BE0BA4" w:rsidP="009E66AD">
      <w:pPr>
        <w:widowControl/>
        <w:spacing w:line="276" w:lineRule="auto"/>
        <w:jc w:val="left"/>
        <w:rPr>
          <w:b/>
        </w:rPr>
      </w:pPr>
      <w:r w:rsidRPr="000405FC">
        <w:rPr>
          <w:b/>
        </w:rPr>
        <w:t>Error</w:t>
      </w:r>
    </w:p>
    <w:p w:rsidR="00BE0BA4" w:rsidRDefault="00BE0BA4" w:rsidP="009E66AD">
      <w:pPr>
        <w:widowControl/>
        <w:spacing w:line="276" w:lineRule="auto"/>
        <w:jc w:val="left"/>
      </w:pPr>
      <w:r>
        <w:t>The property provides no error codes.</w:t>
      </w:r>
    </w:p>
    <w:p w:rsidR="00BE0BA4" w:rsidRDefault="00BE0BA4">
      <w:pPr>
        <w:widowControl/>
        <w:jc w:val="left"/>
      </w:pPr>
      <w:r>
        <w:br w:type="page"/>
      </w:r>
    </w:p>
    <w:p w:rsidR="00BE0BA4" w:rsidRDefault="00BE0BA4" w:rsidP="009E66AD">
      <w:pPr>
        <w:widowControl/>
        <w:spacing w:line="276" w:lineRule="auto"/>
        <w:jc w:val="left"/>
        <w:rPr>
          <w:b/>
          <w:bCs/>
          <w:sz w:val="28"/>
          <w:szCs w:val="28"/>
        </w:rPr>
      </w:pPr>
      <w:r>
        <w:rPr>
          <w:b/>
          <w:bCs/>
          <w:sz w:val="28"/>
          <w:szCs w:val="28"/>
        </w:rPr>
        <w:t>4.3.13 LogEnabled</w:t>
      </w:r>
    </w:p>
    <w:p w:rsidR="00BE0BA4" w:rsidRDefault="00BE0BA4" w:rsidP="008F262C">
      <w:pPr>
        <w:widowControl/>
        <w:spacing w:line="276" w:lineRule="auto"/>
        <w:jc w:val="left"/>
        <w:rPr>
          <w:b/>
        </w:rPr>
      </w:pPr>
      <w:r w:rsidRPr="003A48E2">
        <w:rPr>
          <w:b/>
        </w:rPr>
        <w:t>Task</w:t>
      </w:r>
    </w:p>
    <w:p w:rsidR="00BE0BA4" w:rsidRDefault="00BE0BA4" w:rsidP="009E66AD">
      <w:pPr>
        <w:widowControl/>
        <w:spacing w:line="276" w:lineRule="auto"/>
        <w:jc w:val="left"/>
      </w:pPr>
      <w:r>
        <w:t>Specifying</w:t>
      </w:r>
      <w:r w:rsidRPr="008F262C">
        <w:t xml:space="preserve"> whether the line computer generated DLL log entries that can make it easier for the programmer to program failures to find these.</w:t>
      </w:r>
    </w:p>
    <w:p w:rsidR="00BE0BA4" w:rsidRPr="002646BC" w:rsidRDefault="00BE0BA4" w:rsidP="008F262C">
      <w:pPr>
        <w:widowControl/>
        <w:spacing w:line="276" w:lineRule="auto"/>
        <w:jc w:val="left"/>
        <w:rPr>
          <w:b/>
        </w:rPr>
      </w:pPr>
      <w:r w:rsidRPr="002646BC">
        <w:rPr>
          <w:b/>
        </w:rPr>
        <w:t>Default</w:t>
      </w:r>
    </w:p>
    <w:p w:rsidR="00BE0BA4" w:rsidRDefault="00BE0BA4" w:rsidP="009E66AD">
      <w:pPr>
        <w:widowControl/>
        <w:spacing w:line="276" w:lineRule="auto"/>
        <w:jc w:val="left"/>
      </w:pPr>
      <w:r w:rsidRPr="008F262C">
        <w:t xml:space="preserve">If no adjustments are made </w:t>
      </w:r>
      <w:r w:rsidRPr="008F262C">
        <w:rPr>
          <w:rFonts w:ascii="MS Mincho" w:eastAsia="MS Mincho" w:hAnsi="MS Mincho" w:cs="MS Mincho" w:hint="eastAsia"/>
        </w:rPr>
        <w:t>​​</w:t>
      </w:r>
      <w:r w:rsidRPr="008F262C">
        <w:t>(also no init, see 3.2.1), the property has the value TRUE.</w:t>
      </w:r>
    </w:p>
    <w:p w:rsidR="00BE0BA4" w:rsidRPr="009D56D6" w:rsidRDefault="00BE0BA4" w:rsidP="008F262C">
      <w:pPr>
        <w:widowControl/>
        <w:spacing w:line="276" w:lineRule="auto"/>
        <w:jc w:val="left"/>
        <w:rPr>
          <w:b/>
        </w:rPr>
      </w:pPr>
      <w:r w:rsidRPr="009D56D6">
        <w:rPr>
          <w:b/>
        </w:rPr>
        <w:t>Set and valid values</w:t>
      </w:r>
    </w:p>
    <w:p w:rsidR="00BE0BA4" w:rsidRDefault="00BE0BA4" w:rsidP="008F262C">
      <w:pPr>
        <w:widowControl/>
        <w:spacing w:line="276" w:lineRule="auto"/>
        <w:jc w:val="left"/>
      </w:pPr>
      <w:r w:rsidRPr="00386AD8">
        <w:t>The property comes with a command such as</w:t>
      </w:r>
    </w:p>
    <w:p w:rsidR="00BE0BA4" w:rsidRPr="008F262C" w:rsidRDefault="00BE0BA4" w:rsidP="00A804EB">
      <w:pPr>
        <w:widowControl/>
        <w:spacing w:line="276" w:lineRule="auto"/>
        <w:ind w:firstLine="420"/>
        <w:jc w:val="left"/>
        <w:rPr>
          <w:rFonts w:ascii="Calibri" w:hAnsi="Calibri"/>
          <w:sz w:val="20"/>
          <w:szCs w:val="20"/>
        </w:rPr>
      </w:pPr>
      <w:r w:rsidRPr="008F262C">
        <w:rPr>
          <w:rFonts w:ascii="Calibri" w:hAnsi="Calibri"/>
          <w:sz w:val="20"/>
          <w:szCs w:val="20"/>
        </w:rPr>
        <w:t>LineControl.LogEnabled = bValue</w:t>
      </w:r>
    </w:p>
    <w:p w:rsidR="00BE0BA4" w:rsidRDefault="00BE0BA4" w:rsidP="008F262C">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9E66AD">
      <w:pPr>
        <w:widowControl/>
        <w:spacing w:line="276" w:lineRule="auto"/>
        <w:jc w:val="left"/>
      </w:pPr>
      <w:r w:rsidRPr="008F262C">
        <w:t xml:space="preserve">New reading for bValue (Boolean) </w:t>
      </w:r>
      <w:r>
        <w:t>is</w:t>
      </w:r>
      <w:r w:rsidRPr="008F262C">
        <w:t xml:space="preserve"> TRUE and FALSE.</w:t>
      </w:r>
    </w:p>
    <w:p w:rsidR="00BE0BA4" w:rsidRDefault="00BE0BA4" w:rsidP="008F262C">
      <w:pPr>
        <w:widowControl/>
        <w:spacing w:line="276" w:lineRule="auto"/>
        <w:jc w:val="left"/>
        <w:rPr>
          <w:b/>
        </w:rPr>
      </w:pPr>
      <w:r w:rsidRPr="000405FC">
        <w:rPr>
          <w:b/>
        </w:rPr>
        <w:t xml:space="preserve">Read and </w:t>
      </w:r>
      <w:r w:rsidRPr="0064164E">
        <w:rPr>
          <w:b/>
        </w:rPr>
        <w:t>Return values</w:t>
      </w:r>
    </w:p>
    <w:p w:rsidR="00BE0BA4" w:rsidRDefault="00BE0BA4" w:rsidP="008F262C">
      <w:pPr>
        <w:widowControl/>
        <w:spacing w:line="276" w:lineRule="auto"/>
        <w:jc w:val="left"/>
      </w:pPr>
      <w:r w:rsidRPr="000405FC">
        <w:t>The property comes with a command such as</w:t>
      </w:r>
    </w:p>
    <w:p w:rsidR="00BE0BA4" w:rsidRPr="00A804EB" w:rsidRDefault="00BE0BA4" w:rsidP="00A804EB">
      <w:pPr>
        <w:widowControl/>
        <w:spacing w:line="276" w:lineRule="auto"/>
        <w:ind w:firstLine="420"/>
        <w:jc w:val="left"/>
        <w:rPr>
          <w:rFonts w:ascii="Calibri" w:hAnsi="Calibri"/>
          <w:sz w:val="20"/>
          <w:szCs w:val="20"/>
        </w:rPr>
      </w:pPr>
      <w:r w:rsidRPr="00A804EB">
        <w:rPr>
          <w:rFonts w:ascii="Calibri" w:hAnsi="Calibri"/>
          <w:sz w:val="20"/>
          <w:szCs w:val="20"/>
        </w:rPr>
        <w:t>bValue = LineControl.LogEnabled</w:t>
      </w:r>
    </w:p>
    <w:p w:rsidR="00BE0BA4" w:rsidRDefault="00BE0BA4" w:rsidP="008F262C">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9E66AD">
      <w:pPr>
        <w:widowControl/>
        <w:spacing w:line="276" w:lineRule="auto"/>
        <w:jc w:val="left"/>
      </w:pPr>
      <w:r w:rsidRPr="008F262C">
        <w:rPr>
          <w:rFonts w:ascii="Calibri" w:hAnsi="Calibri"/>
          <w:sz w:val="20"/>
          <w:szCs w:val="20"/>
        </w:rPr>
        <w:t>bValue</w:t>
      </w:r>
      <w:r w:rsidRPr="008F262C">
        <w:t xml:space="preserve"> (Boolean) is assigned to TRUE or FALSE, depending on whether the logging feature is enabled or disabled.</w:t>
      </w:r>
    </w:p>
    <w:p w:rsidR="00BE0BA4" w:rsidRPr="000405FC" w:rsidRDefault="00BE0BA4" w:rsidP="008F262C">
      <w:pPr>
        <w:widowControl/>
        <w:spacing w:line="276" w:lineRule="auto"/>
        <w:jc w:val="left"/>
        <w:rPr>
          <w:b/>
        </w:rPr>
      </w:pPr>
      <w:r w:rsidRPr="000405FC">
        <w:rPr>
          <w:b/>
        </w:rPr>
        <w:t>Error</w:t>
      </w:r>
    </w:p>
    <w:p w:rsidR="00BE0BA4" w:rsidRDefault="00BE0BA4" w:rsidP="008F262C">
      <w:pPr>
        <w:widowControl/>
        <w:spacing w:line="276" w:lineRule="auto"/>
        <w:jc w:val="left"/>
      </w:pPr>
      <w:r>
        <w:t>The property provides no error codes.</w:t>
      </w:r>
    </w:p>
    <w:p w:rsidR="00BE0BA4" w:rsidRDefault="00BE0BA4">
      <w:pPr>
        <w:widowControl/>
        <w:jc w:val="left"/>
      </w:pPr>
      <w:r>
        <w:br w:type="page"/>
      </w:r>
    </w:p>
    <w:p w:rsidR="00BE0BA4" w:rsidRDefault="00BE0BA4" w:rsidP="009E66AD">
      <w:pPr>
        <w:widowControl/>
        <w:spacing w:line="276" w:lineRule="auto"/>
        <w:jc w:val="left"/>
        <w:rPr>
          <w:b/>
          <w:bCs/>
          <w:sz w:val="28"/>
          <w:szCs w:val="28"/>
        </w:rPr>
      </w:pPr>
      <w:r>
        <w:rPr>
          <w:b/>
          <w:bCs/>
          <w:sz w:val="28"/>
          <w:szCs w:val="28"/>
        </w:rPr>
        <w:t>4.3.14 LogFile</w:t>
      </w:r>
    </w:p>
    <w:p w:rsidR="00BE0BA4" w:rsidRDefault="00BE0BA4" w:rsidP="008F262C">
      <w:pPr>
        <w:widowControl/>
        <w:spacing w:line="276" w:lineRule="auto"/>
        <w:jc w:val="left"/>
        <w:rPr>
          <w:b/>
        </w:rPr>
      </w:pPr>
      <w:r w:rsidRPr="003A48E2">
        <w:rPr>
          <w:b/>
        </w:rPr>
        <w:t>Task</w:t>
      </w:r>
    </w:p>
    <w:p w:rsidR="00BE0BA4" w:rsidRDefault="00BE0BA4" w:rsidP="009E66AD">
      <w:pPr>
        <w:widowControl/>
        <w:spacing w:line="276" w:lineRule="auto"/>
        <w:jc w:val="left"/>
      </w:pPr>
      <w:r>
        <w:t>Specifying</w:t>
      </w:r>
      <w:r w:rsidRPr="008F262C">
        <w:t xml:space="preserve"> the file where the logging function of the line computer DLL will store the log entries.</w:t>
      </w:r>
    </w:p>
    <w:p w:rsidR="00BE0BA4" w:rsidRPr="002646BC" w:rsidRDefault="00BE0BA4" w:rsidP="008F262C">
      <w:pPr>
        <w:widowControl/>
        <w:spacing w:line="276" w:lineRule="auto"/>
        <w:jc w:val="left"/>
        <w:rPr>
          <w:b/>
        </w:rPr>
      </w:pPr>
      <w:r w:rsidRPr="002646BC">
        <w:rPr>
          <w:b/>
        </w:rPr>
        <w:t>Default</w:t>
      </w:r>
    </w:p>
    <w:p w:rsidR="00BE0BA4" w:rsidRDefault="00BE0BA4" w:rsidP="009E66AD">
      <w:pPr>
        <w:widowControl/>
        <w:spacing w:line="276" w:lineRule="auto"/>
        <w:jc w:val="left"/>
      </w:pPr>
      <w:r w:rsidRPr="008F262C">
        <w:t xml:space="preserve">If no adjustments are made </w:t>
      </w:r>
      <w:r w:rsidRPr="008F262C">
        <w:rPr>
          <w:rFonts w:ascii="MS Mincho" w:eastAsia="MS Mincho" w:hAnsi="MS Mincho" w:cs="MS Mincho" w:hint="eastAsia"/>
        </w:rPr>
        <w:t>​​</w:t>
      </w:r>
      <w:r w:rsidRPr="008F262C">
        <w:t>(also no init, see 3.2.1), the property has the value "Linecontrolling.log" and is located in the application directory.</w:t>
      </w:r>
    </w:p>
    <w:p w:rsidR="00BE0BA4" w:rsidRPr="009D56D6" w:rsidRDefault="00BE0BA4" w:rsidP="008F262C">
      <w:pPr>
        <w:widowControl/>
        <w:spacing w:line="276" w:lineRule="auto"/>
        <w:jc w:val="left"/>
        <w:rPr>
          <w:b/>
        </w:rPr>
      </w:pPr>
      <w:r w:rsidRPr="009D56D6">
        <w:rPr>
          <w:b/>
        </w:rPr>
        <w:t>Set and valid values</w:t>
      </w:r>
    </w:p>
    <w:p w:rsidR="00BE0BA4" w:rsidRDefault="00BE0BA4" w:rsidP="008F262C">
      <w:pPr>
        <w:widowControl/>
        <w:spacing w:line="276" w:lineRule="auto"/>
        <w:jc w:val="left"/>
      </w:pPr>
      <w:r w:rsidRPr="00386AD8">
        <w:t>The property comes with a command such as</w:t>
      </w:r>
    </w:p>
    <w:p w:rsidR="00BE0BA4" w:rsidRPr="008F262C" w:rsidRDefault="00BE0BA4" w:rsidP="00A804EB">
      <w:pPr>
        <w:widowControl/>
        <w:spacing w:line="276" w:lineRule="auto"/>
        <w:ind w:firstLine="420"/>
        <w:jc w:val="left"/>
        <w:rPr>
          <w:rFonts w:ascii="Calibri" w:hAnsi="Calibri"/>
          <w:sz w:val="20"/>
          <w:szCs w:val="20"/>
        </w:rPr>
      </w:pPr>
      <w:r w:rsidRPr="008F262C">
        <w:rPr>
          <w:rFonts w:ascii="Calibri" w:hAnsi="Calibri"/>
          <w:sz w:val="20"/>
          <w:szCs w:val="20"/>
        </w:rPr>
        <w:t>LineControl.LogFile = sValue</w:t>
      </w:r>
    </w:p>
    <w:p w:rsidR="00BE0BA4" w:rsidRDefault="00BE0BA4" w:rsidP="008F262C">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9E66AD">
      <w:pPr>
        <w:widowControl/>
        <w:spacing w:line="276" w:lineRule="auto"/>
        <w:jc w:val="left"/>
      </w:pPr>
      <w:r w:rsidRPr="008F262C">
        <w:t xml:space="preserve">New reading for </w:t>
      </w:r>
      <w:r w:rsidRPr="008F262C">
        <w:rPr>
          <w:rFonts w:ascii="Calibri" w:hAnsi="Calibri"/>
          <w:sz w:val="20"/>
          <w:szCs w:val="20"/>
        </w:rPr>
        <w:t>sValue</w:t>
      </w:r>
      <w:r w:rsidRPr="008F262C">
        <w:t xml:space="preserve"> (String) is file names including the path information.</w:t>
      </w:r>
    </w:p>
    <w:p w:rsidR="00BE0BA4" w:rsidRDefault="00BE0BA4" w:rsidP="008F262C">
      <w:pPr>
        <w:widowControl/>
        <w:spacing w:line="276" w:lineRule="auto"/>
        <w:jc w:val="left"/>
        <w:rPr>
          <w:b/>
        </w:rPr>
      </w:pPr>
      <w:r w:rsidRPr="000405FC">
        <w:rPr>
          <w:b/>
        </w:rPr>
        <w:t xml:space="preserve">Read and </w:t>
      </w:r>
      <w:r w:rsidRPr="0064164E">
        <w:rPr>
          <w:b/>
        </w:rPr>
        <w:t>Return values</w:t>
      </w:r>
    </w:p>
    <w:p w:rsidR="00BE0BA4" w:rsidRDefault="00BE0BA4" w:rsidP="008F262C">
      <w:pPr>
        <w:widowControl/>
        <w:spacing w:line="276" w:lineRule="auto"/>
        <w:jc w:val="left"/>
      </w:pPr>
      <w:r w:rsidRPr="000405FC">
        <w:t>The property comes with a command such as</w:t>
      </w:r>
    </w:p>
    <w:p w:rsidR="00BE0BA4" w:rsidRPr="008F262C" w:rsidRDefault="00BE0BA4" w:rsidP="00A804EB">
      <w:pPr>
        <w:widowControl/>
        <w:spacing w:line="276" w:lineRule="auto"/>
        <w:ind w:firstLine="420"/>
        <w:jc w:val="left"/>
        <w:rPr>
          <w:rFonts w:ascii="Calibri" w:hAnsi="Calibri"/>
          <w:sz w:val="20"/>
          <w:szCs w:val="20"/>
        </w:rPr>
      </w:pPr>
      <w:r w:rsidRPr="008F262C">
        <w:rPr>
          <w:rFonts w:ascii="Calibri" w:hAnsi="Calibri"/>
          <w:sz w:val="20"/>
          <w:szCs w:val="20"/>
        </w:rPr>
        <w:t>sValue = LineControl.LogFile</w:t>
      </w:r>
    </w:p>
    <w:p w:rsidR="00BE0BA4" w:rsidRDefault="00BE0BA4" w:rsidP="008F262C">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9E66AD">
      <w:pPr>
        <w:widowControl/>
        <w:spacing w:line="276" w:lineRule="auto"/>
        <w:jc w:val="left"/>
      </w:pPr>
      <w:r w:rsidRPr="008F262C">
        <w:rPr>
          <w:rFonts w:ascii="Calibri" w:hAnsi="Calibri"/>
          <w:sz w:val="20"/>
          <w:szCs w:val="20"/>
        </w:rPr>
        <w:t>sValue</w:t>
      </w:r>
      <w:r w:rsidRPr="008F262C">
        <w:t xml:space="preserve"> (string) is the file name associated with the path, the log entries are currently stored in the</w:t>
      </w:r>
      <w:r>
        <w:t xml:space="preserve"> DLL</w:t>
      </w:r>
      <w:r w:rsidRPr="008F262C">
        <w:t>.</w:t>
      </w:r>
    </w:p>
    <w:p w:rsidR="00BE0BA4" w:rsidRPr="000405FC" w:rsidRDefault="00BE0BA4" w:rsidP="008F262C">
      <w:pPr>
        <w:widowControl/>
        <w:spacing w:line="276" w:lineRule="auto"/>
        <w:jc w:val="left"/>
        <w:rPr>
          <w:b/>
        </w:rPr>
      </w:pPr>
      <w:r w:rsidRPr="000405FC">
        <w:rPr>
          <w:b/>
        </w:rPr>
        <w:t>Error</w:t>
      </w:r>
    </w:p>
    <w:p w:rsidR="00BE0BA4" w:rsidRDefault="00BE0BA4" w:rsidP="008F262C">
      <w:pPr>
        <w:widowControl/>
        <w:spacing w:line="276" w:lineRule="auto"/>
        <w:jc w:val="left"/>
      </w:pPr>
      <w:r>
        <w:t>The property provides no error codes.</w:t>
      </w:r>
    </w:p>
    <w:p w:rsidR="00BE0BA4" w:rsidRDefault="00BE0BA4">
      <w:pPr>
        <w:widowControl/>
        <w:jc w:val="left"/>
      </w:pPr>
      <w:r>
        <w:br w:type="page"/>
      </w:r>
    </w:p>
    <w:p w:rsidR="00BE0BA4" w:rsidRDefault="00BE0BA4" w:rsidP="009E66AD">
      <w:pPr>
        <w:widowControl/>
        <w:spacing w:line="276" w:lineRule="auto"/>
        <w:jc w:val="left"/>
        <w:rPr>
          <w:b/>
          <w:bCs/>
          <w:sz w:val="28"/>
          <w:szCs w:val="28"/>
        </w:rPr>
      </w:pPr>
      <w:r>
        <w:rPr>
          <w:b/>
          <w:bCs/>
          <w:sz w:val="28"/>
          <w:szCs w:val="28"/>
        </w:rPr>
        <w:t>4.3.15 LogLevel</w:t>
      </w:r>
    </w:p>
    <w:p w:rsidR="00BE0BA4" w:rsidRDefault="00BE0BA4" w:rsidP="00B07965">
      <w:pPr>
        <w:widowControl/>
        <w:spacing w:line="276" w:lineRule="auto"/>
        <w:jc w:val="left"/>
        <w:rPr>
          <w:b/>
        </w:rPr>
      </w:pPr>
      <w:r w:rsidRPr="003A48E2">
        <w:rPr>
          <w:b/>
        </w:rPr>
        <w:t>Task</w:t>
      </w:r>
    </w:p>
    <w:p w:rsidR="00BE0BA4" w:rsidRDefault="00BE0BA4" w:rsidP="009E66AD">
      <w:pPr>
        <w:widowControl/>
        <w:spacing w:line="276" w:lineRule="auto"/>
        <w:jc w:val="left"/>
      </w:pPr>
      <w:r>
        <w:t>Specifying</w:t>
      </w:r>
      <w:r w:rsidRPr="00B07965">
        <w:t xml:space="preserve"> what is to record the logging functions of the line computer DLL.</w:t>
      </w:r>
    </w:p>
    <w:p w:rsidR="00BE0BA4" w:rsidRPr="002646BC" w:rsidRDefault="00BE0BA4" w:rsidP="00B07965">
      <w:pPr>
        <w:widowControl/>
        <w:spacing w:line="276" w:lineRule="auto"/>
        <w:jc w:val="left"/>
        <w:rPr>
          <w:b/>
        </w:rPr>
      </w:pPr>
      <w:r w:rsidRPr="002646BC">
        <w:rPr>
          <w:b/>
        </w:rPr>
        <w:t>Default</w:t>
      </w:r>
    </w:p>
    <w:p w:rsidR="00BE0BA4" w:rsidRDefault="00BE0BA4" w:rsidP="009E66AD">
      <w:pPr>
        <w:widowControl/>
        <w:spacing w:line="276" w:lineRule="auto"/>
        <w:jc w:val="left"/>
      </w:pPr>
      <w:r w:rsidRPr="00060F48">
        <w:t xml:space="preserve">If no adjustments are made </w:t>
      </w:r>
      <w:r w:rsidRPr="00060F48">
        <w:rPr>
          <w:rFonts w:ascii="MS Mincho" w:eastAsia="MS Mincho" w:hAnsi="MS Mincho" w:cs="MS Mincho" w:hint="eastAsia"/>
        </w:rPr>
        <w:t>​​</w:t>
      </w:r>
      <w:r w:rsidRPr="00060F48">
        <w:t>(also no init, see 3.2.1), the property has a value of 255</w:t>
      </w:r>
      <w:r>
        <w:t>.</w:t>
      </w:r>
      <w:r w:rsidRPr="00060F48">
        <w:t xml:space="preserve"> What are the different values </w:t>
      </w:r>
      <w:r w:rsidRPr="00060F48">
        <w:rPr>
          <w:rFonts w:ascii="MS Mincho" w:eastAsia="MS Mincho" w:hAnsi="MS Mincho" w:cs="MS Mincho" w:hint="eastAsia"/>
        </w:rPr>
        <w:t>​​</w:t>
      </w:r>
      <w:r w:rsidRPr="00060F48">
        <w:t>(LogLevel) can be set, refer to the documentation on the logging DLL.</w:t>
      </w:r>
    </w:p>
    <w:p w:rsidR="00BE0BA4" w:rsidRPr="009D56D6" w:rsidRDefault="00BE0BA4" w:rsidP="00060F48">
      <w:pPr>
        <w:widowControl/>
        <w:spacing w:line="276" w:lineRule="auto"/>
        <w:jc w:val="left"/>
        <w:rPr>
          <w:b/>
        </w:rPr>
      </w:pPr>
      <w:r w:rsidRPr="009D56D6">
        <w:rPr>
          <w:b/>
        </w:rPr>
        <w:t>Set and valid values</w:t>
      </w:r>
    </w:p>
    <w:p w:rsidR="00BE0BA4" w:rsidRDefault="00BE0BA4" w:rsidP="00060F48">
      <w:pPr>
        <w:widowControl/>
        <w:spacing w:line="276" w:lineRule="auto"/>
        <w:jc w:val="left"/>
      </w:pPr>
      <w:r w:rsidRPr="00386AD8">
        <w:t>The property comes with a command such as</w:t>
      </w:r>
    </w:p>
    <w:p w:rsidR="00BE0BA4" w:rsidRPr="00060F48" w:rsidRDefault="00BE0BA4" w:rsidP="00A804EB">
      <w:pPr>
        <w:widowControl/>
        <w:spacing w:line="276" w:lineRule="auto"/>
        <w:ind w:firstLine="420"/>
        <w:jc w:val="left"/>
        <w:rPr>
          <w:rFonts w:ascii="Calibri" w:hAnsi="Calibri"/>
          <w:sz w:val="20"/>
          <w:szCs w:val="20"/>
        </w:rPr>
      </w:pPr>
      <w:r w:rsidRPr="00060F48">
        <w:rPr>
          <w:rFonts w:ascii="Calibri" w:hAnsi="Calibri"/>
          <w:sz w:val="20"/>
          <w:szCs w:val="20"/>
        </w:rPr>
        <w:t>LineControl.LogLevel = lValue</w:t>
      </w:r>
    </w:p>
    <w:p w:rsidR="00BE0BA4" w:rsidRDefault="00BE0BA4" w:rsidP="00060F48">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9E66AD">
      <w:pPr>
        <w:widowControl/>
        <w:spacing w:line="276" w:lineRule="auto"/>
        <w:jc w:val="left"/>
      </w:pPr>
      <w:r w:rsidRPr="00060F48">
        <w:t>New reading for</w:t>
      </w:r>
      <w:r>
        <w:t xml:space="preserve"> </w:t>
      </w:r>
      <w:r w:rsidRPr="00060F48">
        <w:rPr>
          <w:rFonts w:ascii="Calibri" w:hAnsi="Calibri"/>
          <w:sz w:val="20"/>
          <w:szCs w:val="20"/>
        </w:rPr>
        <w:t>lValue</w:t>
      </w:r>
      <w:r w:rsidRPr="00060F48">
        <w:t xml:space="preserve"> (Long) is 0 to 255</w:t>
      </w:r>
      <w:r>
        <w:t>.</w:t>
      </w:r>
    </w:p>
    <w:p w:rsidR="00BE0BA4" w:rsidRDefault="00BE0BA4" w:rsidP="00060F48">
      <w:pPr>
        <w:widowControl/>
        <w:spacing w:line="276" w:lineRule="auto"/>
        <w:jc w:val="left"/>
        <w:rPr>
          <w:b/>
        </w:rPr>
      </w:pPr>
      <w:r w:rsidRPr="000405FC">
        <w:rPr>
          <w:b/>
        </w:rPr>
        <w:t xml:space="preserve">Read and </w:t>
      </w:r>
      <w:r w:rsidRPr="0064164E">
        <w:rPr>
          <w:b/>
        </w:rPr>
        <w:t>Return values</w:t>
      </w:r>
    </w:p>
    <w:p w:rsidR="00BE0BA4" w:rsidRDefault="00BE0BA4" w:rsidP="00060F48">
      <w:pPr>
        <w:widowControl/>
        <w:spacing w:line="276" w:lineRule="auto"/>
        <w:jc w:val="left"/>
      </w:pPr>
      <w:r w:rsidRPr="000405FC">
        <w:t>The property comes with a command such as</w:t>
      </w:r>
    </w:p>
    <w:p w:rsidR="00BE0BA4" w:rsidRPr="00060F48" w:rsidRDefault="00BE0BA4" w:rsidP="00A804EB">
      <w:pPr>
        <w:widowControl/>
        <w:spacing w:line="276" w:lineRule="auto"/>
        <w:ind w:firstLine="420"/>
        <w:jc w:val="left"/>
        <w:rPr>
          <w:rFonts w:ascii="Calibri" w:hAnsi="Calibri"/>
          <w:sz w:val="20"/>
          <w:szCs w:val="20"/>
        </w:rPr>
      </w:pPr>
      <w:r w:rsidRPr="00060F48">
        <w:rPr>
          <w:rFonts w:ascii="Calibri" w:hAnsi="Calibri"/>
          <w:sz w:val="20"/>
          <w:szCs w:val="20"/>
        </w:rPr>
        <w:t>lValue = LineControl.LogLevel</w:t>
      </w:r>
    </w:p>
    <w:p w:rsidR="00BE0BA4" w:rsidRDefault="00BE0BA4" w:rsidP="00060F48">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9E66AD">
      <w:pPr>
        <w:widowControl/>
        <w:spacing w:line="276" w:lineRule="auto"/>
        <w:jc w:val="left"/>
      </w:pPr>
      <w:r w:rsidRPr="00060F48">
        <w:rPr>
          <w:rFonts w:ascii="Calibri" w:hAnsi="Calibri"/>
          <w:sz w:val="20"/>
          <w:szCs w:val="20"/>
        </w:rPr>
        <w:t>lValue</w:t>
      </w:r>
      <w:r w:rsidRPr="00060F48">
        <w:t xml:space="preserve"> (Long) the current log level is assigned (0 to 255).</w:t>
      </w:r>
    </w:p>
    <w:p w:rsidR="00BE0BA4" w:rsidRPr="000405FC" w:rsidRDefault="00BE0BA4" w:rsidP="00060F48">
      <w:pPr>
        <w:widowControl/>
        <w:spacing w:line="276" w:lineRule="auto"/>
        <w:jc w:val="left"/>
        <w:rPr>
          <w:b/>
        </w:rPr>
      </w:pPr>
      <w:r w:rsidRPr="000405FC">
        <w:rPr>
          <w:b/>
        </w:rPr>
        <w:t>Error</w:t>
      </w:r>
    </w:p>
    <w:p w:rsidR="00BE0BA4" w:rsidRDefault="00BE0BA4" w:rsidP="00060F48">
      <w:pPr>
        <w:widowControl/>
        <w:spacing w:line="276" w:lineRule="auto"/>
        <w:jc w:val="left"/>
      </w:pPr>
      <w:r>
        <w:t>The property provides no error codes.</w:t>
      </w:r>
    </w:p>
    <w:p w:rsidR="00BE0BA4" w:rsidRDefault="00BE0BA4">
      <w:pPr>
        <w:widowControl/>
        <w:jc w:val="left"/>
      </w:pPr>
      <w:r>
        <w:br w:type="page"/>
      </w:r>
    </w:p>
    <w:p w:rsidR="00BE0BA4" w:rsidRDefault="00BE0BA4" w:rsidP="009E66AD">
      <w:pPr>
        <w:widowControl/>
        <w:spacing w:line="276" w:lineRule="auto"/>
        <w:jc w:val="left"/>
        <w:rPr>
          <w:b/>
          <w:bCs/>
          <w:sz w:val="28"/>
          <w:szCs w:val="28"/>
        </w:rPr>
      </w:pPr>
      <w:r>
        <w:rPr>
          <w:b/>
          <w:bCs/>
          <w:sz w:val="28"/>
          <w:szCs w:val="28"/>
        </w:rPr>
        <w:t>4.3.16 LogMaxFileSize</w:t>
      </w:r>
    </w:p>
    <w:p w:rsidR="00BE0BA4" w:rsidRDefault="00BE0BA4" w:rsidP="00DB419C">
      <w:pPr>
        <w:widowControl/>
        <w:spacing w:line="276" w:lineRule="auto"/>
        <w:jc w:val="left"/>
        <w:rPr>
          <w:b/>
        </w:rPr>
      </w:pPr>
      <w:r w:rsidRPr="003A48E2">
        <w:rPr>
          <w:b/>
        </w:rPr>
        <w:t>Task</w:t>
      </w:r>
    </w:p>
    <w:p w:rsidR="00BE0BA4" w:rsidRDefault="00BE0BA4" w:rsidP="009E66AD">
      <w:pPr>
        <w:widowControl/>
        <w:spacing w:line="276" w:lineRule="auto"/>
        <w:jc w:val="left"/>
      </w:pPr>
      <w:r>
        <w:t>Determining</w:t>
      </w:r>
      <w:r w:rsidRPr="00DB419C">
        <w:t xml:space="preserve"> how large the log file may be maximum. This is specified in bytes. If this value is value exceeded, the file is renamed and generates a second logging file.</w:t>
      </w:r>
    </w:p>
    <w:p w:rsidR="00BE0BA4" w:rsidRPr="002646BC" w:rsidRDefault="00BE0BA4" w:rsidP="00DB419C">
      <w:pPr>
        <w:widowControl/>
        <w:spacing w:line="276" w:lineRule="auto"/>
        <w:jc w:val="left"/>
        <w:rPr>
          <w:b/>
        </w:rPr>
      </w:pPr>
      <w:r w:rsidRPr="002646BC">
        <w:rPr>
          <w:b/>
        </w:rPr>
        <w:t>Default</w:t>
      </w:r>
    </w:p>
    <w:p w:rsidR="00BE0BA4" w:rsidRDefault="00BE0BA4" w:rsidP="009E66AD">
      <w:pPr>
        <w:widowControl/>
        <w:spacing w:line="276" w:lineRule="auto"/>
        <w:jc w:val="left"/>
      </w:pPr>
      <w:r w:rsidRPr="00DB419C">
        <w:t xml:space="preserve">If no adjustments are made </w:t>
      </w:r>
      <w:r w:rsidRPr="00DB419C">
        <w:rPr>
          <w:rFonts w:ascii="MS Mincho" w:eastAsia="MS Mincho" w:hAnsi="MS Mincho" w:cs="MS Mincho" w:hint="eastAsia"/>
        </w:rPr>
        <w:t>​​</w:t>
      </w:r>
      <w:r w:rsidRPr="00DB419C">
        <w:t>(also no init, see 3.2.1), the property has the value 1000000 (1MB).</w:t>
      </w:r>
    </w:p>
    <w:p w:rsidR="00BE0BA4" w:rsidRPr="009D56D6" w:rsidRDefault="00BE0BA4" w:rsidP="00DB419C">
      <w:pPr>
        <w:widowControl/>
        <w:spacing w:line="276" w:lineRule="auto"/>
        <w:jc w:val="left"/>
        <w:rPr>
          <w:b/>
        </w:rPr>
      </w:pPr>
      <w:r w:rsidRPr="009D56D6">
        <w:rPr>
          <w:b/>
        </w:rPr>
        <w:t>Set and valid values</w:t>
      </w:r>
    </w:p>
    <w:p w:rsidR="00BE0BA4" w:rsidRDefault="00BE0BA4" w:rsidP="00DB419C">
      <w:pPr>
        <w:widowControl/>
        <w:spacing w:line="276" w:lineRule="auto"/>
        <w:jc w:val="left"/>
      </w:pPr>
      <w:r w:rsidRPr="00386AD8">
        <w:t>The property comes with a command such as</w:t>
      </w:r>
    </w:p>
    <w:p w:rsidR="00BE0BA4" w:rsidRPr="00DB419C" w:rsidRDefault="00BE0BA4" w:rsidP="00A804EB">
      <w:pPr>
        <w:widowControl/>
        <w:spacing w:line="276" w:lineRule="auto"/>
        <w:ind w:firstLine="420"/>
        <w:jc w:val="left"/>
        <w:rPr>
          <w:rFonts w:ascii="Calibri" w:hAnsi="Calibri"/>
          <w:sz w:val="20"/>
          <w:szCs w:val="20"/>
        </w:rPr>
      </w:pPr>
      <w:r w:rsidRPr="00DB419C">
        <w:rPr>
          <w:rFonts w:ascii="Calibri" w:hAnsi="Calibri"/>
          <w:sz w:val="20"/>
          <w:szCs w:val="20"/>
        </w:rPr>
        <w:t>LineControl.LogMaxFileSize = lValue</w:t>
      </w:r>
    </w:p>
    <w:p w:rsidR="00BE0BA4" w:rsidRDefault="00BE0BA4" w:rsidP="00DB419C">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9E66AD">
      <w:pPr>
        <w:widowControl/>
        <w:spacing w:line="276" w:lineRule="auto"/>
        <w:jc w:val="left"/>
      </w:pPr>
      <w:r w:rsidRPr="00DB419C">
        <w:t xml:space="preserve">New reading for </w:t>
      </w:r>
      <w:r w:rsidRPr="00DB419C">
        <w:rPr>
          <w:rFonts w:ascii="Calibri" w:hAnsi="Calibri"/>
          <w:sz w:val="20"/>
          <w:szCs w:val="20"/>
        </w:rPr>
        <w:t>lValue</w:t>
      </w:r>
      <w:r w:rsidRPr="00DB419C">
        <w:t xml:space="preserve"> (Long) is 0 to 100000000</w:t>
      </w:r>
      <w:r>
        <w:t>.</w:t>
      </w:r>
    </w:p>
    <w:p w:rsidR="00BE0BA4" w:rsidRDefault="00BE0BA4" w:rsidP="00DB419C">
      <w:pPr>
        <w:widowControl/>
        <w:spacing w:line="276" w:lineRule="auto"/>
        <w:jc w:val="left"/>
        <w:rPr>
          <w:b/>
        </w:rPr>
      </w:pPr>
      <w:r w:rsidRPr="000405FC">
        <w:rPr>
          <w:b/>
        </w:rPr>
        <w:t xml:space="preserve">Read and </w:t>
      </w:r>
      <w:r w:rsidRPr="0064164E">
        <w:rPr>
          <w:b/>
        </w:rPr>
        <w:t>Return values</w:t>
      </w:r>
    </w:p>
    <w:p w:rsidR="00BE0BA4" w:rsidRDefault="00BE0BA4" w:rsidP="00DB419C">
      <w:pPr>
        <w:widowControl/>
        <w:spacing w:line="276" w:lineRule="auto"/>
        <w:jc w:val="left"/>
      </w:pPr>
      <w:r w:rsidRPr="000405FC">
        <w:t>The property comes with a command such as</w:t>
      </w:r>
    </w:p>
    <w:p w:rsidR="00BE0BA4" w:rsidRPr="00DB419C" w:rsidRDefault="00BE0BA4" w:rsidP="00A804EB">
      <w:pPr>
        <w:widowControl/>
        <w:spacing w:line="276" w:lineRule="auto"/>
        <w:ind w:firstLine="420"/>
        <w:jc w:val="left"/>
        <w:rPr>
          <w:rFonts w:ascii="Calibri" w:hAnsi="Calibri"/>
          <w:sz w:val="20"/>
          <w:szCs w:val="20"/>
        </w:rPr>
      </w:pPr>
      <w:r w:rsidRPr="00DB419C">
        <w:rPr>
          <w:rFonts w:ascii="Calibri" w:hAnsi="Calibri"/>
          <w:sz w:val="20"/>
          <w:szCs w:val="20"/>
        </w:rPr>
        <w:t>lValue = LineControl.LogMaxFileSize</w:t>
      </w:r>
    </w:p>
    <w:p w:rsidR="00BE0BA4" w:rsidRDefault="00BE0BA4" w:rsidP="00DB419C">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9E66AD">
      <w:pPr>
        <w:widowControl/>
        <w:spacing w:line="276" w:lineRule="auto"/>
        <w:jc w:val="left"/>
      </w:pPr>
      <w:r w:rsidRPr="00DB419C">
        <w:rPr>
          <w:rFonts w:ascii="Calibri" w:hAnsi="Calibri"/>
          <w:sz w:val="20"/>
          <w:szCs w:val="20"/>
        </w:rPr>
        <w:t>lValue</w:t>
      </w:r>
      <w:r w:rsidRPr="00DB419C">
        <w:t xml:space="preserve"> (Long) the maximum size of the logging file is allocated in bytes.</w:t>
      </w:r>
    </w:p>
    <w:p w:rsidR="00BE0BA4" w:rsidRPr="000405FC" w:rsidRDefault="00BE0BA4" w:rsidP="00DB419C">
      <w:pPr>
        <w:widowControl/>
        <w:spacing w:line="276" w:lineRule="auto"/>
        <w:jc w:val="left"/>
        <w:rPr>
          <w:b/>
        </w:rPr>
      </w:pPr>
      <w:r w:rsidRPr="000405FC">
        <w:rPr>
          <w:b/>
        </w:rPr>
        <w:t>Error</w:t>
      </w:r>
    </w:p>
    <w:p w:rsidR="00BE0BA4" w:rsidRDefault="00BE0BA4" w:rsidP="00DB419C">
      <w:pPr>
        <w:widowControl/>
        <w:spacing w:line="276" w:lineRule="auto"/>
        <w:jc w:val="left"/>
      </w:pPr>
      <w:r>
        <w:t>The property provides no error codes.</w:t>
      </w:r>
    </w:p>
    <w:p w:rsidR="00BE0BA4" w:rsidRDefault="00BE0BA4">
      <w:pPr>
        <w:widowControl/>
        <w:jc w:val="left"/>
      </w:pPr>
      <w:r>
        <w:br w:type="page"/>
      </w:r>
    </w:p>
    <w:p w:rsidR="00BE0BA4" w:rsidRDefault="00BE0BA4" w:rsidP="009E66AD">
      <w:pPr>
        <w:widowControl/>
        <w:spacing w:line="276" w:lineRule="auto"/>
        <w:jc w:val="left"/>
        <w:rPr>
          <w:b/>
          <w:bCs/>
          <w:sz w:val="28"/>
          <w:szCs w:val="28"/>
        </w:rPr>
      </w:pPr>
      <w:r>
        <w:rPr>
          <w:b/>
          <w:bCs/>
          <w:sz w:val="28"/>
          <w:szCs w:val="28"/>
        </w:rPr>
        <w:t>4.3.17 MarkAfterTest</w:t>
      </w:r>
    </w:p>
    <w:p w:rsidR="00BE0BA4" w:rsidRDefault="00BE0BA4" w:rsidP="00461A21">
      <w:pPr>
        <w:widowControl/>
        <w:spacing w:line="276" w:lineRule="auto"/>
        <w:jc w:val="left"/>
        <w:rPr>
          <w:b/>
        </w:rPr>
      </w:pPr>
      <w:r w:rsidRPr="003A48E2">
        <w:rPr>
          <w:b/>
        </w:rPr>
        <w:t>Task</w:t>
      </w:r>
    </w:p>
    <w:p w:rsidR="00BE0BA4" w:rsidRDefault="00BE0BA4" w:rsidP="009E66AD">
      <w:pPr>
        <w:widowControl/>
        <w:spacing w:line="276" w:lineRule="auto"/>
        <w:jc w:val="left"/>
      </w:pPr>
      <w:r>
        <w:t>Determining</w:t>
      </w:r>
      <w:r w:rsidRPr="00461A21">
        <w:t xml:space="preserve"> whether the concatenation of data should be marked for the selected item and serial number to delete after the test. By specifying this flag, it is no longer possible to delete unwanted data cyclically every 4 weeks. If the property before initializing the DLL is not set, it is set from the configuration file. If it has been previously set by hand, it remains unchanged by the initialization.</w:t>
      </w:r>
    </w:p>
    <w:p w:rsidR="00BE0BA4" w:rsidRPr="002646BC" w:rsidRDefault="00BE0BA4" w:rsidP="00461A21">
      <w:pPr>
        <w:widowControl/>
        <w:spacing w:line="276" w:lineRule="auto"/>
        <w:jc w:val="left"/>
        <w:rPr>
          <w:b/>
        </w:rPr>
      </w:pPr>
      <w:r w:rsidRPr="002646BC">
        <w:rPr>
          <w:b/>
        </w:rPr>
        <w:t>Default</w:t>
      </w:r>
    </w:p>
    <w:p w:rsidR="00BE0BA4" w:rsidRDefault="00BE0BA4" w:rsidP="009E66AD">
      <w:pPr>
        <w:widowControl/>
        <w:spacing w:line="276" w:lineRule="auto"/>
        <w:jc w:val="left"/>
      </w:pPr>
      <w:r w:rsidRPr="00461A21">
        <w:t xml:space="preserve">If no adjustments are made </w:t>
      </w:r>
      <w:r w:rsidRPr="00461A21">
        <w:rPr>
          <w:rFonts w:ascii="MS Mincho" w:eastAsia="MS Mincho" w:hAnsi="MS Mincho" w:cs="MS Mincho" w:hint="eastAsia"/>
        </w:rPr>
        <w:t>​​</w:t>
      </w:r>
      <w:r w:rsidRPr="00461A21">
        <w:t>(also no init, see 3.2.1), the property is set to FALSE.</w:t>
      </w:r>
    </w:p>
    <w:p w:rsidR="00BE0BA4" w:rsidRPr="009D56D6" w:rsidRDefault="00BE0BA4" w:rsidP="00461A21">
      <w:pPr>
        <w:widowControl/>
        <w:spacing w:line="276" w:lineRule="auto"/>
        <w:jc w:val="left"/>
        <w:rPr>
          <w:b/>
        </w:rPr>
      </w:pPr>
      <w:r w:rsidRPr="009D56D6">
        <w:rPr>
          <w:b/>
        </w:rPr>
        <w:t>Set and valid values</w:t>
      </w:r>
    </w:p>
    <w:p w:rsidR="00BE0BA4" w:rsidRDefault="00BE0BA4" w:rsidP="00461A21">
      <w:pPr>
        <w:widowControl/>
        <w:spacing w:line="276" w:lineRule="auto"/>
        <w:jc w:val="left"/>
      </w:pPr>
      <w:r w:rsidRPr="00386AD8">
        <w:t>The property comes with a command such as</w:t>
      </w:r>
    </w:p>
    <w:p w:rsidR="00BE0BA4" w:rsidRPr="00461A21" w:rsidRDefault="00BE0BA4" w:rsidP="00A804EB">
      <w:pPr>
        <w:widowControl/>
        <w:spacing w:line="276" w:lineRule="auto"/>
        <w:ind w:firstLine="420"/>
        <w:jc w:val="left"/>
        <w:rPr>
          <w:rFonts w:ascii="Calibri" w:hAnsi="Calibri"/>
          <w:sz w:val="20"/>
          <w:szCs w:val="20"/>
        </w:rPr>
      </w:pPr>
      <w:r w:rsidRPr="00461A21">
        <w:rPr>
          <w:rFonts w:ascii="Calibri" w:hAnsi="Calibri"/>
          <w:sz w:val="20"/>
          <w:szCs w:val="20"/>
        </w:rPr>
        <w:t>LineControl.MarkAfterTest = bValue</w:t>
      </w:r>
    </w:p>
    <w:p w:rsidR="00BE0BA4" w:rsidRDefault="00BE0BA4" w:rsidP="00461A21">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9E66AD">
      <w:pPr>
        <w:widowControl/>
        <w:spacing w:line="276" w:lineRule="auto"/>
        <w:jc w:val="left"/>
      </w:pPr>
      <w:r w:rsidRPr="00461A21">
        <w:t xml:space="preserve">New reading for </w:t>
      </w:r>
      <w:r w:rsidRPr="00461A21">
        <w:rPr>
          <w:rFonts w:ascii="Calibri" w:hAnsi="Calibri"/>
          <w:sz w:val="20"/>
          <w:szCs w:val="20"/>
        </w:rPr>
        <w:t>bValue</w:t>
      </w:r>
      <w:r w:rsidRPr="00461A21">
        <w:t xml:space="preserve"> (Boolean) </w:t>
      </w:r>
      <w:r>
        <w:t>is</w:t>
      </w:r>
      <w:r w:rsidRPr="00461A21">
        <w:t xml:space="preserve"> TRUE and FALSE.</w:t>
      </w:r>
    </w:p>
    <w:p w:rsidR="00BE0BA4" w:rsidRDefault="00BE0BA4" w:rsidP="00461A21">
      <w:pPr>
        <w:widowControl/>
        <w:spacing w:line="276" w:lineRule="auto"/>
        <w:jc w:val="left"/>
        <w:rPr>
          <w:b/>
        </w:rPr>
      </w:pPr>
      <w:r w:rsidRPr="000405FC">
        <w:rPr>
          <w:b/>
        </w:rPr>
        <w:t xml:space="preserve">Read and </w:t>
      </w:r>
      <w:r w:rsidRPr="0064164E">
        <w:rPr>
          <w:b/>
        </w:rPr>
        <w:t>Return values</w:t>
      </w:r>
    </w:p>
    <w:p w:rsidR="00BE0BA4" w:rsidRDefault="00BE0BA4" w:rsidP="00461A21">
      <w:pPr>
        <w:widowControl/>
        <w:spacing w:line="276" w:lineRule="auto"/>
        <w:jc w:val="left"/>
      </w:pPr>
      <w:r w:rsidRPr="000405FC">
        <w:t>The property comes with a command such as</w:t>
      </w:r>
    </w:p>
    <w:p w:rsidR="00BE0BA4" w:rsidRPr="00461A21" w:rsidRDefault="00BE0BA4" w:rsidP="00A804EB">
      <w:pPr>
        <w:widowControl/>
        <w:spacing w:line="276" w:lineRule="auto"/>
        <w:ind w:firstLine="420"/>
        <w:jc w:val="left"/>
        <w:rPr>
          <w:rFonts w:ascii="Calibri" w:hAnsi="Calibri"/>
          <w:sz w:val="20"/>
          <w:szCs w:val="20"/>
        </w:rPr>
      </w:pPr>
      <w:r w:rsidRPr="00461A21">
        <w:rPr>
          <w:rFonts w:ascii="Calibri" w:hAnsi="Calibri"/>
          <w:sz w:val="20"/>
          <w:szCs w:val="20"/>
        </w:rPr>
        <w:t>bValue = LineControl.KillAfterTest</w:t>
      </w:r>
    </w:p>
    <w:p w:rsidR="00BE0BA4" w:rsidRDefault="00BE0BA4" w:rsidP="00461A21">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9E66AD">
      <w:pPr>
        <w:widowControl/>
        <w:spacing w:line="276" w:lineRule="auto"/>
        <w:jc w:val="left"/>
      </w:pPr>
      <w:r w:rsidRPr="00461A21">
        <w:rPr>
          <w:rFonts w:ascii="Calibri" w:hAnsi="Calibri"/>
          <w:sz w:val="20"/>
          <w:szCs w:val="20"/>
        </w:rPr>
        <w:t>bValue</w:t>
      </w:r>
      <w:r w:rsidRPr="00461A21">
        <w:t xml:space="preserve"> (Boolean) is assigned to a Boolean value.</w:t>
      </w:r>
    </w:p>
    <w:p w:rsidR="00BE0BA4" w:rsidRPr="000405FC" w:rsidRDefault="00BE0BA4" w:rsidP="00461A21">
      <w:pPr>
        <w:widowControl/>
        <w:spacing w:line="276" w:lineRule="auto"/>
        <w:jc w:val="left"/>
        <w:rPr>
          <w:b/>
        </w:rPr>
      </w:pPr>
      <w:r w:rsidRPr="000405FC">
        <w:rPr>
          <w:b/>
        </w:rPr>
        <w:t>Error</w:t>
      </w:r>
    </w:p>
    <w:p w:rsidR="00BE0BA4" w:rsidRDefault="00BE0BA4" w:rsidP="00461A21">
      <w:pPr>
        <w:widowControl/>
        <w:spacing w:line="276" w:lineRule="auto"/>
        <w:jc w:val="left"/>
      </w:pPr>
      <w:r>
        <w:t>The property provides no error codes.</w:t>
      </w:r>
    </w:p>
    <w:p w:rsidR="00BE0BA4" w:rsidRDefault="00BE0BA4">
      <w:pPr>
        <w:widowControl/>
        <w:jc w:val="left"/>
      </w:pPr>
      <w:r>
        <w:br w:type="page"/>
      </w:r>
    </w:p>
    <w:p w:rsidR="00BE0BA4" w:rsidRDefault="00BE0BA4" w:rsidP="009E66AD">
      <w:pPr>
        <w:widowControl/>
        <w:spacing w:line="276" w:lineRule="auto"/>
        <w:jc w:val="left"/>
        <w:rPr>
          <w:b/>
          <w:bCs/>
          <w:sz w:val="28"/>
          <w:szCs w:val="28"/>
        </w:rPr>
      </w:pPr>
      <w:r>
        <w:rPr>
          <w:b/>
          <w:bCs/>
          <w:sz w:val="28"/>
          <w:szCs w:val="28"/>
        </w:rPr>
        <w:t>4.3.18 SearchMode</w:t>
      </w:r>
    </w:p>
    <w:p w:rsidR="00BE0BA4" w:rsidRDefault="00BE0BA4" w:rsidP="00461A21">
      <w:pPr>
        <w:widowControl/>
        <w:spacing w:line="276" w:lineRule="auto"/>
        <w:jc w:val="left"/>
        <w:rPr>
          <w:b/>
        </w:rPr>
      </w:pPr>
      <w:r w:rsidRPr="003A48E2">
        <w:rPr>
          <w:b/>
        </w:rPr>
        <w:t>Task</w:t>
      </w:r>
    </w:p>
    <w:p w:rsidR="00BE0BA4" w:rsidRDefault="00BE0BA4" w:rsidP="0069123E">
      <w:pPr>
        <w:widowControl/>
        <w:spacing w:line="276" w:lineRule="auto"/>
        <w:jc w:val="left"/>
      </w:pPr>
      <w:r>
        <w:t>Determining how the PreviousTest be combined with previous test steps to set a search pattern with which the SQL DB to search. If the property before initializing the DLL is not set, it is set from the configuration file. If it has been previously set by hand, it remains unchanged by the initialization.</w:t>
      </w:r>
    </w:p>
    <w:p w:rsidR="00BE0BA4" w:rsidRDefault="00BE0BA4" w:rsidP="0069123E">
      <w:pPr>
        <w:widowControl/>
        <w:spacing w:line="276" w:lineRule="auto"/>
        <w:jc w:val="left"/>
      </w:pPr>
      <w:r>
        <w:t>If this property is set again after the initialization of the DLL, it must be re-initialized.</w:t>
      </w:r>
    </w:p>
    <w:p w:rsidR="00BE0BA4" w:rsidRPr="002646BC" w:rsidRDefault="00BE0BA4" w:rsidP="0069123E">
      <w:pPr>
        <w:widowControl/>
        <w:spacing w:line="276" w:lineRule="auto"/>
        <w:jc w:val="left"/>
        <w:rPr>
          <w:b/>
        </w:rPr>
      </w:pPr>
      <w:r w:rsidRPr="002646BC">
        <w:rPr>
          <w:b/>
        </w:rPr>
        <w:t>Default</w:t>
      </w:r>
    </w:p>
    <w:p w:rsidR="00BE0BA4" w:rsidRDefault="00BE0BA4" w:rsidP="0069123E">
      <w:pPr>
        <w:widowControl/>
        <w:spacing w:line="276" w:lineRule="auto"/>
        <w:jc w:val="left"/>
      </w:pPr>
      <w:r w:rsidRPr="0069123E">
        <w:t xml:space="preserve">If no adjustments are made </w:t>
      </w:r>
      <w:r w:rsidRPr="0069123E">
        <w:rPr>
          <w:rFonts w:ascii="MS Mincho" w:eastAsia="MS Mincho" w:hAnsi="MS Mincho" w:cs="MS Mincho" w:hint="eastAsia"/>
        </w:rPr>
        <w:t>​​</w:t>
      </w:r>
      <w:r w:rsidRPr="0069123E">
        <w:t>(also no init, see 3.2.1), the property has the value 99</w:t>
      </w:r>
      <w:r>
        <w:t>.</w:t>
      </w:r>
    </w:p>
    <w:p w:rsidR="00BE0BA4" w:rsidRPr="009D56D6" w:rsidRDefault="00BE0BA4" w:rsidP="0069123E">
      <w:pPr>
        <w:widowControl/>
        <w:spacing w:line="276" w:lineRule="auto"/>
        <w:jc w:val="left"/>
        <w:rPr>
          <w:b/>
        </w:rPr>
      </w:pPr>
      <w:r w:rsidRPr="009D56D6">
        <w:rPr>
          <w:b/>
        </w:rPr>
        <w:t>Set and valid values</w:t>
      </w:r>
    </w:p>
    <w:p w:rsidR="00BE0BA4" w:rsidRDefault="00BE0BA4" w:rsidP="0069123E">
      <w:pPr>
        <w:widowControl/>
        <w:spacing w:line="276" w:lineRule="auto"/>
        <w:jc w:val="left"/>
      </w:pPr>
      <w:r w:rsidRPr="00386AD8">
        <w:t>The property comes with a command such as</w:t>
      </w:r>
    </w:p>
    <w:p w:rsidR="00BE0BA4" w:rsidRPr="0069123E" w:rsidRDefault="00BE0BA4" w:rsidP="00A804EB">
      <w:pPr>
        <w:widowControl/>
        <w:spacing w:line="276" w:lineRule="auto"/>
        <w:ind w:firstLine="420"/>
        <w:jc w:val="left"/>
        <w:rPr>
          <w:rFonts w:ascii="Calibri" w:hAnsi="Calibri"/>
          <w:sz w:val="20"/>
          <w:szCs w:val="20"/>
        </w:rPr>
      </w:pPr>
      <w:r w:rsidRPr="0069123E">
        <w:rPr>
          <w:rFonts w:ascii="Calibri" w:hAnsi="Calibri"/>
          <w:sz w:val="20"/>
          <w:szCs w:val="20"/>
        </w:rPr>
        <w:t>LineControl.SearchMode = lValue</w:t>
      </w:r>
    </w:p>
    <w:p w:rsidR="00BE0BA4" w:rsidRDefault="00BE0BA4" w:rsidP="0069123E">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69123E">
      <w:pPr>
        <w:widowControl/>
        <w:spacing w:line="276" w:lineRule="auto"/>
        <w:jc w:val="left"/>
      </w:pPr>
      <w:r w:rsidRPr="0069123E">
        <w:t xml:space="preserve">New reading for </w:t>
      </w:r>
      <w:r w:rsidRPr="0069123E">
        <w:rPr>
          <w:rFonts w:ascii="Calibri" w:hAnsi="Calibri"/>
          <w:sz w:val="20"/>
          <w:szCs w:val="20"/>
        </w:rPr>
        <w:t>lValue</w:t>
      </w:r>
      <w:r w:rsidRPr="0069123E">
        <w:t xml:space="preserve"> (Long) is 0 to 3</w:t>
      </w:r>
      <w:r>
        <w:t>.</w:t>
      </w:r>
    </w:p>
    <w:p w:rsidR="00BE0BA4" w:rsidRDefault="00BE0BA4" w:rsidP="0069123E">
      <w:pPr>
        <w:widowControl/>
        <w:spacing w:line="276" w:lineRule="auto"/>
        <w:jc w:val="left"/>
      </w:pPr>
      <w:r w:rsidRPr="0069123E">
        <w:t>The meaning is:</w:t>
      </w:r>
    </w:p>
    <w:p w:rsidR="00BE0BA4" w:rsidRDefault="00BE0BA4" w:rsidP="0069123E">
      <w:pPr>
        <w:widowControl/>
        <w:spacing w:line="276" w:lineRule="auto"/>
        <w:jc w:val="left"/>
      </w:pPr>
      <w:r>
        <w:t>0 = all tests must be carried out well</w:t>
      </w:r>
    </w:p>
    <w:p w:rsidR="00BE0BA4" w:rsidRDefault="00BE0BA4" w:rsidP="0069123E">
      <w:pPr>
        <w:widowControl/>
        <w:spacing w:line="276" w:lineRule="auto"/>
        <w:jc w:val="left"/>
      </w:pPr>
      <w:r>
        <w:t>1 = as 0, in addition, the order must be complied with</w:t>
      </w:r>
    </w:p>
    <w:p w:rsidR="00BE0BA4" w:rsidRDefault="00BE0BA4" w:rsidP="0069123E">
      <w:pPr>
        <w:widowControl/>
        <w:spacing w:line="276" w:lineRule="auto"/>
        <w:jc w:val="left"/>
      </w:pPr>
      <w:r>
        <w:t>2 = as 1, additionally need the tests have been carried out in the correct sequence one after the other</w:t>
      </w:r>
    </w:p>
    <w:p w:rsidR="00BE0BA4" w:rsidRDefault="00BE0BA4" w:rsidP="0069123E">
      <w:pPr>
        <w:widowControl/>
        <w:spacing w:line="276" w:lineRule="auto"/>
        <w:jc w:val="left"/>
      </w:pPr>
      <w:r>
        <w:t>3 = as 2, plus the need to test the last test in the database to be</w:t>
      </w:r>
    </w:p>
    <w:p w:rsidR="00BE0BA4" w:rsidRDefault="00BE0BA4" w:rsidP="0069123E">
      <w:pPr>
        <w:widowControl/>
        <w:spacing w:line="276" w:lineRule="auto"/>
        <w:jc w:val="left"/>
        <w:rPr>
          <w:b/>
        </w:rPr>
      </w:pPr>
      <w:r w:rsidRPr="000405FC">
        <w:rPr>
          <w:b/>
        </w:rPr>
        <w:t xml:space="preserve">Read and </w:t>
      </w:r>
      <w:r w:rsidRPr="0064164E">
        <w:rPr>
          <w:b/>
        </w:rPr>
        <w:t>Return values</w:t>
      </w:r>
    </w:p>
    <w:p w:rsidR="00BE0BA4" w:rsidRDefault="00BE0BA4" w:rsidP="0069123E">
      <w:pPr>
        <w:widowControl/>
        <w:spacing w:line="276" w:lineRule="auto"/>
        <w:jc w:val="left"/>
      </w:pPr>
      <w:r w:rsidRPr="000405FC">
        <w:t>The property comes with a command such as</w:t>
      </w:r>
    </w:p>
    <w:p w:rsidR="00BE0BA4" w:rsidRDefault="00BE0BA4" w:rsidP="00A804EB">
      <w:pPr>
        <w:widowControl/>
        <w:spacing w:line="276" w:lineRule="auto"/>
        <w:ind w:firstLine="420"/>
        <w:jc w:val="left"/>
        <w:rPr>
          <w:rFonts w:ascii="Calibri" w:hAnsi="Calibri"/>
          <w:sz w:val="20"/>
          <w:szCs w:val="20"/>
        </w:rPr>
      </w:pPr>
      <w:r w:rsidRPr="003D62D4">
        <w:rPr>
          <w:rFonts w:ascii="Calibri" w:hAnsi="Calibri"/>
          <w:sz w:val="20"/>
          <w:szCs w:val="20"/>
        </w:rPr>
        <w:t>lValue = LineControl.SearchMode</w:t>
      </w:r>
    </w:p>
    <w:p w:rsidR="00BE0BA4" w:rsidRDefault="00BE0BA4" w:rsidP="003D62D4">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69123E">
      <w:pPr>
        <w:widowControl/>
        <w:spacing w:line="276" w:lineRule="auto"/>
        <w:jc w:val="left"/>
      </w:pPr>
      <w:r w:rsidRPr="003D62D4">
        <w:rPr>
          <w:rFonts w:ascii="Calibri" w:hAnsi="Calibri"/>
          <w:sz w:val="20"/>
          <w:szCs w:val="20"/>
        </w:rPr>
        <w:t>lValue</w:t>
      </w:r>
      <w:r w:rsidRPr="003D62D4">
        <w:t xml:space="preserve"> (Long) is assigned to the current search.</w:t>
      </w:r>
    </w:p>
    <w:p w:rsidR="00BE0BA4" w:rsidRPr="000405FC" w:rsidRDefault="00BE0BA4" w:rsidP="003D62D4">
      <w:pPr>
        <w:widowControl/>
        <w:spacing w:line="276" w:lineRule="auto"/>
        <w:jc w:val="left"/>
        <w:rPr>
          <w:b/>
        </w:rPr>
      </w:pPr>
      <w:r w:rsidRPr="000405FC">
        <w:rPr>
          <w:b/>
        </w:rPr>
        <w:t>Error</w:t>
      </w:r>
    </w:p>
    <w:p w:rsidR="00BE0BA4" w:rsidRDefault="00BE0BA4" w:rsidP="003D62D4">
      <w:pPr>
        <w:widowControl/>
        <w:spacing w:line="276" w:lineRule="auto"/>
        <w:jc w:val="left"/>
      </w:pPr>
      <w:r>
        <w:t>The property provides no error codes.</w:t>
      </w:r>
    </w:p>
    <w:p w:rsidR="00BE0BA4" w:rsidRDefault="00BE0BA4">
      <w:pPr>
        <w:widowControl/>
        <w:jc w:val="left"/>
      </w:pPr>
      <w:r>
        <w:br w:type="page"/>
      </w:r>
    </w:p>
    <w:p w:rsidR="00BE0BA4" w:rsidRDefault="00BE0BA4" w:rsidP="0069123E">
      <w:pPr>
        <w:widowControl/>
        <w:spacing w:line="276" w:lineRule="auto"/>
        <w:jc w:val="left"/>
        <w:rPr>
          <w:b/>
          <w:bCs/>
          <w:sz w:val="28"/>
          <w:szCs w:val="28"/>
        </w:rPr>
      </w:pPr>
      <w:r>
        <w:rPr>
          <w:b/>
          <w:bCs/>
          <w:sz w:val="28"/>
          <w:szCs w:val="28"/>
        </w:rPr>
        <w:t>4.3.19 SerialNo</w:t>
      </w:r>
    </w:p>
    <w:p w:rsidR="00BE0BA4" w:rsidRDefault="00BE0BA4" w:rsidP="003D62D4">
      <w:pPr>
        <w:widowControl/>
        <w:spacing w:line="276" w:lineRule="auto"/>
        <w:jc w:val="left"/>
        <w:rPr>
          <w:b/>
        </w:rPr>
      </w:pPr>
      <w:r w:rsidRPr="003A48E2">
        <w:rPr>
          <w:b/>
        </w:rPr>
        <w:t>Task</w:t>
      </w:r>
    </w:p>
    <w:p w:rsidR="00BE0BA4" w:rsidRDefault="00BE0BA4" w:rsidP="0069123E">
      <w:pPr>
        <w:widowControl/>
        <w:spacing w:line="276" w:lineRule="auto"/>
        <w:jc w:val="left"/>
      </w:pPr>
      <w:r>
        <w:t>Specifying</w:t>
      </w:r>
      <w:r w:rsidRPr="003D62D4">
        <w:t xml:space="preserve"> the serial number that is to be written to the record in the database, or read</w:t>
      </w:r>
      <w:r>
        <w:t xml:space="preserve">ing the serial number. </w:t>
      </w:r>
      <w:r w:rsidRPr="003D62D4">
        <w:t xml:space="preserve">After Kostal standard serial number with 14 digits must be specified, for compatibility reasons, the specification of a cropped-length or longer serial number is possible. At least 8 </w:t>
      </w:r>
      <w:r>
        <w:t xml:space="preserve">digits </w:t>
      </w:r>
      <w:r w:rsidRPr="003D62D4">
        <w:t>but must be specified.</w:t>
      </w:r>
    </w:p>
    <w:p w:rsidR="00BE0BA4" w:rsidRPr="002646BC" w:rsidRDefault="00BE0BA4" w:rsidP="002A01F7">
      <w:pPr>
        <w:widowControl/>
        <w:spacing w:line="276" w:lineRule="auto"/>
        <w:jc w:val="left"/>
        <w:rPr>
          <w:b/>
        </w:rPr>
      </w:pPr>
      <w:r w:rsidRPr="002646BC">
        <w:rPr>
          <w:b/>
        </w:rPr>
        <w:t>Default</w:t>
      </w:r>
    </w:p>
    <w:p w:rsidR="00BE0BA4" w:rsidRDefault="00BE0BA4" w:rsidP="002A01F7">
      <w:pPr>
        <w:widowControl/>
        <w:spacing w:line="276" w:lineRule="auto"/>
        <w:jc w:val="left"/>
      </w:pPr>
      <w:r>
        <w:t xml:space="preserve">If no adjustments are made </w:t>
      </w:r>
      <w:r>
        <w:rPr>
          <w:rFonts w:ascii="MS Mincho" w:eastAsia="MS Mincho" w:hAnsi="MS Mincho" w:cs="MS Mincho" w:hint="eastAsia"/>
        </w:rPr>
        <w:t>​​</w:t>
      </w:r>
      <w:r>
        <w:t>(also no init, see 3.2.1), the property is NULL.</w:t>
      </w:r>
    </w:p>
    <w:p w:rsidR="00BE0BA4" w:rsidRPr="009D56D6" w:rsidRDefault="00BE0BA4" w:rsidP="002A01F7">
      <w:pPr>
        <w:widowControl/>
        <w:spacing w:line="276" w:lineRule="auto"/>
        <w:jc w:val="left"/>
        <w:rPr>
          <w:b/>
        </w:rPr>
      </w:pPr>
      <w:r w:rsidRPr="009D56D6">
        <w:rPr>
          <w:b/>
        </w:rPr>
        <w:t>Set and valid values</w:t>
      </w:r>
    </w:p>
    <w:p w:rsidR="00BE0BA4" w:rsidRDefault="00BE0BA4" w:rsidP="002A01F7">
      <w:pPr>
        <w:widowControl/>
        <w:spacing w:line="276" w:lineRule="auto"/>
        <w:jc w:val="left"/>
      </w:pPr>
      <w:r w:rsidRPr="00386AD8">
        <w:t>The property comes with a command such as</w:t>
      </w:r>
    </w:p>
    <w:p w:rsidR="00BE0BA4" w:rsidRPr="002A01F7" w:rsidRDefault="00BE0BA4" w:rsidP="00A804EB">
      <w:pPr>
        <w:widowControl/>
        <w:spacing w:line="276" w:lineRule="auto"/>
        <w:ind w:firstLine="420"/>
        <w:jc w:val="left"/>
        <w:rPr>
          <w:rFonts w:ascii="Calibri" w:hAnsi="Calibri"/>
          <w:sz w:val="20"/>
          <w:szCs w:val="20"/>
        </w:rPr>
      </w:pPr>
      <w:r w:rsidRPr="002A01F7">
        <w:rPr>
          <w:rFonts w:ascii="Calibri" w:hAnsi="Calibri"/>
          <w:sz w:val="20"/>
          <w:szCs w:val="20"/>
        </w:rPr>
        <w:t>LineControl.SerialNo = sValue</w:t>
      </w:r>
    </w:p>
    <w:p w:rsidR="00BE0BA4" w:rsidRDefault="00BE0BA4" w:rsidP="002A01F7">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69123E">
      <w:pPr>
        <w:widowControl/>
        <w:spacing w:line="276" w:lineRule="auto"/>
        <w:jc w:val="left"/>
      </w:pPr>
      <w:r w:rsidRPr="002A01F7">
        <w:t xml:space="preserve">New reading for </w:t>
      </w:r>
      <w:r w:rsidRPr="002A01F7">
        <w:rPr>
          <w:rFonts w:ascii="Calibri" w:hAnsi="Calibri"/>
          <w:sz w:val="20"/>
          <w:szCs w:val="20"/>
        </w:rPr>
        <w:t>sValue</w:t>
      </w:r>
      <w:r w:rsidRPr="002A01F7">
        <w:t xml:space="preserve"> (string) is strings 8-30 characters.</w:t>
      </w:r>
    </w:p>
    <w:p w:rsidR="00BE0BA4" w:rsidRDefault="00BE0BA4" w:rsidP="002A01F7">
      <w:pPr>
        <w:widowControl/>
        <w:spacing w:line="276" w:lineRule="auto"/>
        <w:jc w:val="left"/>
        <w:rPr>
          <w:b/>
        </w:rPr>
      </w:pPr>
      <w:r w:rsidRPr="000405FC">
        <w:rPr>
          <w:b/>
        </w:rPr>
        <w:t xml:space="preserve">Read and </w:t>
      </w:r>
      <w:r w:rsidRPr="0064164E">
        <w:rPr>
          <w:b/>
        </w:rPr>
        <w:t>Return values</w:t>
      </w:r>
    </w:p>
    <w:p w:rsidR="00BE0BA4" w:rsidRDefault="00BE0BA4" w:rsidP="002A01F7">
      <w:pPr>
        <w:widowControl/>
        <w:spacing w:line="276" w:lineRule="auto"/>
        <w:jc w:val="left"/>
      </w:pPr>
      <w:r w:rsidRPr="000405FC">
        <w:t>The property comes with a command such as</w:t>
      </w:r>
    </w:p>
    <w:p w:rsidR="00BE0BA4" w:rsidRPr="002A01F7" w:rsidRDefault="00BE0BA4" w:rsidP="00A804EB">
      <w:pPr>
        <w:widowControl/>
        <w:spacing w:line="276" w:lineRule="auto"/>
        <w:ind w:firstLine="420"/>
        <w:jc w:val="left"/>
        <w:rPr>
          <w:rFonts w:ascii="Calibri" w:hAnsi="Calibri"/>
          <w:sz w:val="20"/>
          <w:szCs w:val="20"/>
        </w:rPr>
      </w:pPr>
      <w:r w:rsidRPr="002A01F7">
        <w:rPr>
          <w:rFonts w:ascii="Calibri" w:hAnsi="Calibri"/>
          <w:sz w:val="20"/>
          <w:szCs w:val="20"/>
        </w:rPr>
        <w:t>sValue = LineControl.SerialNo</w:t>
      </w:r>
    </w:p>
    <w:p w:rsidR="00BE0BA4" w:rsidRDefault="00BE0BA4" w:rsidP="002A01F7">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69123E">
      <w:pPr>
        <w:widowControl/>
        <w:spacing w:line="276" w:lineRule="auto"/>
        <w:jc w:val="left"/>
      </w:pPr>
      <w:r w:rsidRPr="002A01F7">
        <w:rPr>
          <w:rFonts w:ascii="Calibri" w:hAnsi="Calibri"/>
          <w:sz w:val="20"/>
          <w:szCs w:val="20"/>
        </w:rPr>
        <w:t>sValue</w:t>
      </w:r>
      <w:r w:rsidRPr="002A01F7">
        <w:t>(string) is assigned to a string. This reflects the current read or serial number.</w:t>
      </w:r>
    </w:p>
    <w:p w:rsidR="00BE0BA4" w:rsidRPr="000405FC" w:rsidRDefault="00BE0BA4" w:rsidP="002A01F7">
      <w:pPr>
        <w:widowControl/>
        <w:spacing w:line="276" w:lineRule="auto"/>
        <w:jc w:val="left"/>
        <w:rPr>
          <w:b/>
        </w:rPr>
      </w:pPr>
      <w:r w:rsidRPr="000405FC">
        <w:rPr>
          <w:b/>
        </w:rPr>
        <w:t>Error</w:t>
      </w:r>
    </w:p>
    <w:p w:rsidR="00BE0BA4" w:rsidRDefault="00BE0BA4" w:rsidP="002A01F7">
      <w:pPr>
        <w:widowControl/>
        <w:spacing w:line="276" w:lineRule="auto"/>
        <w:jc w:val="left"/>
      </w:pPr>
      <w:r>
        <w:t>The property provides no error codes.</w:t>
      </w:r>
    </w:p>
    <w:p w:rsidR="00BE0BA4" w:rsidRDefault="00BE0BA4">
      <w:pPr>
        <w:widowControl/>
        <w:jc w:val="left"/>
      </w:pPr>
      <w:r>
        <w:br w:type="page"/>
      </w:r>
    </w:p>
    <w:p w:rsidR="00BE0BA4" w:rsidRDefault="00BE0BA4" w:rsidP="0069123E">
      <w:pPr>
        <w:widowControl/>
        <w:spacing w:line="276" w:lineRule="auto"/>
        <w:jc w:val="left"/>
        <w:rPr>
          <w:b/>
          <w:bCs/>
          <w:sz w:val="28"/>
          <w:szCs w:val="28"/>
        </w:rPr>
      </w:pPr>
      <w:r>
        <w:rPr>
          <w:b/>
          <w:bCs/>
          <w:sz w:val="28"/>
          <w:szCs w:val="28"/>
        </w:rPr>
        <w:t>4.3.20 SlaveDB_Name</w:t>
      </w:r>
    </w:p>
    <w:p w:rsidR="00BE0BA4" w:rsidRDefault="00BE0BA4" w:rsidP="00BF781C">
      <w:pPr>
        <w:widowControl/>
        <w:spacing w:line="276" w:lineRule="auto"/>
        <w:jc w:val="left"/>
        <w:rPr>
          <w:b/>
        </w:rPr>
      </w:pPr>
      <w:r w:rsidRPr="003A48E2">
        <w:rPr>
          <w:b/>
        </w:rPr>
        <w:t>Task</w:t>
      </w:r>
    </w:p>
    <w:p w:rsidR="00BE0BA4" w:rsidRDefault="00BE0BA4" w:rsidP="004573B6">
      <w:pPr>
        <w:widowControl/>
        <w:spacing w:line="276" w:lineRule="auto"/>
        <w:jc w:val="left"/>
      </w:pPr>
      <w:r>
        <w:t>Specifying the database name of the slave database that will be used to write the concatenation of data into the database, or returning the currently set database name of the slave database. If the property before initializing the DLL is not set, it is set in the configuration file. If it has been previously set by hand, it remains unchanged by the initialization.</w:t>
      </w:r>
    </w:p>
    <w:p w:rsidR="00BE0BA4" w:rsidRDefault="00BE0BA4" w:rsidP="004573B6">
      <w:pPr>
        <w:widowControl/>
        <w:spacing w:line="276" w:lineRule="auto"/>
        <w:jc w:val="left"/>
      </w:pPr>
      <w:r>
        <w:t>If this property is set again after the initialization of the DLL, it must be re-initialized.</w:t>
      </w:r>
    </w:p>
    <w:p w:rsidR="00BE0BA4" w:rsidRDefault="00BE0BA4" w:rsidP="004573B6">
      <w:pPr>
        <w:widowControl/>
        <w:spacing w:line="276" w:lineRule="auto"/>
        <w:jc w:val="left"/>
      </w:pPr>
      <w:r>
        <w:t>Please only use the connection settings that you receive from the Department APB3.4.</w:t>
      </w:r>
    </w:p>
    <w:p w:rsidR="00BE0BA4" w:rsidRPr="002646BC" w:rsidRDefault="00BE0BA4" w:rsidP="004573B6">
      <w:pPr>
        <w:widowControl/>
        <w:spacing w:line="276" w:lineRule="auto"/>
        <w:jc w:val="left"/>
        <w:rPr>
          <w:b/>
        </w:rPr>
      </w:pPr>
      <w:r w:rsidRPr="002646BC">
        <w:rPr>
          <w:b/>
        </w:rPr>
        <w:t>Default</w:t>
      </w:r>
    </w:p>
    <w:p w:rsidR="00BE0BA4" w:rsidRDefault="00BE0BA4" w:rsidP="004573B6">
      <w:pPr>
        <w:widowControl/>
        <w:spacing w:line="276" w:lineRule="auto"/>
        <w:jc w:val="left"/>
      </w:pPr>
      <w:r>
        <w:t xml:space="preserve">If no adjustments are made </w:t>
      </w:r>
      <w:r>
        <w:rPr>
          <w:rFonts w:ascii="MS Mincho" w:eastAsia="MS Mincho" w:hAnsi="MS Mincho" w:cs="MS Mincho" w:hint="eastAsia"/>
        </w:rPr>
        <w:t>​​</w:t>
      </w:r>
      <w:r>
        <w:t>(also no init, see 3.2.1), the property is NULL.</w:t>
      </w:r>
    </w:p>
    <w:p w:rsidR="00BE0BA4" w:rsidRPr="009D56D6" w:rsidRDefault="00BE0BA4" w:rsidP="004573B6">
      <w:pPr>
        <w:widowControl/>
        <w:spacing w:line="276" w:lineRule="auto"/>
        <w:jc w:val="left"/>
        <w:rPr>
          <w:b/>
        </w:rPr>
      </w:pPr>
      <w:r w:rsidRPr="009D56D6">
        <w:rPr>
          <w:b/>
        </w:rPr>
        <w:t>Set and valid values</w:t>
      </w:r>
    </w:p>
    <w:p w:rsidR="00BE0BA4" w:rsidRDefault="00BE0BA4" w:rsidP="004573B6">
      <w:pPr>
        <w:widowControl/>
        <w:spacing w:line="276" w:lineRule="auto"/>
        <w:jc w:val="left"/>
      </w:pPr>
      <w:r w:rsidRPr="00386AD8">
        <w:t>The property comes with a command such as</w:t>
      </w:r>
    </w:p>
    <w:p w:rsidR="00BE0BA4" w:rsidRPr="004573B6" w:rsidRDefault="00BE0BA4" w:rsidP="00A804EB">
      <w:pPr>
        <w:widowControl/>
        <w:spacing w:line="276" w:lineRule="auto"/>
        <w:ind w:firstLine="420"/>
        <w:jc w:val="left"/>
        <w:rPr>
          <w:rFonts w:ascii="Calibri" w:hAnsi="Calibri"/>
          <w:sz w:val="20"/>
          <w:szCs w:val="20"/>
        </w:rPr>
      </w:pPr>
      <w:r w:rsidRPr="004573B6">
        <w:rPr>
          <w:rFonts w:ascii="Calibri" w:hAnsi="Calibri"/>
          <w:sz w:val="20"/>
          <w:szCs w:val="20"/>
        </w:rPr>
        <w:t>LineControl.SlaveDB_Name = sValue</w:t>
      </w:r>
    </w:p>
    <w:p w:rsidR="00BE0BA4" w:rsidRDefault="00BE0BA4" w:rsidP="004573B6">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4573B6">
      <w:pPr>
        <w:widowControl/>
        <w:spacing w:line="276" w:lineRule="auto"/>
        <w:jc w:val="left"/>
      </w:pPr>
      <w:r w:rsidRPr="006670FA">
        <w:t xml:space="preserve">New reading for </w:t>
      </w:r>
      <w:r w:rsidRPr="006670FA">
        <w:rPr>
          <w:rFonts w:ascii="Calibri" w:hAnsi="Calibri"/>
          <w:sz w:val="20"/>
          <w:szCs w:val="20"/>
        </w:rPr>
        <w:t>sValue</w:t>
      </w:r>
      <w:r w:rsidRPr="006670FA">
        <w:t xml:space="preserve"> (string) is all strings.</w:t>
      </w:r>
    </w:p>
    <w:p w:rsidR="00BE0BA4" w:rsidRDefault="00BE0BA4" w:rsidP="006670FA">
      <w:pPr>
        <w:widowControl/>
        <w:spacing w:line="276" w:lineRule="auto"/>
        <w:jc w:val="left"/>
        <w:rPr>
          <w:b/>
        </w:rPr>
      </w:pPr>
      <w:r w:rsidRPr="000405FC">
        <w:rPr>
          <w:b/>
        </w:rPr>
        <w:t xml:space="preserve">Read and </w:t>
      </w:r>
      <w:r w:rsidRPr="0064164E">
        <w:rPr>
          <w:b/>
        </w:rPr>
        <w:t>Return values</w:t>
      </w:r>
    </w:p>
    <w:p w:rsidR="00BE0BA4" w:rsidRDefault="00BE0BA4" w:rsidP="006670FA">
      <w:pPr>
        <w:widowControl/>
        <w:spacing w:line="276" w:lineRule="auto"/>
        <w:jc w:val="left"/>
      </w:pPr>
      <w:r w:rsidRPr="000405FC">
        <w:t>The property comes with a command such as</w:t>
      </w:r>
    </w:p>
    <w:p w:rsidR="00BE0BA4" w:rsidRPr="006670FA" w:rsidRDefault="00BE0BA4" w:rsidP="00A804EB">
      <w:pPr>
        <w:widowControl/>
        <w:spacing w:line="276" w:lineRule="auto"/>
        <w:ind w:firstLine="420"/>
        <w:jc w:val="left"/>
        <w:rPr>
          <w:rFonts w:ascii="Calibri" w:hAnsi="Calibri"/>
          <w:sz w:val="20"/>
          <w:szCs w:val="20"/>
        </w:rPr>
      </w:pPr>
      <w:r w:rsidRPr="006670FA">
        <w:rPr>
          <w:rFonts w:ascii="Calibri" w:hAnsi="Calibri"/>
          <w:sz w:val="20"/>
          <w:szCs w:val="20"/>
        </w:rPr>
        <w:t>sValue = LineControl.SlaveDB_Name</w:t>
      </w:r>
    </w:p>
    <w:p w:rsidR="00BE0BA4" w:rsidRDefault="00BE0BA4" w:rsidP="006670FA">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4573B6">
      <w:pPr>
        <w:widowControl/>
        <w:spacing w:line="276" w:lineRule="auto"/>
        <w:jc w:val="left"/>
      </w:pPr>
      <w:r w:rsidRPr="006670FA">
        <w:rPr>
          <w:rFonts w:ascii="Calibri" w:hAnsi="Calibri"/>
          <w:sz w:val="20"/>
          <w:szCs w:val="20"/>
        </w:rPr>
        <w:t>sValue</w:t>
      </w:r>
      <w:r w:rsidRPr="006670FA">
        <w:t xml:space="preserve"> (string) is assigned a string containing the current used slave database name.</w:t>
      </w:r>
    </w:p>
    <w:p w:rsidR="00BE0BA4" w:rsidRPr="000405FC" w:rsidRDefault="00BE0BA4" w:rsidP="006670FA">
      <w:pPr>
        <w:widowControl/>
        <w:spacing w:line="276" w:lineRule="auto"/>
        <w:jc w:val="left"/>
        <w:rPr>
          <w:b/>
        </w:rPr>
      </w:pPr>
      <w:r w:rsidRPr="000405FC">
        <w:rPr>
          <w:b/>
        </w:rPr>
        <w:t>Error</w:t>
      </w:r>
    </w:p>
    <w:p w:rsidR="00BE0BA4" w:rsidRDefault="00BE0BA4" w:rsidP="006670FA">
      <w:pPr>
        <w:widowControl/>
        <w:spacing w:line="276" w:lineRule="auto"/>
        <w:jc w:val="left"/>
      </w:pPr>
      <w:r>
        <w:t>The property provides no error codes.</w:t>
      </w:r>
    </w:p>
    <w:p w:rsidR="00BE0BA4" w:rsidRDefault="00BE0BA4">
      <w:pPr>
        <w:widowControl/>
        <w:jc w:val="left"/>
      </w:pPr>
      <w:r>
        <w:br w:type="page"/>
      </w:r>
    </w:p>
    <w:p w:rsidR="00BE0BA4" w:rsidRDefault="00BE0BA4" w:rsidP="004573B6">
      <w:pPr>
        <w:widowControl/>
        <w:spacing w:line="276" w:lineRule="auto"/>
        <w:jc w:val="left"/>
        <w:rPr>
          <w:b/>
          <w:bCs/>
          <w:sz w:val="28"/>
          <w:szCs w:val="28"/>
        </w:rPr>
      </w:pPr>
      <w:r>
        <w:rPr>
          <w:b/>
          <w:bCs/>
          <w:sz w:val="28"/>
          <w:szCs w:val="28"/>
        </w:rPr>
        <w:t>4.3.21 SlaveDB_Password</w:t>
      </w:r>
    </w:p>
    <w:p w:rsidR="00BE0BA4" w:rsidRDefault="00BE0BA4" w:rsidP="00A07779">
      <w:pPr>
        <w:widowControl/>
        <w:spacing w:line="276" w:lineRule="auto"/>
        <w:jc w:val="left"/>
        <w:rPr>
          <w:b/>
        </w:rPr>
      </w:pPr>
      <w:r w:rsidRPr="003A48E2">
        <w:rPr>
          <w:b/>
        </w:rPr>
        <w:t>Task</w:t>
      </w:r>
    </w:p>
    <w:p w:rsidR="00BE0BA4" w:rsidRDefault="00BE0BA4" w:rsidP="009A52D4">
      <w:pPr>
        <w:widowControl/>
        <w:spacing w:line="276" w:lineRule="auto"/>
        <w:jc w:val="left"/>
      </w:pPr>
      <w:r>
        <w:t>Sets the current database password fixed the slave database that will be used to establish the connection to the database. Skip past navigation of or are currently set database password the slave database. If the property before initializing the DLL is not set, it is set in the configuration file. If it has been previously set by hand, it remains unchanged by the initialization.</w:t>
      </w:r>
    </w:p>
    <w:p w:rsidR="00BE0BA4" w:rsidRDefault="00BE0BA4" w:rsidP="009A52D4">
      <w:pPr>
        <w:widowControl/>
        <w:spacing w:line="276" w:lineRule="auto"/>
        <w:jc w:val="left"/>
      </w:pPr>
      <w:r>
        <w:t>If this property is set again after the initialization of the DLL, it must be re-initialized.</w:t>
      </w:r>
    </w:p>
    <w:p w:rsidR="00BE0BA4" w:rsidRDefault="00BE0BA4" w:rsidP="009A52D4">
      <w:pPr>
        <w:widowControl/>
        <w:spacing w:line="276" w:lineRule="auto"/>
        <w:jc w:val="left"/>
      </w:pPr>
      <w:r>
        <w:t>Please only use the connection settings that you receive from the Department APB3.4.</w:t>
      </w:r>
    </w:p>
    <w:p w:rsidR="00BE0BA4" w:rsidRPr="002646BC" w:rsidRDefault="00BE0BA4" w:rsidP="009A52D4">
      <w:pPr>
        <w:widowControl/>
        <w:spacing w:line="276" w:lineRule="auto"/>
        <w:jc w:val="left"/>
        <w:rPr>
          <w:b/>
        </w:rPr>
      </w:pPr>
      <w:r w:rsidRPr="002646BC">
        <w:rPr>
          <w:b/>
        </w:rPr>
        <w:t>Default</w:t>
      </w:r>
    </w:p>
    <w:p w:rsidR="00BE0BA4" w:rsidRDefault="00BE0BA4" w:rsidP="009A52D4">
      <w:pPr>
        <w:widowControl/>
        <w:spacing w:line="276" w:lineRule="auto"/>
        <w:jc w:val="left"/>
      </w:pPr>
      <w:r>
        <w:t xml:space="preserve">If no adjustments are made </w:t>
      </w:r>
      <w:r>
        <w:rPr>
          <w:rFonts w:ascii="MS Mincho" w:eastAsia="MS Mincho" w:hAnsi="MS Mincho" w:cs="MS Mincho" w:hint="eastAsia"/>
        </w:rPr>
        <w:t>​​</w:t>
      </w:r>
      <w:r>
        <w:t>(also no init, see 3.2.1), the property is NULL.</w:t>
      </w:r>
    </w:p>
    <w:p w:rsidR="00BE0BA4" w:rsidRPr="009D56D6" w:rsidRDefault="00BE0BA4" w:rsidP="009A52D4">
      <w:pPr>
        <w:widowControl/>
        <w:spacing w:line="276" w:lineRule="auto"/>
        <w:jc w:val="left"/>
        <w:rPr>
          <w:b/>
        </w:rPr>
      </w:pPr>
      <w:r w:rsidRPr="009D56D6">
        <w:rPr>
          <w:b/>
        </w:rPr>
        <w:t>Set and valid values</w:t>
      </w:r>
    </w:p>
    <w:p w:rsidR="00BE0BA4" w:rsidRDefault="00BE0BA4" w:rsidP="009A52D4">
      <w:pPr>
        <w:widowControl/>
        <w:spacing w:line="276" w:lineRule="auto"/>
        <w:jc w:val="left"/>
      </w:pPr>
      <w:r w:rsidRPr="00386AD8">
        <w:t>The property comes with a command such as</w:t>
      </w:r>
    </w:p>
    <w:p w:rsidR="00BE0BA4" w:rsidRPr="009A52D4" w:rsidRDefault="00BE0BA4" w:rsidP="00A804EB">
      <w:pPr>
        <w:widowControl/>
        <w:spacing w:line="276" w:lineRule="auto"/>
        <w:ind w:firstLine="420"/>
        <w:jc w:val="left"/>
        <w:rPr>
          <w:rFonts w:ascii="Calibri" w:hAnsi="Calibri"/>
          <w:sz w:val="20"/>
          <w:szCs w:val="20"/>
        </w:rPr>
      </w:pPr>
      <w:r w:rsidRPr="009A52D4">
        <w:rPr>
          <w:rFonts w:ascii="Calibri" w:hAnsi="Calibri"/>
          <w:sz w:val="20"/>
          <w:szCs w:val="20"/>
        </w:rPr>
        <w:t>LineControl.SlaveDB_Password = sValue</w:t>
      </w:r>
    </w:p>
    <w:p w:rsidR="00BE0BA4" w:rsidRDefault="00BE0BA4" w:rsidP="009A52D4">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9A52D4">
      <w:pPr>
        <w:widowControl/>
        <w:spacing w:line="276" w:lineRule="auto"/>
        <w:jc w:val="left"/>
      </w:pPr>
      <w:r w:rsidRPr="009A52D4">
        <w:t xml:space="preserve">New reading for </w:t>
      </w:r>
      <w:r w:rsidRPr="009A52D4">
        <w:rPr>
          <w:rFonts w:ascii="Calibri" w:hAnsi="Calibri"/>
          <w:sz w:val="20"/>
          <w:szCs w:val="20"/>
        </w:rPr>
        <w:t>sValue</w:t>
      </w:r>
      <w:r w:rsidRPr="009A52D4">
        <w:t xml:space="preserve"> (string) is all strings.</w:t>
      </w:r>
    </w:p>
    <w:p w:rsidR="00BE0BA4" w:rsidRDefault="00BE0BA4" w:rsidP="009A52D4">
      <w:pPr>
        <w:widowControl/>
        <w:spacing w:line="276" w:lineRule="auto"/>
        <w:jc w:val="left"/>
        <w:rPr>
          <w:b/>
        </w:rPr>
      </w:pPr>
      <w:r w:rsidRPr="000405FC">
        <w:rPr>
          <w:b/>
        </w:rPr>
        <w:t xml:space="preserve">Read and </w:t>
      </w:r>
      <w:r w:rsidRPr="0064164E">
        <w:rPr>
          <w:b/>
        </w:rPr>
        <w:t>Return values</w:t>
      </w:r>
    </w:p>
    <w:p w:rsidR="00BE0BA4" w:rsidRDefault="00BE0BA4" w:rsidP="009A52D4">
      <w:pPr>
        <w:widowControl/>
        <w:spacing w:line="276" w:lineRule="auto"/>
        <w:jc w:val="left"/>
      </w:pPr>
      <w:r w:rsidRPr="000405FC">
        <w:t>The property comes with a command such as</w:t>
      </w:r>
    </w:p>
    <w:p w:rsidR="00BE0BA4" w:rsidRPr="009A52D4" w:rsidRDefault="00BE0BA4" w:rsidP="00A804EB">
      <w:pPr>
        <w:widowControl/>
        <w:spacing w:line="276" w:lineRule="auto"/>
        <w:ind w:firstLine="420"/>
        <w:jc w:val="left"/>
        <w:rPr>
          <w:rFonts w:ascii="Calibri" w:hAnsi="Calibri"/>
          <w:sz w:val="20"/>
          <w:szCs w:val="20"/>
        </w:rPr>
      </w:pPr>
      <w:r w:rsidRPr="009A52D4">
        <w:rPr>
          <w:rFonts w:ascii="Calibri" w:hAnsi="Calibri"/>
          <w:sz w:val="20"/>
          <w:szCs w:val="20"/>
        </w:rPr>
        <w:t>sValue = LineControl.DB_Password</w:t>
      </w:r>
    </w:p>
    <w:p w:rsidR="00BE0BA4" w:rsidRDefault="00BE0BA4" w:rsidP="009A52D4">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9A52D4">
      <w:pPr>
        <w:widowControl/>
        <w:spacing w:line="276" w:lineRule="auto"/>
        <w:jc w:val="left"/>
      </w:pPr>
      <w:r w:rsidRPr="00AA1416">
        <w:rPr>
          <w:rFonts w:ascii="Calibri" w:hAnsi="Calibri"/>
          <w:sz w:val="20"/>
          <w:szCs w:val="20"/>
        </w:rPr>
        <w:t>sValue</w:t>
      </w:r>
      <w:r w:rsidRPr="00AA1416">
        <w:t xml:space="preserve"> (string) is assigned a string that contains the slave database password currently used.</w:t>
      </w:r>
    </w:p>
    <w:p w:rsidR="00BE0BA4" w:rsidRPr="000405FC" w:rsidRDefault="00BE0BA4" w:rsidP="00AA1416">
      <w:pPr>
        <w:widowControl/>
        <w:spacing w:line="276" w:lineRule="auto"/>
        <w:jc w:val="left"/>
        <w:rPr>
          <w:b/>
        </w:rPr>
      </w:pPr>
      <w:r w:rsidRPr="000405FC">
        <w:rPr>
          <w:b/>
        </w:rPr>
        <w:t>Error</w:t>
      </w:r>
    </w:p>
    <w:p w:rsidR="00BE0BA4" w:rsidRDefault="00BE0BA4" w:rsidP="00AA1416">
      <w:pPr>
        <w:widowControl/>
        <w:spacing w:line="276" w:lineRule="auto"/>
        <w:jc w:val="left"/>
      </w:pPr>
      <w:r>
        <w:t>The property provides no error codes.</w:t>
      </w:r>
    </w:p>
    <w:p w:rsidR="00BE0BA4" w:rsidRDefault="00BE0BA4">
      <w:pPr>
        <w:widowControl/>
        <w:jc w:val="left"/>
      </w:pPr>
      <w:r>
        <w:br w:type="page"/>
      </w:r>
    </w:p>
    <w:p w:rsidR="00BE0BA4" w:rsidRDefault="00BE0BA4" w:rsidP="009A52D4">
      <w:pPr>
        <w:widowControl/>
        <w:spacing w:line="276" w:lineRule="auto"/>
        <w:jc w:val="left"/>
        <w:rPr>
          <w:b/>
          <w:bCs/>
          <w:sz w:val="28"/>
          <w:szCs w:val="28"/>
        </w:rPr>
      </w:pPr>
      <w:r>
        <w:rPr>
          <w:b/>
          <w:bCs/>
          <w:sz w:val="28"/>
          <w:szCs w:val="28"/>
        </w:rPr>
        <w:t>4.3.22 SlaveDB_Server</w:t>
      </w:r>
    </w:p>
    <w:p w:rsidR="00BE0BA4" w:rsidRDefault="00BE0BA4" w:rsidP="005E76F0">
      <w:pPr>
        <w:widowControl/>
        <w:spacing w:line="276" w:lineRule="auto"/>
        <w:jc w:val="left"/>
        <w:rPr>
          <w:b/>
        </w:rPr>
      </w:pPr>
      <w:r w:rsidRPr="003A48E2">
        <w:rPr>
          <w:b/>
        </w:rPr>
        <w:t>Task</w:t>
      </w:r>
    </w:p>
    <w:p w:rsidR="00BE0BA4" w:rsidRDefault="00BE0BA4" w:rsidP="009C7E5A">
      <w:pPr>
        <w:widowControl/>
        <w:spacing w:line="276" w:lineRule="auto"/>
        <w:jc w:val="left"/>
      </w:pPr>
      <w:r>
        <w:t>Specifying the current IP address of the slave database server that will be used to establish the connection to the database, or Skip past navigation to the slave database servers currently set IP address. If the property before initializing the DLL is not set, it is set from the configuration file. If it has been previously set by hand, it remains unchanged by the Initialize in.</w:t>
      </w:r>
    </w:p>
    <w:p w:rsidR="00BE0BA4" w:rsidRDefault="00BE0BA4" w:rsidP="009C7E5A">
      <w:pPr>
        <w:widowControl/>
        <w:spacing w:line="276" w:lineRule="auto"/>
        <w:jc w:val="left"/>
      </w:pPr>
      <w:r>
        <w:t>If this property is set again after the initialization of the DLL, it must be re-initialized.</w:t>
      </w:r>
    </w:p>
    <w:p w:rsidR="00BE0BA4" w:rsidRDefault="00BE0BA4" w:rsidP="009C7E5A">
      <w:pPr>
        <w:widowControl/>
        <w:spacing w:line="276" w:lineRule="auto"/>
        <w:jc w:val="left"/>
      </w:pPr>
      <w:r>
        <w:t>Please only use the connection settings that you receive from the Department APB3.4.</w:t>
      </w:r>
    </w:p>
    <w:p w:rsidR="00BE0BA4" w:rsidRPr="002646BC" w:rsidRDefault="00BE0BA4" w:rsidP="009C7E5A">
      <w:pPr>
        <w:widowControl/>
        <w:spacing w:line="276" w:lineRule="auto"/>
        <w:jc w:val="left"/>
        <w:rPr>
          <w:b/>
        </w:rPr>
      </w:pPr>
      <w:r w:rsidRPr="002646BC">
        <w:rPr>
          <w:b/>
        </w:rPr>
        <w:t>Default</w:t>
      </w:r>
    </w:p>
    <w:p w:rsidR="00BE0BA4" w:rsidRDefault="00BE0BA4" w:rsidP="009C7E5A">
      <w:pPr>
        <w:widowControl/>
        <w:spacing w:line="276" w:lineRule="auto"/>
        <w:jc w:val="left"/>
      </w:pPr>
      <w:r>
        <w:t xml:space="preserve">If no adjustments are made </w:t>
      </w:r>
      <w:r>
        <w:rPr>
          <w:rFonts w:ascii="MS Mincho" w:eastAsia="MS Mincho" w:hAnsi="MS Mincho" w:cs="MS Mincho" w:hint="eastAsia"/>
        </w:rPr>
        <w:t>​​</w:t>
      </w:r>
      <w:r>
        <w:t>(also no init, see 3.2.1), the property is NULL.</w:t>
      </w:r>
    </w:p>
    <w:p w:rsidR="00BE0BA4" w:rsidRPr="009D56D6" w:rsidRDefault="00BE0BA4" w:rsidP="009C7E5A">
      <w:pPr>
        <w:widowControl/>
        <w:spacing w:line="276" w:lineRule="auto"/>
        <w:jc w:val="left"/>
        <w:rPr>
          <w:b/>
        </w:rPr>
      </w:pPr>
      <w:r w:rsidRPr="009D56D6">
        <w:rPr>
          <w:b/>
        </w:rPr>
        <w:t>Set and valid values</w:t>
      </w:r>
    </w:p>
    <w:p w:rsidR="00BE0BA4" w:rsidRDefault="00BE0BA4" w:rsidP="009C7E5A">
      <w:pPr>
        <w:widowControl/>
        <w:spacing w:line="276" w:lineRule="auto"/>
        <w:jc w:val="left"/>
      </w:pPr>
      <w:r w:rsidRPr="00386AD8">
        <w:t>The property comes with a command such as</w:t>
      </w:r>
    </w:p>
    <w:p w:rsidR="00BE0BA4" w:rsidRPr="009C7E5A" w:rsidRDefault="00BE0BA4" w:rsidP="00A804EB">
      <w:pPr>
        <w:widowControl/>
        <w:spacing w:line="276" w:lineRule="auto"/>
        <w:ind w:firstLine="420"/>
        <w:jc w:val="left"/>
        <w:rPr>
          <w:rFonts w:ascii="Calibri" w:hAnsi="Calibri"/>
          <w:sz w:val="20"/>
          <w:szCs w:val="20"/>
        </w:rPr>
      </w:pPr>
      <w:r w:rsidRPr="009C7E5A">
        <w:rPr>
          <w:rFonts w:ascii="Calibri" w:hAnsi="Calibri"/>
          <w:sz w:val="20"/>
          <w:szCs w:val="20"/>
        </w:rPr>
        <w:t>LineControl.SlaveDB_Server = sValue</w:t>
      </w:r>
    </w:p>
    <w:p w:rsidR="00BE0BA4" w:rsidRDefault="00BE0BA4" w:rsidP="009C7E5A">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9C7E5A">
      <w:pPr>
        <w:widowControl/>
        <w:spacing w:line="276" w:lineRule="auto"/>
        <w:jc w:val="left"/>
      </w:pPr>
      <w:r w:rsidRPr="009C7E5A">
        <w:t xml:space="preserve">New reading for </w:t>
      </w:r>
      <w:r w:rsidRPr="009C7E5A">
        <w:rPr>
          <w:rFonts w:ascii="Calibri" w:hAnsi="Calibri"/>
          <w:sz w:val="20"/>
          <w:szCs w:val="20"/>
        </w:rPr>
        <w:t>sValue</w:t>
      </w:r>
      <w:r w:rsidRPr="009C7E5A">
        <w:t xml:space="preserve"> (string) is all strings that describe the IP address of the server (eg: "193.22.212.123").</w:t>
      </w:r>
    </w:p>
    <w:p w:rsidR="00BE0BA4" w:rsidRDefault="00BE0BA4" w:rsidP="009C7E5A">
      <w:pPr>
        <w:widowControl/>
        <w:spacing w:line="276" w:lineRule="auto"/>
        <w:jc w:val="left"/>
        <w:rPr>
          <w:b/>
        </w:rPr>
      </w:pPr>
      <w:r w:rsidRPr="000405FC">
        <w:rPr>
          <w:b/>
        </w:rPr>
        <w:t xml:space="preserve">Read and </w:t>
      </w:r>
      <w:r w:rsidRPr="0064164E">
        <w:rPr>
          <w:b/>
        </w:rPr>
        <w:t>Return values</w:t>
      </w:r>
    </w:p>
    <w:p w:rsidR="00BE0BA4" w:rsidRDefault="00BE0BA4" w:rsidP="009C7E5A">
      <w:pPr>
        <w:widowControl/>
        <w:spacing w:line="276" w:lineRule="auto"/>
        <w:jc w:val="left"/>
      </w:pPr>
      <w:r w:rsidRPr="000405FC">
        <w:t>The property comes with a command such as</w:t>
      </w:r>
    </w:p>
    <w:p w:rsidR="00BE0BA4" w:rsidRPr="009C7E5A" w:rsidRDefault="00BE0BA4" w:rsidP="00A804EB">
      <w:pPr>
        <w:widowControl/>
        <w:spacing w:line="276" w:lineRule="auto"/>
        <w:ind w:firstLine="420"/>
        <w:jc w:val="left"/>
        <w:rPr>
          <w:rFonts w:ascii="Calibri" w:hAnsi="Calibri"/>
          <w:sz w:val="20"/>
          <w:szCs w:val="20"/>
        </w:rPr>
      </w:pPr>
      <w:r w:rsidRPr="009C7E5A">
        <w:rPr>
          <w:rFonts w:ascii="Calibri" w:hAnsi="Calibri"/>
          <w:sz w:val="20"/>
          <w:szCs w:val="20"/>
        </w:rPr>
        <w:t>sValue = LineControl.SlaveDB_Server</w:t>
      </w:r>
    </w:p>
    <w:p w:rsidR="00BE0BA4" w:rsidRDefault="00BE0BA4" w:rsidP="009C7E5A">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9C7E5A">
      <w:pPr>
        <w:widowControl/>
        <w:spacing w:line="276" w:lineRule="auto"/>
        <w:jc w:val="left"/>
      </w:pPr>
      <w:r w:rsidRPr="009C7E5A">
        <w:rPr>
          <w:rFonts w:ascii="Calibri" w:hAnsi="Calibri"/>
          <w:sz w:val="20"/>
          <w:szCs w:val="20"/>
        </w:rPr>
        <w:t>sValue</w:t>
      </w:r>
      <w:r w:rsidRPr="009C7E5A">
        <w:t xml:space="preserve"> (string) can be assigned to strings that contain the currently used IP address of the database server.</w:t>
      </w:r>
    </w:p>
    <w:p w:rsidR="00BE0BA4" w:rsidRPr="000405FC" w:rsidRDefault="00BE0BA4" w:rsidP="009C7E5A">
      <w:pPr>
        <w:widowControl/>
        <w:spacing w:line="276" w:lineRule="auto"/>
        <w:jc w:val="left"/>
        <w:rPr>
          <w:b/>
        </w:rPr>
      </w:pPr>
      <w:r w:rsidRPr="000405FC">
        <w:rPr>
          <w:b/>
        </w:rPr>
        <w:t>Error</w:t>
      </w:r>
    </w:p>
    <w:p w:rsidR="00BE0BA4" w:rsidRDefault="00BE0BA4" w:rsidP="009C7E5A">
      <w:pPr>
        <w:widowControl/>
        <w:spacing w:line="276" w:lineRule="auto"/>
        <w:jc w:val="left"/>
      </w:pPr>
      <w:r>
        <w:t>The property provides no error codes.</w:t>
      </w:r>
    </w:p>
    <w:p w:rsidR="00BE0BA4" w:rsidRDefault="00BE0BA4">
      <w:pPr>
        <w:widowControl/>
        <w:jc w:val="left"/>
      </w:pPr>
      <w:r>
        <w:br w:type="page"/>
      </w:r>
    </w:p>
    <w:p w:rsidR="00BE0BA4" w:rsidRDefault="00BE0BA4" w:rsidP="009C7E5A">
      <w:pPr>
        <w:widowControl/>
        <w:spacing w:line="276" w:lineRule="auto"/>
        <w:jc w:val="left"/>
        <w:rPr>
          <w:b/>
          <w:bCs/>
          <w:sz w:val="28"/>
          <w:szCs w:val="28"/>
        </w:rPr>
      </w:pPr>
      <w:r>
        <w:rPr>
          <w:b/>
          <w:bCs/>
          <w:sz w:val="28"/>
          <w:szCs w:val="28"/>
        </w:rPr>
        <w:t>4.3.23 SlaveDB_User</w:t>
      </w:r>
    </w:p>
    <w:p w:rsidR="00BE0BA4" w:rsidRDefault="00BE0BA4" w:rsidP="00AD03C7">
      <w:pPr>
        <w:widowControl/>
        <w:spacing w:line="276" w:lineRule="auto"/>
        <w:jc w:val="left"/>
        <w:rPr>
          <w:b/>
        </w:rPr>
      </w:pPr>
      <w:r w:rsidRPr="003A48E2">
        <w:rPr>
          <w:b/>
        </w:rPr>
        <w:t>Task</w:t>
      </w:r>
    </w:p>
    <w:p w:rsidR="00BE0BA4" w:rsidRDefault="00BE0BA4" w:rsidP="00717AE8">
      <w:pPr>
        <w:widowControl/>
        <w:spacing w:line="276" w:lineRule="auto"/>
        <w:jc w:val="left"/>
      </w:pPr>
      <w:r>
        <w:t>Setting the current user for the slave database established to be used to connect to the database, or returning the currently set user database of the slave. Is the property of not set before initializing the DLL, so this is set from the configuration file. If it has been previously set by hand, it remains unchanged by the initialization.</w:t>
      </w:r>
    </w:p>
    <w:p w:rsidR="00BE0BA4" w:rsidRDefault="00BE0BA4" w:rsidP="00717AE8">
      <w:pPr>
        <w:widowControl/>
        <w:spacing w:line="276" w:lineRule="auto"/>
        <w:jc w:val="left"/>
      </w:pPr>
      <w:r>
        <w:t>If this property is set again after the initialization of the DLL, it must be re-initialized.</w:t>
      </w:r>
    </w:p>
    <w:p w:rsidR="00BE0BA4" w:rsidRDefault="00BE0BA4" w:rsidP="00717AE8">
      <w:pPr>
        <w:widowControl/>
        <w:spacing w:line="276" w:lineRule="auto"/>
        <w:jc w:val="left"/>
      </w:pPr>
      <w:r>
        <w:t>Please only use the connection settings that you receive from the Department APB3.4.</w:t>
      </w:r>
    </w:p>
    <w:p w:rsidR="00BE0BA4" w:rsidRPr="002646BC" w:rsidRDefault="00BE0BA4" w:rsidP="00717AE8">
      <w:pPr>
        <w:widowControl/>
        <w:spacing w:line="276" w:lineRule="auto"/>
        <w:jc w:val="left"/>
        <w:rPr>
          <w:b/>
        </w:rPr>
      </w:pPr>
      <w:r w:rsidRPr="002646BC">
        <w:rPr>
          <w:b/>
        </w:rPr>
        <w:t>Default</w:t>
      </w:r>
    </w:p>
    <w:p w:rsidR="00BE0BA4" w:rsidRDefault="00BE0BA4" w:rsidP="00717AE8">
      <w:pPr>
        <w:widowControl/>
        <w:spacing w:line="276" w:lineRule="auto"/>
        <w:jc w:val="left"/>
      </w:pPr>
      <w:r>
        <w:t xml:space="preserve">If no adjustments are made </w:t>
      </w:r>
      <w:r>
        <w:rPr>
          <w:rFonts w:ascii="MS Mincho" w:eastAsia="MS Mincho" w:hAnsi="MS Mincho" w:cs="MS Mincho" w:hint="eastAsia"/>
        </w:rPr>
        <w:t>​​</w:t>
      </w:r>
      <w:r>
        <w:t>(also no init, see 3.2.1), the property is NULL.</w:t>
      </w:r>
    </w:p>
    <w:p w:rsidR="00BE0BA4" w:rsidRPr="009D56D6" w:rsidRDefault="00BE0BA4" w:rsidP="00717AE8">
      <w:pPr>
        <w:widowControl/>
        <w:spacing w:line="276" w:lineRule="auto"/>
        <w:jc w:val="left"/>
        <w:rPr>
          <w:b/>
        </w:rPr>
      </w:pPr>
      <w:r w:rsidRPr="009D56D6">
        <w:rPr>
          <w:b/>
        </w:rPr>
        <w:t>Set and valid values</w:t>
      </w:r>
    </w:p>
    <w:p w:rsidR="00BE0BA4" w:rsidRDefault="00BE0BA4" w:rsidP="00717AE8">
      <w:pPr>
        <w:widowControl/>
        <w:spacing w:line="276" w:lineRule="auto"/>
        <w:jc w:val="left"/>
      </w:pPr>
      <w:r w:rsidRPr="00386AD8">
        <w:t>The property comes with a command such as</w:t>
      </w:r>
    </w:p>
    <w:p w:rsidR="00BE0BA4" w:rsidRPr="00717AE8" w:rsidRDefault="00BE0BA4" w:rsidP="00A804EB">
      <w:pPr>
        <w:widowControl/>
        <w:spacing w:line="276" w:lineRule="auto"/>
        <w:ind w:firstLine="420"/>
        <w:jc w:val="left"/>
        <w:rPr>
          <w:rFonts w:ascii="Calibri" w:hAnsi="Calibri"/>
          <w:sz w:val="20"/>
          <w:szCs w:val="20"/>
        </w:rPr>
      </w:pPr>
      <w:r w:rsidRPr="00717AE8">
        <w:rPr>
          <w:rFonts w:ascii="Calibri" w:hAnsi="Calibri"/>
          <w:sz w:val="20"/>
          <w:szCs w:val="20"/>
        </w:rPr>
        <w:t>LineControl.SlaveDB_User = sValue</w:t>
      </w:r>
    </w:p>
    <w:p w:rsidR="00BE0BA4" w:rsidRDefault="00BE0BA4" w:rsidP="00717AE8">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717AE8">
      <w:pPr>
        <w:widowControl/>
        <w:spacing w:line="276" w:lineRule="auto"/>
        <w:jc w:val="left"/>
      </w:pPr>
      <w:r w:rsidRPr="00717AE8">
        <w:t xml:space="preserve">New reading for </w:t>
      </w:r>
      <w:r w:rsidRPr="00717AE8">
        <w:rPr>
          <w:rFonts w:ascii="Calibri" w:hAnsi="Calibri"/>
          <w:sz w:val="20"/>
          <w:szCs w:val="20"/>
        </w:rPr>
        <w:t>sValue</w:t>
      </w:r>
      <w:r w:rsidRPr="00717AE8">
        <w:t xml:space="preserve"> (string) is all strings.</w:t>
      </w:r>
    </w:p>
    <w:p w:rsidR="00BE0BA4" w:rsidRDefault="00BE0BA4" w:rsidP="00717AE8">
      <w:pPr>
        <w:widowControl/>
        <w:spacing w:line="276" w:lineRule="auto"/>
        <w:jc w:val="left"/>
        <w:rPr>
          <w:b/>
        </w:rPr>
      </w:pPr>
      <w:r w:rsidRPr="000405FC">
        <w:rPr>
          <w:b/>
        </w:rPr>
        <w:t xml:space="preserve">Read and </w:t>
      </w:r>
      <w:r w:rsidRPr="0064164E">
        <w:rPr>
          <w:b/>
        </w:rPr>
        <w:t>Return values</w:t>
      </w:r>
    </w:p>
    <w:p w:rsidR="00BE0BA4" w:rsidRDefault="00BE0BA4" w:rsidP="00717AE8">
      <w:pPr>
        <w:widowControl/>
        <w:spacing w:line="276" w:lineRule="auto"/>
        <w:jc w:val="left"/>
      </w:pPr>
      <w:r w:rsidRPr="000405FC">
        <w:t>The property comes with a command such as</w:t>
      </w:r>
    </w:p>
    <w:p w:rsidR="00BE0BA4" w:rsidRPr="00717AE8" w:rsidRDefault="00BE0BA4" w:rsidP="00A804EB">
      <w:pPr>
        <w:widowControl/>
        <w:spacing w:line="276" w:lineRule="auto"/>
        <w:ind w:firstLine="420"/>
        <w:jc w:val="left"/>
        <w:rPr>
          <w:rFonts w:ascii="Calibri" w:hAnsi="Calibri"/>
          <w:sz w:val="20"/>
          <w:szCs w:val="20"/>
        </w:rPr>
      </w:pPr>
      <w:r w:rsidRPr="00717AE8">
        <w:rPr>
          <w:rFonts w:ascii="Calibri" w:hAnsi="Calibri"/>
          <w:sz w:val="20"/>
          <w:szCs w:val="20"/>
        </w:rPr>
        <w:t>sValue = LineControl.SlaveDB_User</w:t>
      </w:r>
    </w:p>
    <w:p w:rsidR="00BE0BA4" w:rsidRDefault="00BE0BA4" w:rsidP="00717AE8">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717AE8">
      <w:pPr>
        <w:widowControl/>
        <w:spacing w:line="276" w:lineRule="auto"/>
        <w:jc w:val="left"/>
      </w:pPr>
      <w:r w:rsidRPr="00717AE8">
        <w:rPr>
          <w:rFonts w:ascii="Calibri" w:hAnsi="Calibri"/>
          <w:sz w:val="20"/>
          <w:szCs w:val="20"/>
        </w:rPr>
        <w:t>sValue</w:t>
      </w:r>
      <w:r w:rsidRPr="00717AE8">
        <w:t xml:space="preserve"> (string) is assigned to a string that contains the currently used user the slave database.</w:t>
      </w:r>
    </w:p>
    <w:p w:rsidR="00BE0BA4" w:rsidRPr="000405FC" w:rsidRDefault="00BE0BA4" w:rsidP="00717AE8">
      <w:pPr>
        <w:widowControl/>
        <w:spacing w:line="276" w:lineRule="auto"/>
        <w:jc w:val="left"/>
        <w:rPr>
          <w:b/>
        </w:rPr>
      </w:pPr>
      <w:r w:rsidRPr="000405FC">
        <w:rPr>
          <w:b/>
        </w:rPr>
        <w:t>Error</w:t>
      </w:r>
    </w:p>
    <w:p w:rsidR="00BE0BA4" w:rsidRDefault="00BE0BA4" w:rsidP="00717AE8">
      <w:pPr>
        <w:widowControl/>
        <w:spacing w:line="276" w:lineRule="auto"/>
        <w:jc w:val="left"/>
      </w:pPr>
      <w:r>
        <w:t>The property provides no error codes.</w:t>
      </w:r>
    </w:p>
    <w:p w:rsidR="00BE0BA4" w:rsidRDefault="00BE0BA4">
      <w:pPr>
        <w:widowControl/>
        <w:jc w:val="left"/>
      </w:pPr>
      <w:r>
        <w:br w:type="page"/>
      </w:r>
    </w:p>
    <w:p w:rsidR="00BE0BA4" w:rsidRDefault="00BE0BA4" w:rsidP="00717AE8">
      <w:pPr>
        <w:widowControl/>
        <w:spacing w:line="276" w:lineRule="auto"/>
        <w:jc w:val="left"/>
        <w:rPr>
          <w:b/>
          <w:bCs/>
          <w:sz w:val="28"/>
          <w:szCs w:val="28"/>
        </w:rPr>
      </w:pPr>
      <w:r>
        <w:rPr>
          <w:b/>
          <w:bCs/>
          <w:sz w:val="28"/>
          <w:szCs w:val="28"/>
        </w:rPr>
        <w:t>4.3.24 ServerMode</w:t>
      </w:r>
    </w:p>
    <w:p w:rsidR="00BE0BA4" w:rsidRDefault="00BE0BA4" w:rsidP="003857CA">
      <w:pPr>
        <w:widowControl/>
        <w:spacing w:line="276" w:lineRule="auto"/>
        <w:jc w:val="left"/>
        <w:rPr>
          <w:b/>
        </w:rPr>
      </w:pPr>
      <w:r w:rsidRPr="003A48E2">
        <w:rPr>
          <w:b/>
        </w:rPr>
        <w:t>Task</w:t>
      </w:r>
    </w:p>
    <w:p w:rsidR="00BE0BA4" w:rsidRDefault="00BE0BA4" w:rsidP="003857CA">
      <w:pPr>
        <w:widowControl/>
        <w:spacing w:line="276" w:lineRule="auto"/>
        <w:jc w:val="left"/>
      </w:pPr>
      <w:r>
        <w:t>Setting the current server mode to be used to write the data chaining. There are two different server modes, the stand-alone mode and Master-Slave mode.</w:t>
      </w:r>
    </w:p>
    <w:p w:rsidR="00BE0BA4" w:rsidRDefault="00BE0BA4" w:rsidP="003857CA">
      <w:pPr>
        <w:widowControl/>
        <w:spacing w:line="276" w:lineRule="auto"/>
        <w:jc w:val="left"/>
      </w:pPr>
      <w:r>
        <w:t>If this property is set again after the initialization of the DLL, it must be re-initialized.</w:t>
      </w:r>
    </w:p>
    <w:p w:rsidR="00BE0BA4" w:rsidRPr="002646BC" w:rsidRDefault="00BE0BA4" w:rsidP="003857CA">
      <w:pPr>
        <w:widowControl/>
        <w:spacing w:line="276" w:lineRule="auto"/>
        <w:jc w:val="left"/>
        <w:rPr>
          <w:b/>
        </w:rPr>
      </w:pPr>
      <w:r w:rsidRPr="002646BC">
        <w:rPr>
          <w:b/>
        </w:rPr>
        <w:t>Default</w:t>
      </w:r>
    </w:p>
    <w:p w:rsidR="00BE0BA4" w:rsidRDefault="00BE0BA4" w:rsidP="003857CA">
      <w:pPr>
        <w:widowControl/>
        <w:spacing w:line="276" w:lineRule="auto"/>
        <w:jc w:val="left"/>
      </w:pPr>
      <w:r w:rsidRPr="003857CA">
        <w:t xml:space="preserve">If no adjustments are made </w:t>
      </w:r>
      <w:r w:rsidRPr="003857CA">
        <w:rPr>
          <w:rFonts w:ascii="MS Mincho" w:eastAsia="MS Mincho" w:hAnsi="MS Mincho" w:cs="MS Mincho" w:hint="eastAsia"/>
        </w:rPr>
        <w:t>​​</w:t>
      </w:r>
      <w:r w:rsidRPr="003857CA">
        <w:t>(also no init, see 3.2.1), the property has the value 99</w:t>
      </w:r>
      <w:r>
        <w:t>.</w:t>
      </w:r>
    </w:p>
    <w:p w:rsidR="00BE0BA4" w:rsidRPr="009D56D6" w:rsidRDefault="00BE0BA4" w:rsidP="003857CA">
      <w:pPr>
        <w:widowControl/>
        <w:spacing w:line="276" w:lineRule="auto"/>
        <w:jc w:val="left"/>
        <w:rPr>
          <w:b/>
        </w:rPr>
      </w:pPr>
      <w:r w:rsidRPr="009D56D6">
        <w:rPr>
          <w:b/>
        </w:rPr>
        <w:t>Set and valid values</w:t>
      </w:r>
    </w:p>
    <w:p w:rsidR="00BE0BA4" w:rsidRDefault="00BE0BA4" w:rsidP="003857CA">
      <w:pPr>
        <w:widowControl/>
        <w:spacing w:line="276" w:lineRule="auto"/>
        <w:jc w:val="left"/>
      </w:pPr>
      <w:r w:rsidRPr="00386AD8">
        <w:t>The property comes with a command such as</w:t>
      </w:r>
    </w:p>
    <w:p w:rsidR="00BE0BA4" w:rsidRPr="003857CA" w:rsidRDefault="00BE0BA4" w:rsidP="00A804EB">
      <w:pPr>
        <w:widowControl/>
        <w:spacing w:line="276" w:lineRule="auto"/>
        <w:ind w:firstLine="420"/>
        <w:jc w:val="left"/>
        <w:rPr>
          <w:rFonts w:ascii="Calibri" w:hAnsi="Calibri"/>
          <w:sz w:val="20"/>
          <w:szCs w:val="20"/>
        </w:rPr>
      </w:pPr>
      <w:r w:rsidRPr="003857CA">
        <w:rPr>
          <w:rFonts w:ascii="Calibri" w:hAnsi="Calibri"/>
          <w:sz w:val="20"/>
          <w:szCs w:val="20"/>
        </w:rPr>
        <w:t>LineControl.ServerMode = nValue</w:t>
      </w:r>
    </w:p>
    <w:p w:rsidR="00BE0BA4" w:rsidRDefault="00BE0BA4" w:rsidP="003857CA">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3857CA">
      <w:pPr>
        <w:widowControl/>
        <w:spacing w:line="276" w:lineRule="auto"/>
        <w:jc w:val="left"/>
      </w:pPr>
      <w:r>
        <w:t>New reading for nValue (integer) is 0 and 1</w:t>
      </w:r>
    </w:p>
    <w:p w:rsidR="00BE0BA4" w:rsidRDefault="00BE0BA4" w:rsidP="003857CA">
      <w:pPr>
        <w:widowControl/>
        <w:spacing w:line="276" w:lineRule="auto"/>
        <w:jc w:val="left"/>
      </w:pPr>
      <w:r>
        <w:t>0 = stand-alone mode</w:t>
      </w:r>
    </w:p>
    <w:p w:rsidR="00BE0BA4" w:rsidRDefault="00BE0BA4" w:rsidP="003857CA">
      <w:pPr>
        <w:widowControl/>
        <w:spacing w:line="276" w:lineRule="auto"/>
        <w:jc w:val="left"/>
      </w:pPr>
      <w:r>
        <w:t>1 = master-slave mode</w:t>
      </w:r>
    </w:p>
    <w:p w:rsidR="00BE0BA4" w:rsidRDefault="00BE0BA4" w:rsidP="003857CA">
      <w:pPr>
        <w:widowControl/>
        <w:spacing w:line="276" w:lineRule="auto"/>
        <w:jc w:val="left"/>
        <w:rPr>
          <w:b/>
        </w:rPr>
      </w:pPr>
      <w:r w:rsidRPr="000405FC">
        <w:rPr>
          <w:b/>
        </w:rPr>
        <w:t xml:space="preserve">Read and </w:t>
      </w:r>
      <w:r w:rsidRPr="0064164E">
        <w:rPr>
          <w:b/>
        </w:rPr>
        <w:t>Return values</w:t>
      </w:r>
    </w:p>
    <w:p w:rsidR="00BE0BA4" w:rsidRDefault="00BE0BA4" w:rsidP="003857CA">
      <w:pPr>
        <w:widowControl/>
        <w:spacing w:line="276" w:lineRule="auto"/>
        <w:jc w:val="left"/>
      </w:pPr>
      <w:r w:rsidRPr="000405FC">
        <w:t>The property comes with a command such as</w:t>
      </w:r>
    </w:p>
    <w:p w:rsidR="00BE0BA4" w:rsidRPr="003857CA" w:rsidRDefault="00BE0BA4" w:rsidP="00A804EB">
      <w:pPr>
        <w:widowControl/>
        <w:spacing w:line="276" w:lineRule="auto"/>
        <w:ind w:firstLine="420"/>
        <w:jc w:val="left"/>
        <w:rPr>
          <w:rFonts w:ascii="Calibri" w:hAnsi="Calibri"/>
          <w:sz w:val="20"/>
          <w:szCs w:val="20"/>
        </w:rPr>
      </w:pPr>
      <w:r w:rsidRPr="003857CA">
        <w:rPr>
          <w:rFonts w:ascii="Calibri" w:hAnsi="Calibri"/>
          <w:sz w:val="20"/>
          <w:szCs w:val="20"/>
        </w:rPr>
        <w:t>nValue = LineControl.ServerMode</w:t>
      </w:r>
    </w:p>
    <w:p w:rsidR="00BE0BA4" w:rsidRDefault="00BE0BA4" w:rsidP="003857CA">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3857CA">
      <w:pPr>
        <w:widowControl/>
        <w:spacing w:line="276" w:lineRule="auto"/>
        <w:jc w:val="left"/>
      </w:pPr>
      <w:r w:rsidRPr="003857CA">
        <w:rPr>
          <w:rFonts w:ascii="Calibri" w:hAnsi="Calibri"/>
          <w:sz w:val="20"/>
          <w:szCs w:val="20"/>
        </w:rPr>
        <w:t>nValue</w:t>
      </w:r>
      <w:r w:rsidRPr="003857CA">
        <w:t xml:space="preserve"> (integer) is assigned a number that indicates the server mode currently in use.</w:t>
      </w:r>
    </w:p>
    <w:p w:rsidR="00BE0BA4" w:rsidRPr="000405FC" w:rsidRDefault="00BE0BA4" w:rsidP="003857CA">
      <w:pPr>
        <w:widowControl/>
        <w:spacing w:line="276" w:lineRule="auto"/>
        <w:jc w:val="left"/>
        <w:rPr>
          <w:b/>
        </w:rPr>
      </w:pPr>
      <w:r w:rsidRPr="000405FC">
        <w:rPr>
          <w:b/>
        </w:rPr>
        <w:t>Error</w:t>
      </w:r>
    </w:p>
    <w:p w:rsidR="00BE0BA4" w:rsidRDefault="00BE0BA4" w:rsidP="003857CA">
      <w:pPr>
        <w:widowControl/>
        <w:spacing w:line="276" w:lineRule="auto"/>
        <w:jc w:val="left"/>
      </w:pPr>
      <w:r>
        <w:t>The property provides no error codes.</w:t>
      </w:r>
    </w:p>
    <w:p w:rsidR="00BE0BA4" w:rsidRDefault="00BE0BA4">
      <w:pPr>
        <w:widowControl/>
        <w:jc w:val="left"/>
      </w:pPr>
      <w:r>
        <w:br w:type="page"/>
      </w:r>
    </w:p>
    <w:p w:rsidR="00BE0BA4" w:rsidRDefault="00BE0BA4" w:rsidP="003857CA">
      <w:pPr>
        <w:widowControl/>
        <w:spacing w:line="276" w:lineRule="auto"/>
        <w:jc w:val="left"/>
        <w:rPr>
          <w:b/>
          <w:bCs/>
          <w:sz w:val="28"/>
          <w:szCs w:val="28"/>
        </w:rPr>
      </w:pPr>
      <w:r>
        <w:rPr>
          <w:b/>
          <w:bCs/>
          <w:sz w:val="28"/>
          <w:szCs w:val="28"/>
        </w:rPr>
        <w:t>4.3.25 TestResult</w:t>
      </w:r>
    </w:p>
    <w:p w:rsidR="00BE0BA4" w:rsidRDefault="00BE0BA4" w:rsidP="003857CA">
      <w:pPr>
        <w:widowControl/>
        <w:spacing w:line="276" w:lineRule="auto"/>
        <w:jc w:val="left"/>
        <w:rPr>
          <w:b/>
        </w:rPr>
      </w:pPr>
      <w:r w:rsidRPr="003A48E2">
        <w:rPr>
          <w:b/>
        </w:rPr>
        <w:t>Task</w:t>
      </w:r>
    </w:p>
    <w:p w:rsidR="00BE0BA4" w:rsidRDefault="00BE0BA4" w:rsidP="003857CA">
      <w:pPr>
        <w:widowControl/>
        <w:spacing w:line="276" w:lineRule="auto"/>
        <w:jc w:val="left"/>
      </w:pPr>
      <w:r>
        <w:t>Determining</w:t>
      </w:r>
      <w:r w:rsidRPr="003857CA">
        <w:t xml:space="preserve"> whether the </w:t>
      </w:r>
      <w:r>
        <w:t>checked</w:t>
      </w:r>
      <w:r w:rsidRPr="003857CA">
        <w:t xml:space="preserve"> product is written as a good or bad part in the SQL database.</w:t>
      </w:r>
    </w:p>
    <w:p w:rsidR="00BE0BA4" w:rsidRPr="002646BC" w:rsidRDefault="00BE0BA4" w:rsidP="003857CA">
      <w:pPr>
        <w:widowControl/>
        <w:spacing w:line="276" w:lineRule="auto"/>
        <w:jc w:val="left"/>
        <w:rPr>
          <w:b/>
        </w:rPr>
      </w:pPr>
      <w:r w:rsidRPr="002646BC">
        <w:rPr>
          <w:b/>
        </w:rPr>
        <w:t>Default</w:t>
      </w:r>
    </w:p>
    <w:p w:rsidR="00BE0BA4" w:rsidRDefault="00BE0BA4" w:rsidP="003857CA">
      <w:pPr>
        <w:widowControl/>
        <w:spacing w:line="276" w:lineRule="auto"/>
        <w:jc w:val="left"/>
      </w:pPr>
      <w:r w:rsidRPr="00890DBB">
        <w:t xml:space="preserve">If no adjustments are made </w:t>
      </w:r>
      <w:r w:rsidRPr="00890DBB">
        <w:rPr>
          <w:rFonts w:ascii="MS Mincho" w:eastAsia="MS Mincho" w:hAnsi="MS Mincho" w:cs="MS Mincho" w:hint="eastAsia"/>
        </w:rPr>
        <w:t>​​</w:t>
      </w:r>
      <w:r w:rsidRPr="00890DBB">
        <w:t>(also no init, see 3.2.1), the property has the value "false".</w:t>
      </w:r>
    </w:p>
    <w:p w:rsidR="00BE0BA4" w:rsidRPr="009D56D6" w:rsidRDefault="00BE0BA4" w:rsidP="00890DBB">
      <w:pPr>
        <w:widowControl/>
        <w:spacing w:line="276" w:lineRule="auto"/>
        <w:jc w:val="left"/>
        <w:rPr>
          <w:b/>
        </w:rPr>
      </w:pPr>
      <w:r w:rsidRPr="009D56D6">
        <w:rPr>
          <w:b/>
        </w:rPr>
        <w:t>Set and valid values</w:t>
      </w:r>
    </w:p>
    <w:p w:rsidR="00BE0BA4" w:rsidRDefault="00BE0BA4" w:rsidP="00890DBB">
      <w:pPr>
        <w:widowControl/>
        <w:spacing w:line="276" w:lineRule="auto"/>
        <w:jc w:val="left"/>
      </w:pPr>
      <w:r w:rsidRPr="00386AD8">
        <w:t>The property comes with a command such as</w:t>
      </w:r>
    </w:p>
    <w:p w:rsidR="00BE0BA4" w:rsidRPr="00890DBB" w:rsidRDefault="00BE0BA4" w:rsidP="00A804EB">
      <w:pPr>
        <w:widowControl/>
        <w:spacing w:line="276" w:lineRule="auto"/>
        <w:ind w:firstLine="420"/>
        <w:jc w:val="left"/>
        <w:rPr>
          <w:rFonts w:ascii="Calibri" w:hAnsi="Calibri"/>
          <w:sz w:val="20"/>
          <w:szCs w:val="20"/>
        </w:rPr>
      </w:pPr>
      <w:r w:rsidRPr="00890DBB">
        <w:rPr>
          <w:rFonts w:ascii="Calibri" w:hAnsi="Calibri"/>
          <w:sz w:val="20"/>
          <w:szCs w:val="20"/>
        </w:rPr>
        <w:t>LineControl.TestResult = bValue</w:t>
      </w:r>
    </w:p>
    <w:p w:rsidR="00BE0BA4" w:rsidRDefault="00BE0BA4" w:rsidP="00890DBB">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3857CA">
      <w:pPr>
        <w:widowControl/>
        <w:spacing w:line="276" w:lineRule="auto"/>
        <w:jc w:val="left"/>
      </w:pPr>
      <w:r w:rsidRPr="00890DBB">
        <w:t xml:space="preserve">New reading for </w:t>
      </w:r>
      <w:r w:rsidRPr="00890DBB">
        <w:rPr>
          <w:rFonts w:ascii="Calibri" w:hAnsi="Calibri"/>
          <w:sz w:val="20"/>
          <w:szCs w:val="20"/>
        </w:rPr>
        <w:t>bValue</w:t>
      </w:r>
      <w:r w:rsidRPr="00890DBB">
        <w:t>(Boolean) are TRUE and FALSE.</w:t>
      </w:r>
    </w:p>
    <w:p w:rsidR="00BE0BA4" w:rsidRDefault="00BE0BA4" w:rsidP="00890DBB">
      <w:pPr>
        <w:widowControl/>
        <w:spacing w:line="276" w:lineRule="auto"/>
        <w:jc w:val="left"/>
        <w:rPr>
          <w:b/>
        </w:rPr>
      </w:pPr>
      <w:r w:rsidRPr="000405FC">
        <w:rPr>
          <w:b/>
        </w:rPr>
        <w:t xml:space="preserve">Read and </w:t>
      </w:r>
      <w:r w:rsidRPr="0064164E">
        <w:rPr>
          <w:b/>
        </w:rPr>
        <w:t>Return values</w:t>
      </w:r>
    </w:p>
    <w:p w:rsidR="00BE0BA4" w:rsidRDefault="00BE0BA4" w:rsidP="00890DBB">
      <w:pPr>
        <w:widowControl/>
        <w:spacing w:line="276" w:lineRule="auto"/>
        <w:jc w:val="left"/>
      </w:pPr>
      <w:r w:rsidRPr="000405FC">
        <w:t>The property comes with a command such as</w:t>
      </w:r>
    </w:p>
    <w:p w:rsidR="00BE0BA4" w:rsidRPr="00890DBB" w:rsidRDefault="00BE0BA4" w:rsidP="00A804EB">
      <w:pPr>
        <w:widowControl/>
        <w:spacing w:line="276" w:lineRule="auto"/>
        <w:ind w:firstLine="420"/>
        <w:jc w:val="left"/>
        <w:rPr>
          <w:rFonts w:ascii="Calibri" w:hAnsi="Calibri"/>
          <w:sz w:val="20"/>
          <w:szCs w:val="20"/>
        </w:rPr>
      </w:pPr>
      <w:r w:rsidRPr="00890DBB">
        <w:rPr>
          <w:rFonts w:ascii="Calibri" w:hAnsi="Calibri"/>
          <w:sz w:val="20"/>
          <w:szCs w:val="20"/>
        </w:rPr>
        <w:t>bValue = LineControl.TestResult</w:t>
      </w:r>
    </w:p>
    <w:p w:rsidR="00BE0BA4" w:rsidRDefault="00BE0BA4" w:rsidP="00890DBB">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3857CA">
      <w:pPr>
        <w:widowControl/>
        <w:spacing w:line="276" w:lineRule="auto"/>
        <w:jc w:val="left"/>
      </w:pPr>
      <w:r w:rsidRPr="00890DBB">
        <w:rPr>
          <w:rFonts w:ascii="Calibri" w:hAnsi="Calibri"/>
          <w:sz w:val="20"/>
          <w:szCs w:val="20"/>
        </w:rPr>
        <w:t>bValue</w:t>
      </w:r>
      <w:r w:rsidRPr="00890DBB">
        <w:t xml:space="preserve"> (Boolean) is assigned a boolean value. This reflects the current read or test result.</w:t>
      </w:r>
    </w:p>
    <w:p w:rsidR="00BE0BA4" w:rsidRPr="000405FC" w:rsidRDefault="00BE0BA4" w:rsidP="00890DBB">
      <w:pPr>
        <w:widowControl/>
        <w:spacing w:line="276" w:lineRule="auto"/>
        <w:jc w:val="left"/>
        <w:rPr>
          <w:b/>
        </w:rPr>
      </w:pPr>
      <w:r w:rsidRPr="000405FC">
        <w:rPr>
          <w:b/>
        </w:rPr>
        <w:t>Error</w:t>
      </w:r>
    </w:p>
    <w:p w:rsidR="00BE0BA4" w:rsidRDefault="00BE0BA4" w:rsidP="00890DBB">
      <w:pPr>
        <w:widowControl/>
        <w:spacing w:line="276" w:lineRule="auto"/>
        <w:jc w:val="left"/>
      </w:pPr>
      <w:r>
        <w:t>The property provides no error codes.</w:t>
      </w:r>
    </w:p>
    <w:p w:rsidR="00BE0BA4" w:rsidRDefault="00BE0BA4">
      <w:pPr>
        <w:widowControl/>
        <w:jc w:val="left"/>
      </w:pPr>
      <w:r>
        <w:br w:type="page"/>
      </w:r>
    </w:p>
    <w:p w:rsidR="00BE0BA4" w:rsidRDefault="00BE0BA4" w:rsidP="003857CA">
      <w:pPr>
        <w:widowControl/>
        <w:spacing w:line="276" w:lineRule="auto"/>
        <w:jc w:val="left"/>
        <w:rPr>
          <w:b/>
          <w:bCs/>
          <w:sz w:val="28"/>
          <w:szCs w:val="28"/>
        </w:rPr>
      </w:pPr>
      <w:r>
        <w:rPr>
          <w:b/>
          <w:bCs/>
          <w:sz w:val="28"/>
          <w:szCs w:val="28"/>
        </w:rPr>
        <w:t>4.3.26 TimeStamp</w:t>
      </w:r>
    </w:p>
    <w:p w:rsidR="00BE0BA4" w:rsidRDefault="00BE0BA4" w:rsidP="00341CAD">
      <w:pPr>
        <w:widowControl/>
        <w:spacing w:line="276" w:lineRule="auto"/>
        <w:jc w:val="left"/>
        <w:rPr>
          <w:b/>
        </w:rPr>
      </w:pPr>
      <w:r w:rsidRPr="003A48E2">
        <w:rPr>
          <w:b/>
        </w:rPr>
        <w:t>Task</w:t>
      </w:r>
    </w:p>
    <w:p w:rsidR="00BE0BA4" w:rsidRDefault="00BE0BA4" w:rsidP="003857CA">
      <w:pPr>
        <w:widowControl/>
        <w:spacing w:line="276" w:lineRule="auto"/>
        <w:jc w:val="left"/>
      </w:pPr>
      <w:r>
        <w:t>Specifying</w:t>
      </w:r>
      <w:r w:rsidRPr="00341CAD">
        <w:t xml:space="preserve"> the date and time from which the information of </w:t>
      </w:r>
      <w:r>
        <w:t>checked product. This informa</w:t>
      </w:r>
      <w:r w:rsidRPr="00341CAD">
        <w:t>tion is written along with all others in the database or read from it.</w:t>
      </w:r>
    </w:p>
    <w:p w:rsidR="00BE0BA4" w:rsidRPr="002646BC" w:rsidRDefault="00BE0BA4" w:rsidP="00341CAD">
      <w:pPr>
        <w:widowControl/>
        <w:spacing w:line="276" w:lineRule="auto"/>
        <w:jc w:val="left"/>
        <w:rPr>
          <w:b/>
        </w:rPr>
      </w:pPr>
      <w:r w:rsidRPr="002646BC">
        <w:rPr>
          <w:b/>
        </w:rPr>
        <w:t>Default</w:t>
      </w:r>
    </w:p>
    <w:p w:rsidR="00BE0BA4" w:rsidRDefault="00BE0BA4" w:rsidP="00341CAD">
      <w:pPr>
        <w:widowControl/>
        <w:spacing w:line="276" w:lineRule="auto"/>
        <w:jc w:val="left"/>
      </w:pPr>
      <w:r>
        <w:t xml:space="preserve">If no adjustments are made </w:t>
      </w:r>
      <w:r>
        <w:rPr>
          <w:rFonts w:ascii="MS Mincho" w:eastAsia="MS Mincho" w:hAnsi="MS Mincho" w:cs="MS Mincho" w:hint="eastAsia"/>
        </w:rPr>
        <w:t>​​</w:t>
      </w:r>
      <w:r>
        <w:t>(also no init, see 3.2.1), the property is NULL.</w:t>
      </w:r>
    </w:p>
    <w:p w:rsidR="00BE0BA4" w:rsidRPr="009D56D6" w:rsidRDefault="00BE0BA4" w:rsidP="00341CAD">
      <w:pPr>
        <w:widowControl/>
        <w:spacing w:line="276" w:lineRule="auto"/>
        <w:jc w:val="left"/>
        <w:rPr>
          <w:b/>
        </w:rPr>
      </w:pPr>
      <w:r w:rsidRPr="009D56D6">
        <w:rPr>
          <w:b/>
        </w:rPr>
        <w:t>Set and valid values</w:t>
      </w:r>
    </w:p>
    <w:p w:rsidR="00BE0BA4" w:rsidRDefault="00BE0BA4" w:rsidP="00341CAD">
      <w:pPr>
        <w:widowControl/>
        <w:spacing w:line="276" w:lineRule="auto"/>
        <w:jc w:val="left"/>
      </w:pPr>
      <w:r w:rsidRPr="00386AD8">
        <w:t>The property comes with a command such as</w:t>
      </w:r>
    </w:p>
    <w:p w:rsidR="00BE0BA4" w:rsidRPr="00341CAD" w:rsidRDefault="00BE0BA4" w:rsidP="00A804EB">
      <w:pPr>
        <w:widowControl/>
        <w:spacing w:line="276" w:lineRule="auto"/>
        <w:ind w:firstLine="420"/>
        <w:jc w:val="left"/>
        <w:rPr>
          <w:rFonts w:ascii="Calibri" w:hAnsi="Calibri"/>
          <w:sz w:val="20"/>
          <w:szCs w:val="20"/>
        </w:rPr>
      </w:pPr>
      <w:r w:rsidRPr="00341CAD">
        <w:rPr>
          <w:rFonts w:ascii="Calibri" w:hAnsi="Calibri"/>
          <w:sz w:val="20"/>
          <w:szCs w:val="20"/>
        </w:rPr>
        <w:t>LineControl.TimeStamp = sValue</w:t>
      </w:r>
    </w:p>
    <w:p w:rsidR="00BE0BA4" w:rsidRDefault="00BE0BA4" w:rsidP="00341CAD">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3857CA">
      <w:pPr>
        <w:widowControl/>
        <w:spacing w:line="276" w:lineRule="auto"/>
        <w:jc w:val="left"/>
      </w:pPr>
      <w:r w:rsidRPr="00341CAD">
        <w:t xml:space="preserve">Valid valuefor </w:t>
      </w:r>
      <w:r w:rsidRPr="00341CAD">
        <w:rPr>
          <w:rFonts w:ascii="Calibri" w:hAnsi="Calibri"/>
          <w:sz w:val="20"/>
          <w:szCs w:val="20"/>
        </w:rPr>
        <w:t>sValue</w:t>
      </w:r>
      <w:r w:rsidRPr="00341CAD">
        <w:t xml:space="preserve"> value (string) is a string in the format "YYYY-MM-DD hh: mm: ss"</w:t>
      </w:r>
    </w:p>
    <w:p w:rsidR="00BE0BA4" w:rsidRDefault="00BE0BA4" w:rsidP="00341CAD">
      <w:pPr>
        <w:widowControl/>
        <w:spacing w:line="276" w:lineRule="auto"/>
        <w:jc w:val="left"/>
        <w:rPr>
          <w:b/>
        </w:rPr>
      </w:pPr>
      <w:r w:rsidRPr="000405FC">
        <w:rPr>
          <w:b/>
        </w:rPr>
        <w:t xml:space="preserve">Read and </w:t>
      </w:r>
      <w:r w:rsidRPr="0064164E">
        <w:rPr>
          <w:b/>
        </w:rPr>
        <w:t>Return values</w:t>
      </w:r>
    </w:p>
    <w:p w:rsidR="00BE0BA4" w:rsidRDefault="00BE0BA4" w:rsidP="00341CAD">
      <w:pPr>
        <w:widowControl/>
        <w:spacing w:line="276" w:lineRule="auto"/>
        <w:jc w:val="left"/>
      </w:pPr>
      <w:r w:rsidRPr="000405FC">
        <w:t>The property comes with a command such as</w:t>
      </w:r>
    </w:p>
    <w:p w:rsidR="00BE0BA4" w:rsidRPr="00341CAD" w:rsidRDefault="00BE0BA4" w:rsidP="00A804EB">
      <w:pPr>
        <w:widowControl/>
        <w:spacing w:line="276" w:lineRule="auto"/>
        <w:ind w:firstLine="420"/>
        <w:jc w:val="left"/>
        <w:rPr>
          <w:rFonts w:ascii="Calibri" w:hAnsi="Calibri"/>
          <w:sz w:val="20"/>
          <w:szCs w:val="20"/>
        </w:rPr>
      </w:pPr>
      <w:r w:rsidRPr="00341CAD">
        <w:rPr>
          <w:rFonts w:ascii="Calibri" w:hAnsi="Calibri"/>
          <w:sz w:val="20"/>
          <w:szCs w:val="20"/>
        </w:rPr>
        <w:t>sValue = LineControl.TimeStamp</w:t>
      </w:r>
    </w:p>
    <w:p w:rsidR="00BE0BA4" w:rsidRDefault="00BE0BA4" w:rsidP="00341CAD">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3857CA">
      <w:pPr>
        <w:widowControl/>
        <w:spacing w:line="276" w:lineRule="auto"/>
        <w:jc w:val="left"/>
      </w:pPr>
      <w:r w:rsidRPr="00341CAD">
        <w:rPr>
          <w:rFonts w:ascii="Calibri" w:hAnsi="Calibri"/>
          <w:sz w:val="20"/>
          <w:szCs w:val="20"/>
        </w:rPr>
        <w:t>sValue</w:t>
      </w:r>
      <w:r w:rsidRPr="00341CAD">
        <w:t xml:space="preserve"> (string) is assigned to a string. This reflects the current timestamp or read the record (tests).</w:t>
      </w:r>
    </w:p>
    <w:p w:rsidR="00BE0BA4" w:rsidRPr="000405FC" w:rsidRDefault="00BE0BA4" w:rsidP="007B6C24">
      <w:pPr>
        <w:widowControl/>
        <w:spacing w:line="276" w:lineRule="auto"/>
        <w:jc w:val="left"/>
        <w:rPr>
          <w:b/>
        </w:rPr>
      </w:pPr>
      <w:r w:rsidRPr="000405FC">
        <w:rPr>
          <w:b/>
        </w:rPr>
        <w:t>Error</w:t>
      </w:r>
    </w:p>
    <w:p w:rsidR="00BE0BA4" w:rsidRDefault="00BE0BA4" w:rsidP="007B6C24">
      <w:pPr>
        <w:widowControl/>
        <w:spacing w:line="276" w:lineRule="auto"/>
        <w:jc w:val="left"/>
      </w:pPr>
      <w:r>
        <w:t>The property provides no error codes.</w:t>
      </w:r>
    </w:p>
    <w:p w:rsidR="00BE0BA4" w:rsidRDefault="00BE0BA4">
      <w:pPr>
        <w:widowControl/>
        <w:jc w:val="left"/>
      </w:pPr>
      <w:r>
        <w:br w:type="page"/>
      </w:r>
    </w:p>
    <w:p w:rsidR="00BE0BA4" w:rsidRDefault="00BE0BA4" w:rsidP="003857CA">
      <w:pPr>
        <w:widowControl/>
        <w:spacing w:line="276" w:lineRule="auto"/>
        <w:jc w:val="left"/>
        <w:rPr>
          <w:b/>
          <w:bCs/>
          <w:sz w:val="28"/>
          <w:szCs w:val="28"/>
        </w:rPr>
      </w:pPr>
      <w:r>
        <w:rPr>
          <w:b/>
          <w:bCs/>
          <w:sz w:val="28"/>
          <w:szCs w:val="28"/>
        </w:rPr>
        <w:t>4.3.27 TraceID</w:t>
      </w:r>
    </w:p>
    <w:p w:rsidR="00BE0BA4" w:rsidRDefault="00BE0BA4" w:rsidP="000054A3">
      <w:pPr>
        <w:widowControl/>
        <w:spacing w:line="276" w:lineRule="auto"/>
        <w:jc w:val="left"/>
        <w:rPr>
          <w:b/>
        </w:rPr>
      </w:pPr>
      <w:r w:rsidRPr="003A48E2">
        <w:rPr>
          <w:b/>
        </w:rPr>
        <w:t>Task</w:t>
      </w:r>
    </w:p>
    <w:p w:rsidR="00BE0BA4" w:rsidRDefault="00BE0BA4" w:rsidP="003857CA">
      <w:pPr>
        <w:widowControl/>
        <w:spacing w:line="276" w:lineRule="auto"/>
        <w:jc w:val="left"/>
      </w:pPr>
      <w:r>
        <w:t>Setting</w:t>
      </w:r>
      <w:r w:rsidRPr="000054A3">
        <w:t xml:space="preserve"> the TraceID to be written to the record in the database, or </w:t>
      </w:r>
      <w:r>
        <w:t>returning</w:t>
      </w:r>
      <w:r w:rsidRPr="000054A3">
        <w:t xml:space="preserve"> the read-out TraceID. After the Kostal standard TraceID is unique and once for each machine awarded. The right to award a TraceID rests solely with the Department APB 3.4.</w:t>
      </w:r>
    </w:p>
    <w:p w:rsidR="00BE0BA4" w:rsidRPr="002646BC" w:rsidRDefault="00BE0BA4" w:rsidP="000054A3">
      <w:pPr>
        <w:widowControl/>
        <w:spacing w:line="276" w:lineRule="auto"/>
        <w:jc w:val="left"/>
        <w:rPr>
          <w:b/>
        </w:rPr>
      </w:pPr>
      <w:r w:rsidRPr="002646BC">
        <w:rPr>
          <w:b/>
        </w:rPr>
        <w:t>Default</w:t>
      </w:r>
    </w:p>
    <w:p w:rsidR="00BE0BA4" w:rsidRDefault="00BE0BA4" w:rsidP="003857CA">
      <w:pPr>
        <w:widowControl/>
        <w:spacing w:line="276" w:lineRule="auto"/>
        <w:jc w:val="left"/>
      </w:pPr>
      <w:r w:rsidRPr="000054A3">
        <w:t xml:space="preserve">If no adjustments are made </w:t>
      </w:r>
      <w:r w:rsidRPr="000054A3">
        <w:rPr>
          <w:rFonts w:ascii="MS Mincho" w:eastAsia="MS Mincho" w:hAnsi="MS Mincho" w:cs="MS Mincho" w:hint="eastAsia"/>
        </w:rPr>
        <w:t>​​</w:t>
      </w:r>
      <w:r w:rsidRPr="000054A3">
        <w:t>(also no init, see 3.2.1), the property has the value 0</w:t>
      </w:r>
      <w:r>
        <w:t>.</w:t>
      </w:r>
    </w:p>
    <w:p w:rsidR="00BE0BA4" w:rsidRPr="009D56D6" w:rsidRDefault="00BE0BA4" w:rsidP="000054A3">
      <w:pPr>
        <w:widowControl/>
        <w:spacing w:line="276" w:lineRule="auto"/>
        <w:jc w:val="left"/>
        <w:rPr>
          <w:b/>
        </w:rPr>
      </w:pPr>
      <w:r w:rsidRPr="009D56D6">
        <w:rPr>
          <w:b/>
        </w:rPr>
        <w:t>Set and valid values</w:t>
      </w:r>
    </w:p>
    <w:p w:rsidR="00BE0BA4" w:rsidRDefault="00BE0BA4" w:rsidP="000054A3">
      <w:pPr>
        <w:widowControl/>
        <w:spacing w:line="276" w:lineRule="auto"/>
        <w:jc w:val="left"/>
      </w:pPr>
      <w:r w:rsidRPr="00386AD8">
        <w:t>The property comes with a command such as</w:t>
      </w:r>
    </w:p>
    <w:p w:rsidR="00BE0BA4" w:rsidRPr="007B6C24" w:rsidRDefault="00BE0BA4" w:rsidP="00A804EB">
      <w:pPr>
        <w:widowControl/>
        <w:spacing w:line="276" w:lineRule="auto"/>
        <w:ind w:firstLine="420"/>
        <w:jc w:val="left"/>
        <w:rPr>
          <w:rFonts w:ascii="Calibri" w:hAnsi="Calibri"/>
          <w:sz w:val="20"/>
          <w:szCs w:val="20"/>
        </w:rPr>
      </w:pPr>
      <w:r w:rsidRPr="007B6C24">
        <w:rPr>
          <w:rFonts w:ascii="Calibri" w:hAnsi="Calibri"/>
          <w:sz w:val="20"/>
          <w:szCs w:val="20"/>
        </w:rPr>
        <w:t>LineControl.TraceID = lValue</w:t>
      </w:r>
    </w:p>
    <w:p w:rsidR="00BE0BA4" w:rsidRDefault="00BE0BA4" w:rsidP="007B6C24">
      <w:pPr>
        <w:widowControl/>
        <w:spacing w:line="276" w:lineRule="auto"/>
        <w:jc w:val="left"/>
      </w:pPr>
      <w:r w:rsidRPr="00386AD8">
        <w:t xml:space="preserve">set, </w:t>
      </w:r>
      <w:r>
        <w:t xml:space="preserve">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3857CA">
      <w:pPr>
        <w:widowControl/>
        <w:spacing w:line="276" w:lineRule="auto"/>
        <w:jc w:val="left"/>
      </w:pPr>
      <w:r w:rsidRPr="007B6C24">
        <w:t xml:space="preserve">New reading for </w:t>
      </w:r>
      <w:r w:rsidRPr="007B6C24">
        <w:rPr>
          <w:rFonts w:ascii="Calibri" w:hAnsi="Calibri"/>
          <w:sz w:val="20"/>
          <w:szCs w:val="20"/>
        </w:rPr>
        <w:t>lValue</w:t>
      </w:r>
      <w:r w:rsidRPr="007B6C24">
        <w:t xml:space="preserve"> (Long) is from 0 to 99999.</w:t>
      </w:r>
    </w:p>
    <w:p w:rsidR="00BE0BA4" w:rsidRDefault="00BE0BA4" w:rsidP="007B6C24">
      <w:pPr>
        <w:widowControl/>
        <w:spacing w:line="276" w:lineRule="auto"/>
        <w:jc w:val="left"/>
        <w:rPr>
          <w:b/>
        </w:rPr>
      </w:pPr>
      <w:r w:rsidRPr="000405FC">
        <w:rPr>
          <w:b/>
        </w:rPr>
        <w:t xml:space="preserve">Read and </w:t>
      </w:r>
      <w:r w:rsidRPr="0064164E">
        <w:rPr>
          <w:b/>
        </w:rPr>
        <w:t>Return values</w:t>
      </w:r>
    </w:p>
    <w:p w:rsidR="00BE0BA4" w:rsidRDefault="00BE0BA4" w:rsidP="007B6C24">
      <w:pPr>
        <w:widowControl/>
        <w:spacing w:line="276" w:lineRule="auto"/>
        <w:jc w:val="left"/>
      </w:pPr>
      <w:r w:rsidRPr="000405FC">
        <w:t>The property comes with a command such as</w:t>
      </w:r>
    </w:p>
    <w:p w:rsidR="00BE0BA4" w:rsidRPr="007B6C24" w:rsidRDefault="00BE0BA4" w:rsidP="00A804EB">
      <w:pPr>
        <w:widowControl/>
        <w:spacing w:line="276" w:lineRule="auto"/>
        <w:ind w:firstLine="420"/>
        <w:jc w:val="left"/>
        <w:rPr>
          <w:rFonts w:ascii="Calibri" w:hAnsi="Calibri"/>
          <w:sz w:val="20"/>
          <w:szCs w:val="20"/>
        </w:rPr>
      </w:pPr>
      <w:r w:rsidRPr="007B6C24">
        <w:rPr>
          <w:rFonts w:ascii="Calibri" w:hAnsi="Calibri"/>
          <w:sz w:val="20"/>
          <w:szCs w:val="20"/>
        </w:rPr>
        <w:t>lValue = LineControl.TraceID</w:t>
      </w:r>
    </w:p>
    <w:p w:rsidR="00BE0BA4" w:rsidRDefault="00BE0BA4" w:rsidP="007B6C24">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3857CA">
      <w:pPr>
        <w:widowControl/>
        <w:spacing w:line="276" w:lineRule="auto"/>
        <w:jc w:val="left"/>
      </w:pPr>
      <w:r w:rsidRPr="007B6C24">
        <w:rPr>
          <w:rFonts w:ascii="Calibri" w:hAnsi="Calibri"/>
          <w:sz w:val="20"/>
          <w:szCs w:val="20"/>
        </w:rPr>
        <w:t>lValue</w:t>
      </w:r>
      <w:r w:rsidRPr="007B6C24">
        <w:t xml:space="preserve"> (Long) is assigned a whole number. This reflects the current read or TraceID the test device, which has produced the record in the SQL database.</w:t>
      </w:r>
    </w:p>
    <w:p w:rsidR="00BE0BA4" w:rsidRPr="000405FC" w:rsidRDefault="00BE0BA4" w:rsidP="007B6C24">
      <w:pPr>
        <w:widowControl/>
        <w:spacing w:line="276" w:lineRule="auto"/>
        <w:jc w:val="left"/>
        <w:rPr>
          <w:b/>
        </w:rPr>
      </w:pPr>
      <w:r w:rsidRPr="000405FC">
        <w:rPr>
          <w:b/>
        </w:rPr>
        <w:t>Error</w:t>
      </w:r>
    </w:p>
    <w:p w:rsidR="00BE0BA4" w:rsidRDefault="00BE0BA4" w:rsidP="007B6C24">
      <w:pPr>
        <w:widowControl/>
        <w:spacing w:line="276" w:lineRule="auto"/>
        <w:jc w:val="left"/>
      </w:pPr>
      <w:r>
        <w:t>The property provides no error codes.</w:t>
      </w:r>
    </w:p>
    <w:p w:rsidR="00BE0BA4" w:rsidRDefault="00BE0BA4">
      <w:pPr>
        <w:widowControl/>
        <w:jc w:val="left"/>
      </w:pPr>
      <w:r>
        <w:br w:type="page"/>
      </w:r>
    </w:p>
    <w:p w:rsidR="00BE0BA4" w:rsidRDefault="00BE0BA4" w:rsidP="003857CA">
      <w:pPr>
        <w:widowControl/>
        <w:spacing w:line="276" w:lineRule="auto"/>
        <w:jc w:val="left"/>
        <w:rPr>
          <w:b/>
          <w:bCs/>
          <w:sz w:val="28"/>
          <w:szCs w:val="28"/>
        </w:rPr>
      </w:pPr>
      <w:r>
        <w:rPr>
          <w:b/>
          <w:bCs/>
          <w:sz w:val="28"/>
          <w:szCs w:val="28"/>
        </w:rPr>
        <w:t>4.3.28 Version</w:t>
      </w:r>
    </w:p>
    <w:p w:rsidR="00BE0BA4" w:rsidRDefault="00BE0BA4" w:rsidP="0009201F">
      <w:pPr>
        <w:widowControl/>
        <w:spacing w:line="276" w:lineRule="auto"/>
        <w:jc w:val="left"/>
        <w:rPr>
          <w:b/>
        </w:rPr>
      </w:pPr>
      <w:r w:rsidRPr="003A48E2">
        <w:rPr>
          <w:b/>
        </w:rPr>
        <w:t>Task</w:t>
      </w:r>
    </w:p>
    <w:p w:rsidR="00BE0BA4" w:rsidRDefault="00BE0BA4" w:rsidP="003857CA">
      <w:pPr>
        <w:widowControl/>
        <w:spacing w:line="276" w:lineRule="auto"/>
        <w:jc w:val="left"/>
      </w:pPr>
      <w:r w:rsidRPr="0009201F">
        <w:t>Skip past navigation is the program version of the Line Controller 2004 ActiveX DLL.</w:t>
      </w:r>
    </w:p>
    <w:p w:rsidR="00BE0BA4" w:rsidRPr="009D56D6" w:rsidRDefault="00BE0BA4" w:rsidP="0009201F">
      <w:pPr>
        <w:widowControl/>
        <w:spacing w:line="276" w:lineRule="auto"/>
        <w:jc w:val="left"/>
        <w:rPr>
          <w:b/>
        </w:rPr>
      </w:pPr>
      <w:r w:rsidRPr="009D56D6">
        <w:rPr>
          <w:b/>
        </w:rPr>
        <w:t>Set and valid values</w:t>
      </w:r>
    </w:p>
    <w:p w:rsidR="00BE0BA4" w:rsidRDefault="00BE0BA4" w:rsidP="003857CA">
      <w:pPr>
        <w:widowControl/>
        <w:spacing w:line="276" w:lineRule="auto"/>
        <w:jc w:val="left"/>
      </w:pPr>
      <w:r w:rsidRPr="0009201F">
        <w:t>The property can not be set.</w:t>
      </w:r>
    </w:p>
    <w:p w:rsidR="00BE0BA4" w:rsidRDefault="00BE0BA4" w:rsidP="0009201F">
      <w:pPr>
        <w:widowControl/>
        <w:spacing w:line="276" w:lineRule="auto"/>
        <w:jc w:val="left"/>
        <w:rPr>
          <w:b/>
        </w:rPr>
      </w:pPr>
      <w:r w:rsidRPr="000405FC">
        <w:rPr>
          <w:b/>
        </w:rPr>
        <w:t xml:space="preserve">Read and </w:t>
      </w:r>
      <w:r w:rsidRPr="0064164E">
        <w:rPr>
          <w:b/>
        </w:rPr>
        <w:t>Return values</w:t>
      </w:r>
    </w:p>
    <w:p w:rsidR="00BE0BA4" w:rsidRDefault="00BE0BA4" w:rsidP="0009201F">
      <w:pPr>
        <w:widowControl/>
        <w:spacing w:line="276" w:lineRule="auto"/>
        <w:jc w:val="left"/>
      </w:pPr>
      <w:r w:rsidRPr="000405FC">
        <w:t>The property comes with a command such as</w:t>
      </w:r>
    </w:p>
    <w:p w:rsidR="00BE0BA4" w:rsidRPr="0009201F" w:rsidRDefault="00BE0BA4" w:rsidP="00A804EB">
      <w:pPr>
        <w:widowControl/>
        <w:spacing w:line="276" w:lineRule="auto"/>
        <w:ind w:firstLine="420"/>
        <w:jc w:val="left"/>
        <w:rPr>
          <w:rFonts w:ascii="Calibri" w:hAnsi="Calibri"/>
          <w:sz w:val="20"/>
          <w:szCs w:val="20"/>
        </w:rPr>
      </w:pPr>
      <w:r w:rsidRPr="0009201F">
        <w:rPr>
          <w:rFonts w:ascii="Calibri" w:hAnsi="Calibri"/>
          <w:sz w:val="20"/>
          <w:szCs w:val="20"/>
        </w:rPr>
        <w:t>sValue = LineControl.Version</w:t>
      </w:r>
    </w:p>
    <w:p w:rsidR="00BE0BA4" w:rsidRDefault="00BE0BA4" w:rsidP="0009201F">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3857CA">
      <w:pPr>
        <w:widowControl/>
        <w:spacing w:line="276" w:lineRule="auto"/>
        <w:jc w:val="left"/>
      </w:pPr>
      <w:r w:rsidRPr="0009201F">
        <w:rPr>
          <w:rFonts w:ascii="Calibri" w:hAnsi="Calibri"/>
          <w:sz w:val="20"/>
          <w:szCs w:val="20"/>
        </w:rPr>
        <w:t>sValue</w:t>
      </w:r>
      <w:r w:rsidRPr="0009201F">
        <w:t xml:space="preserve"> (string) can be assigned to the program information in the following format:.. [major] [minor] [revision]</w:t>
      </w:r>
    </w:p>
    <w:p w:rsidR="00BE0BA4" w:rsidRPr="000405FC" w:rsidRDefault="00BE0BA4" w:rsidP="0009201F">
      <w:pPr>
        <w:widowControl/>
        <w:spacing w:line="276" w:lineRule="auto"/>
        <w:jc w:val="left"/>
        <w:rPr>
          <w:b/>
        </w:rPr>
      </w:pPr>
      <w:r w:rsidRPr="000405FC">
        <w:rPr>
          <w:b/>
        </w:rPr>
        <w:t>Error</w:t>
      </w:r>
    </w:p>
    <w:p w:rsidR="00BE0BA4" w:rsidRDefault="00BE0BA4" w:rsidP="0009201F">
      <w:pPr>
        <w:widowControl/>
        <w:spacing w:line="276" w:lineRule="auto"/>
        <w:jc w:val="left"/>
      </w:pPr>
      <w:r>
        <w:t>The property provides no error codes.</w:t>
      </w:r>
    </w:p>
    <w:p w:rsidR="00BE0BA4" w:rsidRDefault="00BE0BA4">
      <w:pPr>
        <w:widowControl/>
        <w:jc w:val="left"/>
      </w:pPr>
      <w:r>
        <w:br w:type="page"/>
      </w:r>
    </w:p>
    <w:p w:rsidR="00BE0BA4" w:rsidRDefault="00BE0BA4" w:rsidP="003857CA">
      <w:pPr>
        <w:widowControl/>
        <w:spacing w:line="276" w:lineRule="auto"/>
        <w:jc w:val="left"/>
        <w:rPr>
          <w:b/>
          <w:bCs/>
          <w:sz w:val="28"/>
          <w:szCs w:val="28"/>
        </w:rPr>
      </w:pPr>
      <w:r>
        <w:rPr>
          <w:b/>
          <w:bCs/>
          <w:sz w:val="28"/>
          <w:szCs w:val="28"/>
        </w:rPr>
        <w:t>4.3.29 VersionInfo</w:t>
      </w:r>
    </w:p>
    <w:p w:rsidR="00BE0BA4" w:rsidRDefault="00BE0BA4" w:rsidP="0009201F">
      <w:pPr>
        <w:widowControl/>
        <w:spacing w:line="276" w:lineRule="auto"/>
        <w:jc w:val="left"/>
        <w:rPr>
          <w:b/>
        </w:rPr>
      </w:pPr>
      <w:r w:rsidRPr="003A48E2">
        <w:rPr>
          <w:b/>
        </w:rPr>
        <w:t>Task</w:t>
      </w:r>
    </w:p>
    <w:p w:rsidR="00BE0BA4" w:rsidRDefault="00BE0BA4" w:rsidP="003857CA">
      <w:pPr>
        <w:widowControl/>
        <w:spacing w:line="276" w:lineRule="auto"/>
        <w:jc w:val="left"/>
      </w:pPr>
      <w:r w:rsidRPr="0009201F">
        <w:t>Skip past navigation program gives information (program name, version, program description, author and copyright) Line Controller 2004 ActiveX DLL.</w:t>
      </w:r>
    </w:p>
    <w:p w:rsidR="00BE0BA4" w:rsidRPr="009D56D6" w:rsidRDefault="00BE0BA4" w:rsidP="0009201F">
      <w:pPr>
        <w:widowControl/>
        <w:spacing w:line="276" w:lineRule="auto"/>
        <w:jc w:val="left"/>
        <w:rPr>
          <w:b/>
        </w:rPr>
      </w:pPr>
      <w:r w:rsidRPr="009D56D6">
        <w:rPr>
          <w:b/>
        </w:rPr>
        <w:t>Set and valid values</w:t>
      </w:r>
    </w:p>
    <w:p w:rsidR="00BE0BA4" w:rsidRDefault="00BE0BA4" w:rsidP="0009201F">
      <w:pPr>
        <w:widowControl/>
        <w:spacing w:line="276" w:lineRule="auto"/>
        <w:jc w:val="left"/>
      </w:pPr>
      <w:r w:rsidRPr="0009201F">
        <w:t>The property can not be set.</w:t>
      </w:r>
    </w:p>
    <w:p w:rsidR="00BE0BA4" w:rsidRDefault="00BE0BA4" w:rsidP="0009201F">
      <w:pPr>
        <w:widowControl/>
        <w:spacing w:line="276" w:lineRule="auto"/>
        <w:jc w:val="left"/>
        <w:rPr>
          <w:b/>
        </w:rPr>
      </w:pPr>
      <w:r w:rsidRPr="000405FC">
        <w:rPr>
          <w:b/>
        </w:rPr>
        <w:t xml:space="preserve">Read and </w:t>
      </w:r>
      <w:r w:rsidRPr="0064164E">
        <w:rPr>
          <w:b/>
        </w:rPr>
        <w:t>Return values</w:t>
      </w:r>
    </w:p>
    <w:p w:rsidR="00BE0BA4" w:rsidRDefault="00BE0BA4" w:rsidP="0009201F">
      <w:pPr>
        <w:widowControl/>
        <w:spacing w:line="276" w:lineRule="auto"/>
        <w:jc w:val="left"/>
      </w:pPr>
      <w:r w:rsidRPr="000405FC">
        <w:t>The property comes with a command such as</w:t>
      </w:r>
    </w:p>
    <w:p w:rsidR="00BE0BA4" w:rsidRPr="0009201F" w:rsidRDefault="00BE0BA4" w:rsidP="00A804EB">
      <w:pPr>
        <w:widowControl/>
        <w:spacing w:line="276" w:lineRule="auto"/>
        <w:ind w:firstLine="420"/>
        <w:jc w:val="left"/>
        <w:rPr>
          <w:rFonts w:ascii="Calibri" w:hAnsi="Calibri"/>
          <w:sz w:val="20"/>
          <w:szCs w:val="20"/>
        </w:rPr>
      </w:pPr>
      <w:r w:rsidRPr="0009201F">
        <w:rPr>
          <w:rFonts w:ascii="Calibri" w:hAnsi="Calibri"/>
          <w:sz w:val="20"/>
          <w:szCs w:val="20"/>
        </w:rPr>
        <w:t>sValue = LineControl.VersionInfo</w:t>
      </w:r>
    </w:p>
    <w:p w:rsidR="00BE0BA4" w:rsidRDefault="00BE0BA4" w:rsidP="0009201F">
      <w:pPr>
        <w:widowControl/>
        <w:spacing w:line="276" w:lineRule="auto"/>
        <w:jc w:val="left"/>
      </w:pPr>
      <w:r>
        <w:t xml:space="preserve">read, with the </w:t>
      </w:r>
      <w:r w:rsidRPr="000405FC">
        <w:rPr>
          <w:rFonts w:ascii="Calibri" w:hAnsi="Calibri"/>
          <w:sz w:val="20"/>
          <w:szCs w:val="20"/>
        </w:rPr>
        <w:t>LineControl</w:t>
      </w:r>
      <w:r w:rsidRPr="000405FC">
        <w:t xml:space="preserve"> in 4.1.2 - use the component is under MS Visual Basic fixed name</w:t>
      </w:r>
      <w:r>
        <w:t>.</w:t>
      </w:r>
    </w:p>
    <w:p w:rsidR="00BE0BA4" w:rsidRDefault="00BE0BA4" w:rsidP="0009201F">
      <w:pPr>
        <w:widowControl/>
        <w:spacing w:line="276" w:lineRule="auto"/>
        <w:jc w:val="left"/>
      </w:pPr>
      <w:r w:rsidRPr="0009201F">
        <w:rPr>
          <w:rFonts w:ascii="Calibri" w:hAnsi="Calibri"/>
          <w:sz w:val="20"/>
          <w:szCs w:val="20"/>
        </w:rPr>
        <w:t>sValue</w:t>
      </w:r>
      <w:r>
        <w:t xml:space="preserve"> (string) can be assigned to the program information in the following format:</w:t>
      </w:r>
    </w:p>
    <w:p w:rsidR="00BE0BA4" w:rsidRDefault="00BE0BA4" w:rsidP="0009201F">
      <w:pPr>
        <w:widowControl/>
        <w:spacing w:line="276" w:lineRule="auto"/>
        <w:jc w:val="left"/>
      </w:pPr>
      <w:r>
        <w:t>[Program name] + newline +"Version" + [version number (see 4.3.20 - Version Number)] + newline +[Program Description] + newline +"Author:" + [author] + newline +[Copyright].</w:t>
      </w:r>
    </w:p>
    <w:p w:rsidR="00BE0BA4" w:rsidRDefault="00BE0BA4" w:rsidP="0009201F">
      <w:pPr>
        <w:widowControl/>
        <w:spacing w:line="276" w:lineRule="auto"/>
        <w:jc w:val="left"/>
      </w:pPr>
      <w:r>
        <w:t xml:space="preserve">(All without brackets or </w:t>
      </w:r>
      <w:r w:rsidRPr="0009201F">
        <w:t>Quotation mark</w:t>
      </w:r>
      <w:r>
        <w:t>.)</w:t>
      </w:r>
    </w:p>
    <w:p w:rsidR="00BE0BA4" w:rsidRPr="000405FC" w:rsidRDefault="00BE0BA4" w:rsidP="0009201F">
      <w:pPr>
        <w:widowControl/>
        <w:spacing w:line="276" w:lineRule="auto"/>
        <w:jc w:val="left"/>
        <w:rPr>
          <w:b/>
        </w:rPr>
      </w:pPr>
      <w:r w:rsidRPr="000405FC">
        <w:rPr>
          <w:b/>
        </w:rPr>
        <w:t>Error</w:t>
      </w:r>
    </w:p>
    <w:p w:rsidR="00BE0BA4" w:rsidRDefault="00BE0BA4" w:rsidP="0009201F">
      <w:pPr>
        <w:widowControl/>
        <w:spacing w:line="276" w:lineRule="auto"/>
        <w:jc w:val="left"/>
      </w:pPr>
      <w:r>
        <w:t>The property provides no error codes.</w:t>
      </w:r>
    </w:p>
    <w:p w:rsidR="00BE0BA4" w:rsidRDefault="00BE0BA4">
      <w:pPr>
        <w:widowControl/>
        <w:jc w:val="left"/>
      </w:pPr>
      <w:r>
        <w:br w:type="page"/>
      </w:r>
    </w:p>
    <w:p w:rsidR="00BE0BA4" w:rsidRPr="0009201F" w:rsidRDefault="00BE0BA4" w:rsidP="0009201F">
      <w:pPr>
        <w:widowControl/>
        <w:spacing w:line="276" w:lineRule="auto"/>
        <w:jc w:val="left"/>
        <w:rPr>
          <w:b/>
          <w:sz w:val="32"/>
          <w:szCs w:val="32"/>
        </w:rPr>
      </w:pPr>
      <w:r w:rsidRPr="0009201F">
        <w:rPr>
          <w:b/>
          <w:sz w:val="32"/>
          <w:szCs w:val="32"/>
        </w:rPr>
        <w:t>5. The configuration files</w:t>
      </w:r>
    </w:p>
    <w:p w:rsidR="00BE0BA4" w:rsidRDefault="00BE0BA4" w:rsidP="0009201F">
      <w:pPr>
        <w:widowControl/>
        <w:spacing w:line="276" w:lineRule="auto"/>
        <w:jc w:val="left"/>
      </w:pPr>
      <w:r>
        <w:t>The warring extension uses a configuration file, the "Linecontrolling.ini"</w:t>
      </w:r>
    </w:p>
    <w:p w:rsidR="00BE0BA4" w:rsidRPr="0009201F" w:rsidRDefault="00BE0BA4" w:rsidP="0009201F">
      <w:pPr>
        <w:widowControl/>
        <w:spacing w:line="276" w:lineRule="auto"/>
        <w:jc w:val="left"/>
        <w:rPr>
          <w:b/>
          <w:sz w:val="28"/>
          <w:szCs w:val="28"/>
        </w:rPr>
      </w:pPr>
      <w:r w:rsidRPr="0009201F">
        <w:rPr>
          <w:b/>
          <w:sz w:val="28"/>
          <w:szCs w:val="28"/>
        </w:rPr>
        <w:t>5.1 Linecontrolling.ini</w:t>
      </w:r>
    </w:p>
    <w:p w:rsidR="00BE0BA4" w:rsidRDefault="00BE0BA4" w:rsidP="0009201F">
      <w:pPr>
        <w:widowControl/>
        <w:spacing w:line="276" w:lineRule="auto"/>
        <w:jc w:val="left"/>
      </w:pPr>
      <w:r>
        <w:t>In the Linecontrolling.ini the program can be configured: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085"/>
        <w:gridCol w:w="6479"/>
      </w:tblGrid>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r w:rsidRPr="00973BE5">
              <w:t>[General]</w:t>
            </w:r>
          </w:p>
        </w:tc>
        <w:tc>
          <w:tcPr>
            <w:tcW w:w="6479" w:type="dxa"/>
            <w:tcBorders>
              <w:top w:val="nil"/>
              <w:left w:val="nil"/>
              <w:bottom w:val="nil"/>
              <w:right w:val="nil"/>
            </w:tcBorders>
          </w:tcPr>
          <w:p w:rsidR="00BE0BA4" w:rsidRPr="00973BE5" w:rsidRDefault="00BE0BA4" w:rsidP="00973BE5">
            <w:pPr>
              <w:widowControl/>
              <w:spacing w:line="276" w:lineRule="auto"/>
              <w:jc w:val="left"/>
            </w:pP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r w:rsidRPr="00973BE5">
              <w:t>LogLevel=255</w:t>
            </w:r>
          </w:p>
        </w:tc>
        <w:tc>
          <w:tcPr>
            <w:tcW w:w="6479" w:type="dxa"/>
            <w:tcBorders>
              <w:top w:val="nil"/>
              <w:left w:val="nil"/>
              <w:bottom w:val="nil"/>
              <w:right w:val="nil"/>
            </w:tcBorders>
          </w:tcPr>
          <w:p w:rsidR="00BE0BA4" w:rsidRPr="00973BE5" w:rsidRDefault="00BE0BA4" w:rsidP="00973BE5">
            <w:pPr>
              <w:widowControl/>
              <w:spacing w:line="276" w:lineRule="auto"/>
              <w:jc w:val="left"/>
            </w:pPr>
            <w:r w:rsidRPr="00973BE5">
              <w:t>Sets the log level to use the DLL</w:t>
            </w: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r w:rsidRPr="00973BE5">
              <w:t>LogMax=1000000</w:t>
            </w:r>
          </w:p>
        </w:tc>
        <w:tc>
          <w:tcPr>
            <w:tcW w:w="6479" w:type="dxa"/>
            <w:tcBorders>
              <w:top w:val="nil"/>
              <w:left w:val="nil"/>
              <w:bottom w:val="nil"/>
              <w:right w:val="nil"/>
            </w:tcBorders>
          </w:tcPr>
          <w:p w:rsidR="00BE0BA4" w:rsidRPr="00973BE5" w:rsidRDefault="00BE0BA4" w:rsidP="00973BE5">
            <w:pPr>
              <w:widowControl/>
              <w:spacing w:line="276" w:lineRule="auto"/>
              <w:jc w:val="left"/>
            </w:pPr>
            <w:r w:rsidRPr="00973BE5">
              <w:t>Specifies how large is the memory limit in bytes for the log file</w:t>
            </w: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r w:rsidRPr="00973BE5">
              <w:t>LogEnabled=1</w:t>
            </w:r>
          </w:p>
        </w:tc>
        <w:tc>
          <w:tcPr>
            <w:tcW w:w="6479" w:type="dxa"/>
            <w:tcBorders>
              <w:top w:val="nil"/>
              <w:left w:val="nil"/>
              <w:bottom w:val="nil"/>
              <w:right w:val="nil"/>
            </w:tcBorders>
          </w:tcPr>
          <w:p w:rsidR="00BE0BA4" w:rsidRPr="00973BE5" w:rsidRDefault="00BE0BA4" w:rsidP="00973BE5">
            <w:pPr>
              <w:widowControl/>
              <w:spacing w:line="276" w:lineRule="auto"/>
              <w:jc w:val="left"/>
            </w:pPr>
            <w:r w:rsidRPr="00973BE5">
              <w:t>Option to enable or disable the logging function (1 = on / 0 = off)</w:t>
            </w: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r w:rsidRPr="00973BE5">
              <w:t>SERVERMODE=1</w:t>
            </w:r>
          </w:p>
        </w:tc>
        <w:tc>
          <w:tcPr>
            <w:tcW w:w="6479" w:type="dxa"/>
            <w:tcBorders>
              <w:top w:val="nil"/>
              <w:left w:val="nil"/>
              <w:bottom w:val="nil"/>
              <w:right w:val="nil"/>
            </w:tcBorders>
          </w:tcPr>
          <w:p w:rsidR="00BE0BA4" w:rsidRPr="00973BE5" w:rsidRDefault="00BE0BA4" w:rsidP="00973BE5">
            <w:pPr>
              <w:widowControl/>
              <w:spacing w:line="276" w:lineRule="auto"/>
              <w:jc w:val="left"/>
            </w:pPr>
            <w:r w:rsidRPr="00973BE5">
              <w:t>Sets the fixed server mode (0 = Stand alone mode / 1 = master-slave operation)</w:t>
            </w: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r w:rsidRPr="00973BE5">
              <w:t>UseOnlyTable=lc_table</w:t>
            </w:r>
          </w:p>
        </w:tc>
        <w:tc>
          <w:tcPr>
            <w:tcW w:w="6479" w:type="dxa"/>
            <w:tcBorders>
              <w:top w:val="nil"/>
              <w:left w:val="nil"/>
              <w:bottom w:val="nil"/>
              <w:right w:val="nil"/>
            </w:tcBorders>
          </w:tcPr>
          <w:p w:rsidR="00BE0BA4" w:rsidRPr="00973BE5" w:rsidRDefault="00BE0BA4" w:rsidP="00973BE5">
            <w:pPr>
              <w:widowControl/>
              <w:spacing w:line="276" w:lineRule="auto"/>
              <w:jc w:val="left"/>
            </w:pPr>
            <w:r w:rsidRPr="00973BE5">
              <w:t>Specifies a fixed item table instead of searching for article numbers driven tables. If not desired, this row must be omitted or no value can be defined.</w:t>
            </w: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p>
        </w:tc>
        <w:tc>
          <w:tcPr>
            <w:tcW w:w="6479" w:type="dxa"/>
            <w:tcBorders>
              <w:top w:val="nil"/>
              <w:left w:val="nil"/>
              <w:bottom w:val="nil"/>
              <w:right w:val="nil"/>
            </w:tcBorders>
          </w:tcPr>
          <w:p w:rsidR="00BE0BA4" w:rsidRPr="00973BE5" w:rsidRDefault="00BE0BA4" w:rsidP="00973BE5">
            <w:pPr>
              <w:widowControl/>
              <w:spacing w:line="276" w:lineRule="auto"/>
              <w:jc w:val="left"/>
            </w:pP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r w:rsidRPr="00973BE5">
              <w:t>[MASTERDATABASE]</w:t>
            </w:r>
          </w:p>
        </w:tc>
        <w:tc>
          <w:tcPr>
            <w:tcW w:w="6479" w:type="dxa"/>
            <w:tcBorders>
              <w:top w:val="nil"/>
              <w:left w:val="nil"/>
              <w:bottom w:val="nil"/>
              <w:right w:val="nil"/>
            </w:tcBorders>
          </w:tcPr>
          <w:p w:rsidR="00BE0BA4" w:rsidRPr="00973BE5" w:rsidRDefault="00BE0BA4" w:rsidP="00973BE5">
            <w:pPr>
              <w:widowControl/>
              <w:spacing w:line="276" w:lineRule="auto"/>
              <w:jc w:val="left"/>
            </w:pP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r w:rsidRPr="00973BE5">
              <w:t>DBSERVER=193.22.194.52</w:t>
            </w:r>
          </w:p>
        </w:tc>
        <w:tc>
          <w:tcPr>
            <w:tcW w:w="6479" w:type="dxa"/>
            <w:tcBorders>
              <w:top w:val="nil"/>
              <w:left w:val="nil"/>
              <w:bottom w:val="nil"/>
              <w:right w:val="nil"/>
            </w:tcBorders>
          </w:tcPr>
          <w:p w:rsidR="00BE0BA4" w:rsidRPr="00973BE5" w:rsidRDefault="00BE0BA4" w:rsidP="00973BE5">
            <w:pPr>
              <w:widowControl/>
              <w:spacing w:line="276" w:lineRule="auto"/>
              <w:jc w:val="left"/>
            </w:pPr>
            <w:r w:rsidRPr="00973BE5">
              <w:t>IP address of the master database server (MySQL Server)</w:t>
            </w: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r w:rsidRPr="00973BE5">
              <w:t>DBNAME=bmw_pl2</w:t>
            </w:r>
          </w:p>
        </w:tc>
        <w:tc>
          <w:tcPr>
            <w:tcW w:w="6479" w:type="dxa"/>
            <w:tcBorders>
              <w:top w:val="nil"/>
              <w:left w:val="nil"/>
              <w:bottom w:val="nil"/>
              <w:right w:val="nil"/>
            </w:tcBorders>
          </w:tcPr>
          <w:p w:rsidR="00BE0BA4" w:rsidRPr="00973BE5" w:rsidRDefault="00BE0BA4" w:rsidP="00973BE5">
            <w:pPr>
              <w:widowControl/>
              <w:spacing w:line="276" w:lineRule="auto"/>
              <w:jc w:val="left"/>
            </w:pPr>
            <w:r w:rsidRPr="00973BE5">
              <w:t>Name of the master database</w:t>
            </w: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r w:rsidRPr="00973BE5">
              <w:t>DBUSER=dbmaster</w:t>
            </w:r>
          </w:p>
        </w:tc>
        <w:tc>
          <w:tcPr>
            <w:tcW w:w="6479" w:type="dxa"/>
            <w:tcBorders>
              <w:top w:val="nil"/>
              <w:left w:val="nil"/>
              <w:bottom w:val="nil"/>
              <w:right w:val="nil"/>
            </w:tcBorders>
          </w:tcPr>
          <w:p w:rsidR="00BE0BA4" w:rsidRPr="00973BE5" w:rsidRDefault="00BE0BA4" w:rsidP="00973BE5">
            <w:pPr>
              <w:widowControl/>
              <w:spacing w:line="276" w:lineRule="auto"/>
              <w:jc w:val="left"/>
            </w:pPr>
            <w:r w:rsidRPr="00973BE5">
              <w:t>Master database user</w:t>
            </w: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r w:rsidRPr="00973BE5">
              <w:t>DBPASS=masterdb</w:t>
            </w:r>
          </w:p>
        </w:tc>
        <w:tc>
          <w:tcPr>
            <w:tcW w:w="6479" w:type="dxa"/>
            <w:tcBorders>
              <w:top w:val="nil"/>
              <w:left w:val="nil"/>
              <w:bottom w:val="nil"/>
              <w:right w:val="nil"/>
            </w:tcBorders>
          </w:tcPr>
          <w:p w:rsidR="00BE0BA4" w:rsidRPr="00973BE5" w:rsidRDefault="00BE0BA4" w:rsidP="00973BE5">
            <w:pPr>
              <w:widowControl/>
              <w:spacing w:line="276" w:lineRule="auto"/>
              <w:jc w:val="left"/>
            </w:pPr>
            <w:r w:rsidRPr="00973BE5">
              <w:t>The user master database password</w:t>
            </w: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p>
        </w:tc>
        <w:tc>
          <w:tcPr>
            <w:tcW w:w="6479" w:type="dxa"/>
            <w:tcBorders>
              <w:top w:val="nil"/>
              <w:left w:val="nil"/>
              <w:bottom w:val="nil"/>
              <w:right w:val="nil"/>
            </w:tcBorders>
          </w:tcPr>
          <w:p w:rsidR="00BE0BA4" w:rsidRPr="00973BE5" w:rsidRDefault="00BE0BA4" w:rsidP="00973BE5">
            <w:pPr>
              <w:widowControl/>
              <w:spacing w:line="276" w:lineRule="auto"/>
              <w:jc w:val="left"/>
            </w:pP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r w:rsidRPr="00973BE5">
              <w:t>[SLAVEDATABASE]</w:t>
            </w:r>
          </w:p>
        </w:tc>
        <w:tc>
          <w:tcPr>
            <w:tcW w:w="6479" w:type="dxa"/>
            <w:tcBorders>
              <w:top w:val="nil"/>
              <w:left w:val="nil"/>
              <w:bottom w:val="nil"/>
              <w:right w:val="nil"/>
            </w:tcBorders>
          </w:tcPr>
          <w:p w:rsidR="00BE0BA4" w:rsidRPr="00973BE5" w:rsidRDefault="00BE0BA4" w:rsidP="00973BE5">
            <w:pPr>
              <w:widowControl/>
              <w:spacing w:line="276" w:lineRule="auto"/>
              <w:jc w:val="left"/>
            </w:pP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r w:rsidRPr="00973BE5">
              <w:t>DBSERVER=193.22.207.49</w:t>
            </w:r>
          </w:p>
        </w:tc>
        <w:tc>
          <w:tcPr>
            <w:tcW w:w="6479" w:type="dxa"/>
            <w:tcBorders>
              <w:top w:val="nil"/>
              <w:left w:val="nil"/>
              <w:bottom w:val="nil"/>
              <w:right w:val="nil"/>
            </w:tcBorders>
          </w:tcPr>
          <w:p w:rsidR="00BE0BA4" w:rsidRPr="00973BE5" w:rsidRDefault="00BE0BA4" w:rsidP="00973BE5">
            <w:pPr>
              <w:widowControl/>
              <w:spacing w:line="276" w:lineRule="auto"/>
              <w:jc w:val="left"/>
            </w:pPr>
            <w:r w:rsidRPr="00973BE5">
              <w:t>IP address of the slave database server (MySQL Server)</w:t>
            </w: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r w:rsidRPr="00973BE5">
              <w:t>DBNAME=bmw_pl2</w:t>
            </w:r>
          </w:p>
        </w:tc>
        <w:tc>
          <w:tcPr>
            <w:tcW w:w="6479" w:type="dxa"/>
            <w:tcBorders>
              <w:top w:val="nil"/>
              <w:left w:val="nil"/>
              <w:bottom w:val="nil"/>
              <w:right w:val="nil"/>
            </w:tcBorders>
          </w:tcPr>
          <w:p w:rsidR="00BE0BA4" w:rsidRPr="00973BE5" w:rsidRDefault="00BE0BA4" w:rsidP="00973BE5">
            <w:pPr>
              <w:widowControl/>
              <w:spacing w:line="276" w:lineRule="auto"/>
              <w:jc w:val="left"/>
            </w:pPr>
            <w:r w:rsidRPr="00973BE5">
              <w:t>Name of the slave database</w:t>
            </w: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r w:rsidRPr="00973BE5">
              <w:t>DBUSER=dbslave</w:t>
            </w:r>
          </w:p>
        </w:tc>
        <w:tc>
          <w:tcPr>
            <w:tcW w:w="6479" w:type="dxa"/>
            <w:tcBorders>
              <w:top w:val="nil"/>
              <w:left w:val="nil"/>
              <w:bottom w:val="nil"/>
              <w:right w:val="nil"/>
            </w:tcBorders>
          </w:tcPr>
          <w:p w:rsidR="00BE0BA4" w:rsidRPr="00973BE5" w:rsidRDefault="00BE0BA4" w:rsidP="00973BE5">
            <w:pPr>
              <w:widowControl/>
              <w:spacing w:line="276" w:lineRule="auto"/>
              <w:jc w:val="left"/>
            </w:pPr>
            <w:r w:rsidRPr="00973BE5">
              <w:t>slave database user</w:t>
            </w: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r w:rsidRPr="00973BE5">
              <w:t>DBPASS=slavedb</w:t>
            </w:r>
          </w:p>
        </w:tc>
        <w:tc>
          <w:tcPr>
            <w:tcW w:w="6479" w:type="dxa"/>
            <w:tcBorders>
              <w:top w:val="nil"/>
              <w:left w:val="nil"/>
              <w:bottom w:val="nil"/>
              <w:right w:val="nil"/>
            </w:tcBorders>
          </w:tcPr>
          <w:p w:rsidR="00BE0BA4" w:rsidRPr="00973BE5" w:rsidRDefault="00BE0BA4" w:rsidP="00973BE5">
            <w:pPr>
              <w:widowControl/>
              <w:spacing w:line="276" w:lineRule="auto"/>
              <w:jc w:val="left"/>
            </w:pPr>
            <w:r w:rsidRPr="00973BE5">
              <w:t>The user slave database password</w:t>
            </w: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p>
        </w:tc>
        <w:tc>
          <w:tcPr>
            <w:tcW w:w="6479" w:type="dxa"/>
            <w:tcBorders>
              <w:top w:val="nil"/>
              <w:left w:val="nil"/>
              <w:bottom w:val="nil"/>
              <w:right w:val="nil"/>
            </w:tcBorders>
          </w:tcPr>
          <w:p w:rsidR="00BE0BA4" w:rsidRPr="00973BE5" w:rsidRDefault="00BE0BA4" w:rsidP="00973BE5">
            <w:pPr>
              <w:widowControl/>
              <w:spacing w:line="276" w:lineRule="auto"/>
              <w:jc w:val="left"/>
            </w:pP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r w:rsidRPr="00973BE5">
              <w:t>[SETTINGS_TEST]</w:t>
            </w:r>
          </w:p>
        </w:tc>
        <w:tc>
          <w:tcPr>
            <w:tcW w:w="6479" w:type="dxa"/>
            <w:tcBorders>
              <w:top w:val="nil"/>
              <w:left w:val="nil"/>
              <w:bottom w:val="nil"/>
              <w:right w:val="nil"/>
            </w:tcBorders>
          </w:tcPr>
          <w:p w:rsidR="00BE0BA4" w:rsidRPr="00973BE5" w:rsidRDefault="00BE0BA4" w:rsidP="00973BE5">
            <w:pPr>
              <w:widowControl/>
              <w:spacing w:line="276" w:lineRule="auto"/>
              <w:jc w:val="left"/>
            </w:pPr>
            <w:r w:rsidRPr="00973BE5">
              <w:t>Test area, which contains all the required information to ensure the concatenation note.</w:t>
            </w: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r w:rsidRPr="00973BE5">
              <w:t>PREVIOUS_TEST=ICT;FSH</w:t>
            </w:r>
          </w:p>
        </w:tc>
        <w:tc>
          <w:tcPr>
            <w:tcW w:w="6479" w:type="dxa"/>
            <w:tcBorders>
              <w:top w:val="nil"/>
              <w:left w:val="nil"/>
              <w:bottom w:val="nil"/>
              <w:right w:val="nil"/>
            </w:tcBorders>
          </w:tcPr>
          <w:p w:rsidR="00BE0BA4" w:rsidRPr="00973BE5" w:rsidRDefault="00BE0BA4" w:rsidP="00973BE5">
            <w:pPr>
              <w:widowControl/>
              <w:spacing w:line="276" w:lineRule="auto"/>
              <w:jc w:val="left"/>
            </w:pPr>
            <w:r w:rsidRPr="00973BE5">
              <w:t>Sets the previous tests. Usually at least 3 characters can be used for a test. All tests specified here must be carried out with good results.</w:t>
            </w: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p>
        </w:tc>
        <w:tc>
          <w:tcPr>
            <w:tcW w:w="6479" w:type="dxa"/>
            <w:tcBorders>
              <w:top w:val="nil"/>
              <w:left w:val="nil"/>
              <w:bottom w:val="nil"/>
              <w:right w:val="nil"/>
            </w:tcBorders>
          </w:tcPr>
          <w:p w:rsidR="00BE0BA4" w:rsidRPr="00973BE5" w:rsidRDefault="00BE0BA4" w:rsidP="00973BE5">
            <w:pPr>
              <w:widowControl/>
              <w:spacing w:line="276" w:lineRule="auto"/>
              <w:jc w:val="left"/>
            </w:pP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r w:rsidRPr="00973BE5">
              <w:t>SEARCH_MODE=0</w:t>
            </w:r>
          </w:p>
        </w:tc>
        <w:tc>
          <w:tcPr>
            <w:tcW w:w="6479" w:type="dxa"/>
            <w:tcBorders>
              <w:top w:val="nil"/>
              <w:left w:val="nil"/>
              <w:bottom w:val="nil"/>
              <w:right w:val="nil"/>
            </w:tcBorders>
          </w:tcPr>
          <w:p w:rsidR="00BE0BA4" w:rsidRPr="00973BE5" w:rsidRDefault="00BE0BA4" w:rsidP="00973BE5">
            <w:pPr>
              <w:widowControl/>
              <w:spacing w:line="276" w:lineRule="auto"/>
              <w:jc w:val="left"/>
            </w:pPr>
            <w:r w:rsidRPr="00973BE5">
              <w:t>Several tests are to be separated by a semicolon. If no previous test exists, or is no need to specify is "NONE".</w:t>
            </w:r>
          </w:p>
          <w:p w:rsidR="00BE0BA4" w:rsidRPr="00973BE5" w:rsidRDefault="00BE0BA4" w:rsidP="00973BE5">
            <w:pPr>
              <w:widowControl/>
              <w:spacing w:line="276" w:lineRule="auto"/>
              <w:jc w:val="left"/>
            </w:pPr>
            <w:r w:rsidRPr="00973BE5">
              <w:t>SEARCH_MODE = 0</w:t>
            </w:r>
          </w:p>
          <w:p w:rsidR="00BE0BA4" w:rsidRPr="00973BE5" w:rsidRDefault="00BE0BA4" w:rsidP="00973BE5">
            <w:pPr>
              <w:widowControl/>
              <w:spacing w:line="276" w:lineRule="auto"/>
              <w:jc w:val="left"/>
            </w:pPr>
            <w:r w:rsidRPr="00973BE5">
              <w:t>Search mode for previous tests:</w:t>
            </w:r>
          </w:p>
          <w:p w:rsidR="00BE0BA4" w:rsidRPr="00973BE5" w:rsidRDefault="00BE0BA4" w:rsidP="00973BE5">
            <w:pPr>
              <w:widowControl/>
              <w:spacing w:line="276" w:lineRule="auto"/>
              <w:jc w:val="left"/>
            </w:pPr>
            <w:r w:rsidRPr="00973BE5">
              <w:t>0 = all must be well carried out</w:t>
            </w:r>
          </w:p>
          <w:p w:rsidR="00BE0BA4" w:rsidRPr="00973BE5" w:rsidRDefault="00BE0BA4" w:rsidP="00973BE5">
            <w:pPr>
              <w:widowControl/>
              <w:spacing w:line="276" w:lineRule="auto"/>
              <w:jc w:val="left"/>
            </w:pPr>
            <w:r w:rsidRPr="00973BE5">
              <w:t>1 = as 0 + order must be maintained</w:t>
            </w:r>
          </w:p>
          <w:p w:rsidR="00BE0BA4" w:rsidRPr="00973BE5" w:rsidRDefault="00BE0BA4" w:rsidP="00973BE5">
            <w:pPr>
              <w:widowControl/>
              <w:spacing w:line="276" w:lineRule="auto"/>
              <w:jc w:val="left"/>
            </w:pPr>
            <w:r w:rsidRPr="00973BE5">
              <w:t>2 = as 1 + test must be run in the correct sequence one after the other</w:t>
            </w:r>
          </w:p>
          <w:p w:rsidR="00BE0BA4" w:rsidRPr="00973BE5" w:rsidRDefault="00BE0BA4" w:rsidP="00973BE5">
            <w:pPr>
              <w:widowControl/>
              <w:spacing w:line="276" w:lineRule="auto"/>
              <w:jc w:val="left"/>
            </w:pPr>
            <w:r w:rsidRPr="00973BE5">
              <w:t>have been carried out</w:t>
            </w:r>
          </w:p>
          <w:p w:rsidR="00BE0BA4" w:rsidRPr="00973BE5" w:rsidRDefault="00BE0BA4" w:rsidP="00973BE5">
            <w:pPr>
              <w:widowControl/>
              <w:spacing w:line="276" w:lineRule="auto"/>
              <w:jc w:val="left"/>
            </w:pPr>
            <w:r w:rsidRPr="00973BE5">
              <w:t>3 = as 2 + test must be run in the correct sequence one after the other</w:t>
            </w:r>
          </w:p>
          <w:p w:rsidR="00BE0BA4" w:rsidRPr="00973BE5" w:rsidRDefault="00BE0BA4" w:rsidP="00973BE5">
            <w:pPr>
              <w:widowControl/>
              <w:spacing w:line="276" w:lineRule="auto"/>
              <w:jc w:val="left"/>
            </w:pPr>
            <w:r w:rsidRPr="00973BE5">
              <w:t>have been carried out, and be the last test</w:t>
            </w: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r w:rsidRPr="00973BE5">
              <w:t>CURRENT_TEST=PRE</w:t>
            </w:r>
          </w:p>
        </w:tc>
        <w:tc>
          <w:tcPr>
            <w:tcW w:w="6479" w:type="dxa"/>
            <w:tcBorders>
              <w:top w:val="nil"/>
              <w:left w:val="nil"/>
              <w:bottom w:val="nil"/>
              <w:right w:val="nil"/>
            </w:tcBorders>
          </w:tcPr>
          <w:p w:rsidR="00BE0BA4" w:rsidRPr="00973BE5" w:rsidRDefault="00BE0BA4" w:rsidP="00973BE5">
            <w:pPr>
              <w:widowControl/>
              <w:spacing w:line="276" w:lineRule="auto"/>
              <w:jc w:val="left"/>
            </w:pPr>
            <w:r w:rsidRPr="00973BE5">
              <w:t>Sets the current test, usually a string of at least 3 characters will also be used here.</w:t>
            </w: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r w:rsidRPr="00973BE5">
              <w:t>MARK_AFTER_TEST=NO</w:t>
            </w:r>
          </w:p>
        </w:tc>
        <w:tc>
          <w:tcPr>
            <w:tcW w:w="6479" w:type="dxa"/>
            <w:tcBorders>
              <w:top w:val="nil"/>
              <w:left w:val="nil"/>
              <w:bottom w:val="nil"/>
              <w:right w:val="nil"/>
            </w:tcBorders>
          </w:tcPr>
          <w:p w:rsidR="00BE0BA4" w:rsidRPr="00973BE5" w:rsidRDefault="00BE0BA4" w:rsidP="00973BE5">
            <w:pPr>
              <w:widowControl/>
              <w:spacing w:line="276" w:lineRule="auto"/>
              <w:jc w:val="left"/>
            </w:pPr>
            <w:r w:rsidRPr="00973BE5">
              <w:t>Determines whether all process steps are to be marked after successful testing. By this mark of process steps, automatic storage, deletion or export is possible.</w:t>
            </w:r>
          </w:p>
        </w:tc>
      </w:tr>
      <w:tr w:rsidR="00BE0BA4" w:rsidRPr="00973BE5" w:rsidTr="00680165">
        <w:tc>
          <w:tcPr>
            <w:tcW w:w="3085" w:type="dxa"/>
            <w:tcBorders>
              <w:top w:val="nil"/>
              <w:left w:val="nil"/>
              <w:bottom w:val="nil"/>
              <w:right w:val="nil"/>
            </w:tcBorders>
          </w:tcPr>
          <w:p w:rsidR="00BE0BA4" w:rsidRPr="00973BE5" w:rsidRDefault="00BE0BA4" w:rsidP="00973BE5">
            <w:pPr>
              <w:widowControl/>
              <w:spacing w:line="276" w:lineRule="auto"/>
              <w:jc w:val="left"/>
            </w:pPr>
            <w:r w:rsidRPr="00973BE5">
              <w:t>UseOnlyTable=lc_table</w:t>
            </w:r>
          </w:p>
        </w:tc>
        <w:tc>
          <w:tcPr>
            <w:tcW w:w="6479" w:type="dxa"/>
            <w:tcBorders>
              <w:top w:val="nil"/>
              <w:left w:val="nil"/>
              <w:bottom w:val="nil"/>
              <w:right w:val="nil"/>
            </w:tcBorders>
          </w:tcPr>
          <w:p w:rsidR="00BE0BA4" w:rsidRPr="00973BE5" w:rsidRDefault="00BE0BA4" w:rsidP="00973BE5">
            <w:pPr>
              <w:widowControl/>
              <w:spacing w:line="276" w:lineRule="auto"/>
              <w:jc w:val="left"/>
            </w:pPr>
            <w:r w:rsidRPr="00973BE5">
              <w:t>Specifies a fixed inspires this Article Table section, rather than searching for article numbers driven tables. If not desired, this row must be omitted or no value can be defined. Overrides the global setting in [General] section.</w:t>
            </w:r>
          </w:p>
        </w:tc>
      </w:tr>
    </w:tbl>
    <w:p w:rsidR="00BE0BA4" w:rsidRDefault="00BE0BA4" w:rsidP="0009201F">
      <w:pPr>
        <w:widowControl/>
        <w:spacing w:line="276" w:lineRule="auto"/>
        <w:jc w:val="left"/>
      </w:pPr>
    </w:p>
    <w:p w:rsidR="00BE0BA4" w:rsidRDefault="00BE0BA4">
      <w:pPr>
        <w:widowControl/>
        <w:jc w:val="left"/>
      </w:pPr>
      <w:r>
        <w:br w:type="page"/>
      </w:r>
    </w:p>
    <w:p w:rsidR="00BE0BA4" w:rsidRPr="00352D72" w:rsidRDefault="00BE0BA4" w:rsidP="00352D72">
      <w:pPr>
        <w:widowControl/>
        <w:spacing w:line="276" w:lineRule="auto"/>
        <w:jc w:val="left"/>
        <w:rPr>
          <w:b/>
          <w:sz w:val="32"/>
          <w:szCs w:val="32"/>
        </w:rPr>
      </w:pPr>
      <w:bookmarkStart w:id="0" w:name="_GoBack"/>
      <w:r w:rsidRPr="00352D72">
        <w:rPr>
          <w:b/>
          <w:sz w:val="32"/>
          <w:szCs w:val="32"/>
        </w:rPr>
        <w:t>6 Uninstall</w:t>
      </w:r>
    </w:p>
    <w:bookmarkEnd w:id="0"/>
    <w:p w:rsidR="00BE0BA4" w:rsidRDefault="00BE0BA4" w:rsidP="00352D72">
      <w:pPr>
        <w:widowControl/>
        <w:spacing w:line="276" w:lineRule="auto"/>
        <w:jc w:val="left"/>
      </w:pPr>
      <w:r>
        <w:t>Remove the program using the Control Panel. Choose from the software point, the entry line controller DLL 2004 and click Remove. Since during the program execution may log files were created, the uninstaller does not always remove all of them capable of. So, delete any remaining files in the installation directory manually.</w:t>
      </w:r>
    </w:p>
    <w:p w:rsidR="00BE0BA4" w:rsidRPr="003D62D4" w:rsidRDefault="00BE0BA4" w:rsidP="00352D72">
      <w:pPr>
        <w:widowControl/>
        <w:spacing w:line="276" w:lineRule="auto"/>
        <w:jc w:val="left"/>
      </w:pPr>
      <w:r>
        <w:t>Another option is to call the setup and then select the menu item "Program removes them."</w:t>
      </w:r>
    </w:p>
    <w:sectPr w:rsidR="00BE0BA4" w:rsidRPr="003D62D4" w:rsidSect="00C34824">
      <w:headerReference w:type="default" r:id="rId9"/>
      <w:pgSz w:w="11900" w:h="16840"/>
      <w:pgMar w:top="1134" w:right="1134" w:bottom="1077"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0BA4" w:rsidRDefault="00BE0BA4">
      <w:r>
        <w:separator/>
      </w:r>
    </w:p>
  </w:endnote>
  <w:endnote w:type="continuationSeparator" w:id="1">
    <w:p w:rsidR="00BE0BA4" w:rsidRDefault="00BE0B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Heiti SC Light">
    <w:panose1 w:val="00000000000000000000"/>
    <w:charset w:val="50"/>
    <w:family w:val="auto"/>
    <w:notTrueType/>
    <w:pitch w:val="variable"/>
    <w:sig w:usb0="00000001"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昒? 瀡?"/>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0BA4" w:rsidRDefault="00BE0BA4">
      <w:r>
        <w:separator/>
      </w:r>
    </w:p>
  </w:footnote>
  <w:footnote w:type="continuationSeparator" w:id="1">
    <w:p w:rsidR="00BE0BA4" w:rsidRDefault="00BE0B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BA4" w:rsidRPr="002771CE" w:rsidRDefault="00BE0BA4" w:rsidP="002771CE">
    <w:pPr>
      <w:pStyle w:val="Header"/>
      <w:jc w:val="both"/>
    </w:pPr>
    <w:r w:rsidRPr="002771CE">
      <w:rPr>
        <w:sz w:val="21"/>
        <w:szCs w:val="21"/>
      </w:rPr>
      <w:t>Program Documentation LineController 2004 ActiveX-DLL</w:t>
    </w:r>
    <w:r>
      <w:rPr>
        <w:sz w:val="28"/>
        <w:szCs w:val="28"/>
      </w:rPr>
      <w:t xml:space="preserve">                       </w:t>
    </w:r>
    <w:r w:rsidRPr="002771C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5pt;height:9.75pt">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C0C59"/>
    <w:multiLevelType w:val="multilevel"/>
    <w:tmpl w:val="D18A5A5E"/>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200"/>
  <w:displayHorizontalDrawingGridEvery w:val="0"/>
  <w:displayVerticalDrawingGridEvery w:val="2"/>
  <w:characterSpacingControl w:val="compressPunctuation"/>
  <w:noLineBreaksAfter w:lang="zh-CN" w:val="$([{£¥·‘“〈《「『【〔〖〝﹙﹛﹝＄（．［｛￡￥"/>
  <w:noLineBreaksBefore w:lang="zh-CN" w:val="!%),.:;&gt;?]}¢¨°·ˇˉ―‖’”…‰′″›℃∶、。〃〉》」』】〕〗〞︶︺︾﹀﹄﹚﹜﹞！＂％＇），．：；？］｀｜｝～￠"/>
  <w:savePreviewPicture/>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7AE3"/>
    <w:rsid w:val="000054A3"/>
    <w:rsid w:val="00012702"/>
    <w:rsid w:val="00017E65"/>
    <w:rsid w:val="000223C1"/>
    <w:rsid w:val="000405FC"/>
    <w:rsid w:val="000441C0"/>
    <w:rsid w:val="00044670"/>
    <w:rsid w:val="0004728E"/>
    <w:rsid w:val="000554CB"/>
    <w:rsid w:val="00056F4B"/>
    <w:rsid w:val="00060F48"/>
    <w:rsid w:val="00090A30"/>
    <w:rsid w:val="0009201F"/>
    <w:rsid w:val="000A2E1E"/>
    <w:rsid w:val="000F4B47"/>
    <w:rsid w:val="0010382F"/>
    <w:rsid w:val="00114DE5"/>
    <w:rsid w:val="001539A7"/>
    <w:rsid w:val="001A0146"/>
    <w:rsid w:val="001B5192"/>
    <w:rsid w:val="001B7D7A"/>
    <w:rsid w:val="001E0D6A"/>
    <w:rsid w:val="001F581C"/>
    <w:rsid w:val="00203D2B"/>
    <w:rsid w:val="00213297"/>
    <w:rsid w:val="00237368"/>
    <w:rsid w:val="00240F74"/>
    <w:rsid w:val="002602E5"/>
    <w:rsid w:val="002646BC"/>
    <w:rsid w:val="002771CE"/>
    <w:rsid w:val="00282E9A"/>
    <w:rsid w:val="00292981"/>
    <w:rsid w:val="00292D44"/>
    <w:rsid w:val="00293D1E"/>
    <w:rsid w:val="002A01F7"/>
    <w:rsid w:val="002A04BA"/>
    <w:rsid w:val="002C7936"/>
    <w:rsid w:val="002E4616"/>
    <w:rsid w:val="00314407"/>
    <w:rsid w:val="00340F81"/>
    <w:rsid w:val="00341CAD"/>
    <w:rsid w:val="00352D72"/>
    <w:rsid w:val="003857CA"/>
    <w:rsid w:val="00386AD8"/>
    <w:rsid w:val="003A48E2"/>
    <w:rsid w:val="003C0738"/>
    <w:rsid w:val="003C16F1"/>
    <w:rsid w:val="003D62D4"/>
    <w:rsid w:val="004103A1"/>
    <w:rsid w:val="00417D91"/>
    <w:rsid w:val="004517D9"/>
    <w:rsid w:val="004573B6"/>
    <w:rsid w:val="00461A21"/>
    <w:rsid w:val="00487A00"/>
    <w:rsid w:val="004A0CB2"/>
    <w:rsid w:val="004A473E"/>
    <w:rsid w:val="004D31F0"/>
    <w:rsid w:val="004E351E"/>
    <w:rsid w:val="00504E53"/>
    <w:rsid w:val="0051270F"/>
    <w:rsid w:val="005A2B31"/>
    <w:rsid w:val="005D178E"/>
    <w:rsid w:val="005E76F0"/>
    <w:rsid w:val="006146C0"/>
    <w:rsid w:val="0064164E"/>
    <w:rsid w:val="006468B1"/>
    <w:rsid w:val="006568AF"/>
    <w:rsid w:val="0066265E"/>
    <w:rsid w:val="006670FA"/>
    <w:rsid w:val="00673608"/>
    <w:rsid w:val="00680165"/>
    <w:rsid w:val="0069123E"/>
    <w:rsid w:val="006A4F07"/>
    <w:rsid w:val="006E40F3"/>
    <w:rsid w:val="006E5D08"/>
    <w:rsid w:val="006F68C5"/>
    <w:rsid w:val="0070690B"/>
    <w:rsid w:val="00710061"/>
    <w:rsid w:val="00713550"/>
    <w:rsid w:val="00717AE8"/>
    <w:rsid w:val="0073369B"/>
    <w:rsid w:val="00764492"/>
    <w:rsid w:val="0077380B"/>
    <w:rsid w:val="007A558D"/>
    <w:rsid w:val="007B6C24"/>
    <w:rsid w:val="007D5171"/>
    <w:rsid w:val="007D6CB0"/>
    <w:rsid w:val="00843236"/>
    <w:rsid w:val="0086232A"/>
    <w:rsid w:val="008866E4"/>
    <w:rsid w:val="00886E5D"/>
    <w:rsid w:val="00890DBB"/>
    <w:rsid w:val="00894CD0"/>
    <w:rsid w:val="008A4D1D"/>
    <w:rsid w:val="008B2E5C"/>
    <w:rsid w:val="008B7FD7"/>
    <w:rsid w:val="008D12CF"/>
    <w:rsid w:val="008E01F6"/>
    <w:rsid w:val="008F262C"/>
    <w:rsid w:val="00907284"/>
    <w:rsid w:val="00947940"/>
    <w:rsid w:val="00954C5A"/>
    <w:rsid w:val="00965E53"/>
    <w:rsid w:val="00970525"/>
    <w:rsid w:val="00973BE5"/>
    <w:rsid w:val="009A1D68"/>
    <w:rsid w:val="009A52D4"/>
    <w:rsid w:val="009B4FAB"/>
    <w:rsid w:val="009C7E5A"/>
    <w:rsid w:val="009D56D6"/>
    <w:rsid w:val="009E66AD"/>
    <w:rsid w:val="009E70CA"/>
    <w:rsid w:val="00A00C40"/>
    <w:rsid w:val="00A07779"/>
    <w:rsid w:val="00A139AD"/>
    <w:rsid w:val="00A3026F"/>
    <w:rsid w:val="00A45BF8"/>
    <w:rsid w:val="00A476D5"/>
    <w:rsid w:val="00A804EB"/>
    <w:rsid w:val="00A84CBC"/>
    <w:rsid w:val="00AA1416"/>
    <w:rsid w:val="00AC65E5"/>
    <w:rsid w:val="00AD03C7"/>
    <w:rsid w:val="00AE549D"/>
    <w:rsid w:val="00B0147D"/>
    <w:rsid w:val="00B0261D"/>
    <w:rsid w:val="00B07965"/>
    <w:rsid w:val="00B1414B"/>
    <w:rsid w:val="00B14C40"/>
    <w:rsid w:val="00B243A7"/>
    <w:rsid w:val="00B45235"/>
    <w:rsid w:val="00B506A0"/>
    <w:rsid w:val="00B53ED3"/>
    <w:rsid w:val="00BA021E"/>
    <w:rsid w:val="00BB02F1"/>
    <w:rsid w:val="00BC39BD"/>
    <w:rsid w:val="00BD0701"/>
    <w:rsid w:val="00BD157A"/>
    <w:rsid w:val="00BD3AFA"/>
    <w:rsid w:val="00BE0BA4"/>
    <w:rsid w:val="00BE376D"/>
    <w:rsid w:val="00BE6669"/>
    <w:rsid w:val="00BF781C"/>
    <w:rsid w:val="00C34824"/>
    <w:rsid w:val="00C804EB"/>
    <w:rsid w:val="00CB5254"/>
    <w:rsid w:val="00CC6B72"/>
    <w:rsid w:val="00D56A55"/>
    <w:rsid w:val="00D76FDA"/>
    <w:rsid w:val="00D93FA8"/>
    <w:rsid w:val="00DA3856"/>
    <w:rsid w:val="00DB419C"/>
    <w:rsid w:val="00DC666A"/>
    <w:rsid w:val="00DD4EC4"/>
    <w:rsid w:val="00DE692E"/>
    <w:rsid w:val="00DF6D3D"/>
    <w:rsid w:val="00E11931"/>
    <w:rsid w:val="00E11D53"/>
    <w:rsid w:val="00E25163"/>
    <w:rsid w:val="00EE1DF5"/>
    <w:rsid w:val="00F4114D"/>
    <w:rsid w:val="00F419CC"/>
    <w:rsid w:val="00F555F5"/>
    <w:rsid w:val="00F57AE3"/>
    <w:rsid w:val="00F84B9B"/>
    <w:rsid w:val="00FD0844"/>
    <w:rsid w:val="00FD271F"/>
    <w:rsid w:val="00FD54A8"/>
    <w:rsid w:val="00FE3779"/>
    <w:rsid w:val="00FE4AF5"/>
    <w:rsid w:val="00FF042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宋体" w:hAnsi="Cambria"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9A7"/>
    <w:pPr>
      <w:widowControl w:val="0"/>
      <w:jc w:val="both"/>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57AE3"/>
    <w:pPr>
      <w:ind w:firstLineChars="200" w:firstLine="420"/>
    </w:pPr>
  </w:style>
  <w:style w:type="table" w:styleId="TableGrid">
    <w:name w:val="Table Grid"/>
    <w:basedOn w:val="TableNormal"/>
    <w:uiPriority w:val="99"/>
    <w:rsid w:val="00F57AE3"/>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2A04BA"/>
    <w:rPr>
      <w:rFonts w:ascii="Heiti SC Light" w:eastAsia="Times New Roman"/>
      <w:sz w:val="18"/>
      <w:szCs w:val="18"/>
    </w:rPr>
  </w:style>
  <w:style w:type="character" w:customStyle="1" w:styleId="BalloonTextChar">
    <w:name w:val="Balloon Text Char"/>
    <w:basedOn w:val="DefaultParagraphFont"/>
    <w:link w:val="BalloonText"/>
    <w:uiPriority w:val="99"/>
    <w:semiHidden/>
    <w:locked/>
    <w:rsid w:val="002A04BA"/>
    <w:rPr>
      <w:rFonts w:ascii="Heiti SC Light" w:eastAsia="Times New Roman" w:cs="Times New Roman"/>
      <w:sz w:val="18"/>
      <w:szCs w:val="18"/>
    </w:rPr>
  </w:style>
  <w:style w:type="paragraph" w:styleId="HTMLPreformatted">
    <w:name w:val="HTML Preformatted"/>
    <w:basedOn w:val="Normal"/>
    <w:link w:val="HTMLPreformattedChar"/>
    <w:uiPriority w:val="99"/>
    <w:semiHidden/>
    <w:rsid w:val="00417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PreformattedChar">
    <w:name w:val="HTML Preformatted Char"/>
    <w:basedOn w:val="DefaultParagraphFont"/>
    <w:link w:val="HTMLPreformatted"/>
    <w:uiPriority w:val="99"/>
    <w:semiHidden/>
    <w:locked/>
    <w:rsid w:val="00417D91"/>
    <w:rPr>
      <w:rFonts w:ascii="Courier" w:hAnsi="Courier" w:cs="Courier"/>
      <w:kern w:val="0"/>
      <w:sz w:val="20"/>
      <w:szCs w:val="20"/>
    </w:rPr>
  </w:style>
  <w:style w:type="paragraph" w:customStyle="1" w:styleId="Default">
    <w:name w:val="Default"/>
    <w:uiPriority w:val="99"/>
    <w:rsid w:val="00970525"/>
    <w:pPr>
      <w:autoSpaceDE w:val="0"/>
      <w:autoSpaceDN w:val="0"/>
      <w:adjustRightInd w:val="0"/>
    </w:pPr>
    <w:rPr>
      <w:rFonts w:ascii="Arial" w:hAnsi="Arial" w:cs="Arial"/>
      <w:color w:val="000000"/>
      <w:kern w:val="0"/>
      <w:sz w:val="24"/>
      <w:szCs w:val="24"/>
    </w:rPr>
  </w:style>
  <w:style w:type="paragraph" w:styleId="Header">
    <w:name w:val="header"/>
    <w:basedOn w:val="Normal"/>
    <w:link w:val="HeaderChar"/>
    <w:uiPriority w:val="99"/>
    <w:rsid w:val="002771C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BC582C"/>
    <w:rPr>
      <w:sz w:val="18"/>
      <w:szCs w:val="18"/>
    </w:rPr>
  </w:style>
  <w:style w:type="paragraph" w:styleId="Footer">
    <w:name w:val="footer"/>
    <w:basedOn w:val="Normal"/>
    <w:link w:val="FooterChar"/>
    <w:uiPriority w:val="99"/>
    <w:rsid w:val="002771C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BC582C"/>
    <w:rPr>
      <w:sz w:val="18"/>
      <w:szCs w:val="18"/>
    </w:rPr>
  </w:style>
</w:styles>
</file>

<file path=word/webSettings.xml><?xml version="1.0" encoding="utf-8"?>
<w:webSettings xmlns:r="http://schemas.openxmlformats.org/officeDocument/2006/relationships" xmlns:w="http://schemas.openxmlformats.org/wordprocessingml/2006/main">
  <w:divs>
    <w:div w:id="1327827650">
      <w:marLeft w:val="0"/>
      <w:marRight w:val="0"/>
      <w:marTop w:val="0"/>
      <w:marBottom w:val="0"/>
      <w:divBdr>
        <w:top w:val="none" w:sz="0" w:space="0" w:color="auto"/>
        <w:left w:val="none" w:sz="0" w:space="0" w:color="auto"/>
        <w:bottom w:val="none" w:sz="0" w:space="0" w:color="auto"/>
        <w:right w:val="none" w:sz="0" w:space="0" w:color="auto"/>
      </w:divBdr>
    </w:div>
    <w:div w:id="1327827651">
      <w:marLeft w:val="0"/>
      <w:marRight w:val="0"/>
      <w:marTop w:val="0"/>
      <w:marBottom w:val="0"/>
      <w:divBdr>
        <w:top w:val="none" w:sz="0" w:space="0" w:color="auto"/>
        <w:left w:val="none" w:sz="0" w:space="0" w:color="auto"/>
        <w:bottom w:val="none" w:sz="0" w:space="0" w:color="auto"/>
        <w:right w:val="none" w:sz="0" w:space="0" w:color="auto"/>
      </w:divBdr>
    </w:div>
    <w:div w:id="1327827652">
      <w:marLeft w:val="0"/>
      <w:marRight w:val="0"/>
      <w:marTop w:val="0"/>
      <w:marBottom w:val="0"/>
      <w:divBdr>
        <w:top w:val="none" w:sz="0" w:space="0" w:color="auto"/>
        <w:left w:val="none" w:sz="0" w:space="0" w:color="auto"/>
        <w:bottom w:val="none" w:sz="0" w:space="0" w:color="auto"/>
        <w:right w:val="none" w:sz="0" w:space="0" w:color="auto"/>
      </w:divBdr>
    </w:div>
    <w:div w:id="1327827653">
      <w:marLeft w:val="0"/>
      <w:marRight w:val="0"/>
      <w:marTop w:val="0"/>
      <w:marBottom w:val="0"/>
      <w:divBdr>
        <w:top w:val="none" w:sz="0" w:space="0" w:color="auto"/>
        <w:left w:val="none" w:sz="0" w:space="0" w:color="auto"/>
        <w:bottom w:val="none" w:sz="0" w:space="0" w:color="auto"/>
        <w:right w:val="none" w:sz="0" w:space="0" w:color="auto"/>
      </w:divBdr>
    </w:div>
    <w:div w:id="1327827654">
      <w:marLeft w:val="0"/>
      <w:marRight w:val="0"/>
      <w:marTop w:val="0"/>
      <w:marBottom w:val="0"/>
      <w:divBdr>
        <w:top w:val="none" w:sz="0" w:space="0" w:color="auto"/>
        <w:left w:val="none" w:sz="0" w:space="0" w:color="auto"/>
        <w:bottom w:val="none" w:sz="0" w:space="0" w:color="auto"/>
        <w:right w:val="none" w:sz="0" w:space="0" w:color="auto"/>
      </w:divBdr>
    </w:div>
    <w:div w:id="1327827655">
      <w:marLeft w:val="0"/>
      <w:marRight w:val="0"/>
      <w:marTop w:val="0"/>
      <w:marBottom w:val="0"/>
      <w:divBdr>
        <w:top w:val="none" w:sz="0" w:space="0" w:color="auto"/>
        <w:left w:val="none" w:sz="0" w:space="0" w:color="auto"/>
        <w:bottom w:val="none" w:sz="0" w:space="0" w:color="auto"/>
        <w:right w:val="none" w:sz="0" w:space="0" w:color="auto"/>
      </w:divBdr>
    </w:div>
    <w:div w:id="1327827656">
      <w:marLeft w:val="0"/>
      <w:marRight w:val="0"/>
      <w:marTop w:val="0"/>
      <w:marBottom w:val="0"/>
      <w:divBdr>
        <w:top w:val="none" w:sz="0" w:space="0" w:color="auto"/>
        <w:left w:val="none" w:sz="0" w:space="0" w:color="auto"/>
        <w:bottom w:val="none" w:sz="0" w:space="0" w:color="auto"/>
        <w:right w:val="none" w:sz="0" w:space="0" w:color="auto"/>
      </w:divBdr>
    </w:div>
    <w:div w:id="1327827657">
      <w:marLeft w:val="0"/>
      <w:marRight w:val="0"/>
      <w:marTop w:val="0"/>
      <w:marBottom w:val="0"/>
      <w:divBdr>
        <w:top w:val="none" w:sz="0" w:space="0" w:color="auto"/>
        <w:left w:val="none" w:sz="0" w:space="0" w:color="auto"/>
        <w:bottom w:val="none" w:sz="0" w:space="0" w:color="auto"/>
        <w:right w:val="none" w:sz="0" w:space="0" w:color="auto"/>
      </w:divBdr>
    </w:div>
    <w:div w:id="1327827658">
      <w:marLeft w:val="0"/>
      <w:marRight w:val="0"/>
      <w:marTop w:val="0"/>
      <w:marBottom w:val="0"/>
      <w:divBdr>
        <w:top w:val="none" w:sz="0" w:space="0" w:color="auto"/>
        <w:left w:val="none" w:sz="0" w:space="0" w:color="auto"/>
        <w:bottom w:val="none" w:sz="0" w:space="0" w:color="auto"/>
        <w:right w:val="none" w:sz="0" w:space="0" w:color="auto"/>
      </w:divBdr>
    </w:div>
    <w:div w:id="1327827659">
      <w:marLeft w:val="0"/>
      <w:marRight w:val="0"/>
      <w:marTop w:val="0"/>
      <w:marBottom w:val="0"/>
      <w:divBdr>
        <w:top w:val="none" w:sz="0" w:space="0" w:color="auto"/>
        <w:left w:val="none" w:sz="0" w:space="0" w:color="auto"/>
        <w:bottom w:val="none" w:sz="0" w:space="0" w:color="auto"/>
        <w:right w:val="none" w:sz="0" w:space="0" w:color="auto"/>
      </w:divBdr>
    </w:div>
    <w:div w:id="1327827660">
      <w:marLeft w:val="0"/>
      <w:marRight w:val="0"/>
      <w:marTop w:val="0"/>
      <w:marBottom w:val="0"/>
      <w:divBdr>
        <w:top w:val="none" w:sz="0" w:space="0" w:color="auto"/>
        <w:left w:val="none" w:sz="0" w:space="0" w:color="auto"/>
        <w:bottom w:val="none" w:sz="0" w:space="0" w:color="auto"/>
        <w:right w:val="none" w:sz="0" w:space="0" w:color="auto"/>
      </w:divBdr>
    </w:div>
    <w:div w:id="132782766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615</TotalTime>
  <Pages>56</Pages>
  <Words>8714</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Liu</dc:creator>
  <cp:keywords/>
  <dc:description/>
  <cp:lastModifiedBy>liu51</cp:lastModifiedBy>
  <cp:revision>68</cp:revision>
  <cp:lastPrinted>2013-07-16T13:24:00Z</cp:lastPrinted>
  <dcterms:created xsi:type="dcterms:W3CDTF">2013-07-12T12:31:00Z</dcterms:created>
  <dcterms:modified xsi:type="dcterms:W3CDTF">2013-07-17T03:24:00Z</dcterms:modified>
</cp:coreProperties>
</file>